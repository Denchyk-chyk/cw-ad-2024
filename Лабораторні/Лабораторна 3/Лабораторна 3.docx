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BE934" w14:textId="77777777" w:rsidR="00B81E9C" w:rsidRPr="00845DAE" w:rsidRDefault="00B81E9C" w:rsidP="00B81E9C">
      <w:pPr>
        <w:jc w:val="center"/>
      </w:pPr>
      <w:r w:rsidRPr="00845DAE">
        <w:t xml:space="preserve">Івано-Франківський національний технічний </w:t>
      </w:r>
    </w:p>
    <w:p w14:paraId="282E3F17" w14:textId="77777777" w:rsidR="00E13472" w:rsidRPr="00845DAE" w:rsidRDefault="00B81E9C" w:rsidP="00332F10">
      <w:pPr>
        <w:spacing w:after="80" w:line="288" w:lineRule="auto"/>
        <w:jc w:val="center"/>
      </w:pPr>
      <w:r w:rsidRPr="00845DAE">
        <w:t>університет нафти і газу</w:t>
      </w:r>
    </w:p>
    <w:p w14:paraId="11372EF9" w14:textId="77777777" w:rsidR="00B81E9C" w:rsidRPr="00845DAE" w:rsidRDefault="00B81E9C" w:rsidP="00332F10">
      <w:pPr>
        <w:spacing w:after="80" w:line="288" w:lineRule="auto"/>
        <w:jc w:val="center"/>
      </w:pPr>
    </w:p>
    <w:p w14:paraId="0D11C33A" w14:textId="77777777" w:rsidR="00B81E9C" w:rsidRPr="00845DAE" w:rsidRDefault="00B81E9C" w:rsidP="00332F10">
      <w:pPr>
        <w:spacing w:after="80" w:line="288" w:lineRule="auto"/>
        <w:jc w:val="center"/>
      </w:pPr>
    </w:p>
    <w:p w14:paraId="7D7B4775" w14:textId="77777777" w:rsidR="00B81E9C" w:rsidRPr="00845DAE" w:rsidRDefault="00B81E9C" w:rsidP="00332F10">
      <w:pPr>
        <w:spacing w:after="80" w:line="288" w:lineRule="auto"/>
        <w:jc w:val="center"/>
      </w:pPr>
    </w:p>
    <w:p w14:paraId="7D7146F7" w14:textId="77777777" w:rsidR="00B81E9C" w:rsidRPr="00845DAE" w:rsidRDefault="00B81E9C" w:rsidP="00332F10">
      <w:pPr>
        <w:spacing w:after="80" w:line="288" w:lineRule="auto"/>
        <w:jc w:val="right"/>
      </w:pPr>
      <w:r w:rsidRPr="00845DAE">
        <w:t>Кафедра</w:t>
      </w:r>
    </w:p>
    <w:p w14:paraId="7DBC6E7C" w14:textId="77777777" w:rsidR="00B81E9C" w:rsidRPr="00845DAE" w:rsidRDefault="00CF5693" w:rsidP="00332F10">
      <w:pPr>
        <w:spacing w:after="80" w:line="288" w:lineRule="auto"/>
        <w:jc w:val="right"/>
      </w:pPr>
      <w:r>
        <w:t>інженерії програмного забезпечення</w:t>
      </w:r>
    </w:p>
    <w:p w14:paraId="40E77585" w14:textId="77777777" w:rsidR="00B81E9C" w:rsidRPr="00845DAE" w:rsidRDefault="00B81E9C" w:rsidP="00332F10">
      <w:pPr>
        <w:spacing w:after="80" w:line="288" w:lineRule="auto"/>
        <w:jc w:val="right"/>
      </w:pPr>
    </w:p>
    <w:p w14:paraId="0A944D81" w14:textId="77777777" w:rsidR="00B81E9C" w:rsidRPr="00845DAE" w:rsidRDefault="00B81E9C" w:rsidP="00332F10">
      <w:pPr>
        <w:spacing w:after="80" w:line="288" w:lineRule="auto"/>
        <w:jc w:val="right"/>
      </w:pPr>
    </w:p>
    <w:p w14:paraId="766E0DB3" w14:textId="77777777" w:rsidR="00B81E9C" w:rsidRPr="00845DAE" w:rsidRDefault="00B81E9C" w:rsidP="00332F10">
      <w:pPr>
        <w:spacing w:after="80" w:line="288" w:lineRule="auto"/>
        <w:jc w:val="right"/>
      </w:pPr>
    </w:p>
    <w:p w14:paraId="771082EF" w14:textId="66846C84" w:rsidR="00B81E9C" w:rsidRPr="00845DAE" w:rsidRDefault="00CF5693" w:rsidP="00332F10">
      <w:pPr>
        <w:spacing w:after="80" w:line="288" w:lineRule="auto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Лабораторна </w:t>
      </w:r>
      <w:r w:rsidR="005F3583" w:rsidRPr="00845DAE">
        <w:rPr>
          <w:sz w:val="56"/>
          <w:szCs w:val="56"/>
        </w:rPr>
        <w:t xml:space="preserve">робота </w:t>
      </w:r>
      <w:r w:rsidR="00B81E9C" w:rsidRPr="00845DAE">
        <w:rPr>
          <w:sz w:val="56"/>
          <w:szCs w:val="56"/>
        </w:rPr>
        <w:t>№</w:t>
      </w:r>
      <w:r w:rsidR="009E1862">
        <w:rPr>
          <w:sz w:val="56"/>
          <w:szCs w:val="56"/>
        </w:rPr>
        <w:t>3</w:t>
      </w:r>
    </w:p>
    <w:p w14:paraId="4F7C1537" w14:textId="3069A3DB" w:rsidR="00E00C3F" w:rsidRPr="00845DAE" w:rsidRDefault="009E1862" w:rsidP="00845DAE">
      <w:pPr>
        <w:spacing w:after="0" w:line="288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Породжувальні ш</w:t>
      </w:r>
      <w:r w:rsidR="009F4E1E">
        <w:rPr>
          <w:sz w:val="44"/>
          <w:szCs w:val="44"/>
        </w:rPr>
        <w:t>аблони</w:t>
      </w:r>
    </w:p>
    <w:p w14:paraId="6646CBB3" w14:textId="77777777" w:rsidR="00845DAE" w:rsidRPr="00845DAE" w:rsidRDefault="00845DAE" w:rsidP="00845DAE">
      <w:pPr>
        <w:spacing w:after="0" w:line="288" w:lineRule="auto"/>
        <w:jc w:val="center"/>
        <w:rPr>
          <w:sz w:val="44"/>
          <w:szCs w:val="44"/>
        </w:rPr>
      </w:pPr>
    </w:p>
    <w:p w14:paraId="4501815F" w14:textId="77777777" w:rsidR="00845DAE" w:rsidRPr="00845DAE" w:rsidRDefault="00845DAE" w:rsidP="00845DAE">
      <w:pPr>
        <w:spacing w:after="0" w:line="288" w:lineRule="auto"/>
        <w:rPr>
          <w:sz w:val="44"/>
          <w:szCs w:val="44"/>
        </w:rPr>
      </w:pPr>
    </w:p>
    <w:p w14:paraId="65CCF034" w14:textId="77777777" w:rsidR="00845DAE" w:rsidRPr="00845DAE" w:rsidRDefault="00845DAE" w:rsidP="00845DAE">
      <w:pPr>
        <w:spacing w:after="0" w:line="288" w:lineRule="auto"/>
        <w:rPr>
          <w:sz w:val="44"/>
          <w:szCs w:val="44"/>
        </w:rPr>
      </w:pPr>
    </w:p>
    <w:p w14:paraId="0227DACE" w14:textId="77777777" w:rsidR="00845DAE" w:rsidRPr="00845DAE" w:rsidRDefault="00845DAE" w:rsidP="00845DAE">
      <w:pPr>
        <w:spacing w:after="0" w:line="288" w:lineRule="auto"/>
        <w:rPr>
          <w:sz w:val="44"/>
          <w:szCs w:val="44"/>
        </w:rPr>
      </w:pPr>
    </w:p>
    <w:p w14:paraId="4E01B121" w14:textId="77777777" w:rsidR="00845DAE" w:rsidRPr="00845DAE" w:rsidRDefault="00845DAE" w:rsidP="00845DAE">
      <w:pPr>
        <w:spacing w:after="0" w:line="288" w:lineRule="auto"/>
      </w:pPr>
    </w:p>
    <w:p w14:paraId="31F523D8" w14:textId="77777777" w:rsidR="005F3583" w:rsidRPr="00845DAE" w:rsidRDefault="005F3583" w:rsidP="005F3583">
      <w:pPr>
        <w:spacing w:after="80" w:line="288" w:lineRule="auto"/>
        <w:ind w:left="7088"/>
      </w:pPr>
      <w:r w:rsidRPr="00845DAE">
        <w:t>Виконав</w:t>
      </w:r>
    </w:p>
    <w:p w14:paraId="246CF2AE" w14:textId="77777777" w:rsidR="005F3583" w:rsidRPr="00845DAE" w:rsidRDefault="005F3583" w:rsidP="005F3583">
      <w:pPr>
        <w:spacing w:after="80" w:line="288" w:lineRule="auto"/>
        <w:ind w:left="7088"/>
      </w:pPr>
      <w:r w:rsidRPr="00845DAE">
        <w:t>Ст. гр. ІП-22-1</w:t>
      </w:r>
    </w:p>
    <w:p w14:paraId="02A6D58E" w14:textId="77777777" w:rsidR="005F3583" w:rsidRPr="00845DAE" w:rsidRDefault="005F3583" w:rsidP="005F3583">
      <w:pPr>
        <w:spacing w:after="80" w:line="288" w:lineRule="auto"/>
        <w:ind w:left="7088"/>
      </w:pPr>
      <w:r w:rsidRPr="00845DAE">
        <w:t>Хімій Денис</w:t>
      </w:r>
    </w:p>
    <w:p w14:paraId="555B61FB" w14:textId="3273EEE7" w:rsidR="00B81E9C" w:rsidRPr="00845DAE" w:rsidRDefault="005F3583" w:rsidP="00845DAE">
      <w:pPr>
        <w:spacing w:after="80" w:line="288" w:lineRule="auto"/>
        <w:ind w:left="7088"/>
      </w:pPr>
      <w:r w:rsidRPr="00845DAE">
        <w:t>Перевіри</w:t>
      </w:r>
      <w:r w:rsidR="009F4E1E">
        <w:t>ла</w:t>
      </w:r>
    </w:p>
    <w:p w14:paraId="2DCAB945" w14:textId="03F3A534" w:rsidR="00845DAE" w:rsidRPr="00845DAE" w:rsidRDefault="009F4E1E" w:rsidP="00845DAE">
      <w:pPr>
        <w:spacing w:after="80" w:line="288" w:lineRule="auto"/>
        <w:ind w:left="7088"/>
      </w:pPr>
      <w:r>
        <w:t>Піх М.М.</w:t>
      </w:r>
    </w:p>
    <w:p w14:paraId="553269CD" w14:textId="77777777" w:rsidR="00B81E9C" w:rsidRPr="00845DAE" w:rsidRDefault="00B81E9C" w:rsidP="00845DAE">
      <w:pPr>
        <w:spacing w:after="80" w:line="288" w:lineRule="auto"/>
      </w:pPr>
    </w:p>
    <w:p w14:paraId="0A11C03B" w14:textId="77777777" w:rsidR="00845DAE" w:rsidRPr="00845DAE" w:rsidRDefault="00845DAE" w:rsidP="00845DAE">
      <w:pPr>
        <w:spacing w:after="80" w:line="288" w:lineRule="auto"/>
      </w:pPr>
    </w:p>
    <w:p w14:paraId="66085A58" w14:textId="77777777" w:rsidR="00845DAE" w:rsidRPr="00845DAE" w:rsidRDefault="00845DAE" w:rsidP="00845DAE">
      <w:pPr>
        <w:spacing w:after="80" w:line="288" w:lineRule="auto"/>
      </w:pPr>
    </w:p>
    <w:p w14:paraId="697EC3AC" w14:textId="77777777" w:rsidR="00845DAE" w:rsidRDefault="00845DAE" w:rsidP="00845DAE">
      <w:pPr>
        <w:spacing w:after="80" w:line="288" w:lineRule="auto"/>
      </w:pPr>
    </w:p>
    <w:p w14:paraId="3F25984B" w14:textId="77777777" w:rsidR="00845DAE" w:rsidRPr="00845DAE" w:rsidRDefault="00845DAE" w:rsidP="00845DAE">
      <w:pPr>
        <w:spacing w:after="80" w:line="288" w:lineRule="auto"/>
      </w:pPr>
    </w:p>
    <w:p w14:paraId="205043EC" w14:textId="77777777" w:rsidR="00B81E9C" w:rsidRPr="00845DAE" w:rsidRDefault="00B81E9C" w:rsidP="000A26C6">
      <w:pPr>
        <w:keepNext/>
        <w:spacing w:after="80" w:line="288" w:lineRule="auto"/>
        <w:jc w:val="center"/>
      </w:pPr>
      <w:r w:rsidRPr="00845DAE">
        <w:t>Івано-Франківськ</w:t>
      </w:r>
    </w:p>
    <w:p w14:paraId="424A83EF" w14:textId="35157E6E" w:rsidR="00B81E9C" w:rsidRPr="00845DAE" w:rsidRDefault="00B81E9C" w:rsidP="00332F10">
      <w:pPr>
        <w:spacing w:after="80" w:line="288" w:lineRule="auto"/>
        <w:jc w:val="center"/>
      </w:pPr>
      <w:r w:rsidRPr="00845DAE">
        <w:t>202</w:t>
      </w:r>
      <w:r w:rsidR="009F4E1E">
        <w:t>4</w:t>
      </w:r>
    </w:p>
    <w:p w14:paraId="013F48D2" w14:textId="527C8CB6" w:rsidR="00D6177A" w:rsidRDefault="00D6177A" w:rsidP="000062AB">
      <w:r w:rsidRPr="008C31CD">
        <w:rPr>
          <w:b/>
          <w:bCs/>
        </w:rPr>
        <w:lastRenderedPageBreak/>
        <w:t>Мета</w:t>
      </w:r>
      <w:r>
        <w:t xml:space="preserve">: </w:t>
      </w:r>
      <w:r w:rsidR="00805E22">
        <w:t>продемонструвати реалізацію породжувальних шаблонів проєктування в коді проєкту</w:t>
      </w:r>
    </w:p>
    <w:p w14:paraId="43FB3DCC" w14:textId="0190D664" w:rsidR="00B240BF" w:rsidRPr="00B240BF" w:rsidRDefault="00B240BF" w:rsidP="009F60AB">
      <w:pPr>
        <w:keepNext/>
        <w:rPr>
          <w:sz w:val="44"/>
          <w:szCs w:val="44"/>
          <w:lang w:val="en-US"/>
        </w:rPr>
      </w:pPr>
      <w:r w:rsidRPr="00B240BF">
        <w:rPr>
          <w:sz w:val="44"/>
          <w:szCs w:val="44"/>
        </w:rPr>
        <w:t>Хід виконання роботи</w:t>
      </w:r>
    </w:p>
    <w:p w14:paraId="32974262" w14:textId="77777777" w:rsidR="00E535EE" w:rsidRDefault="00E535EE" w:rsidP="00E535EE">
      <w:r>
        <w:rPr>
          <w:noProof/>
        </w:rPr>
        <w:drawing>
          <wp:inline distT="0" distB="0" distL="0" distR="0" wp14:anchorId="2B61C9B3" wp14:editId="6183AEDE">
            <wp:extent cx="5939790" cy="3994150"/>
            <wp:effectExtent l="0" t="0" r="3810" b="6350"/>
            <wp:docPr id="1932844529" name="Рисунок 31" descr="Зображення, що містить текст, схема, знімок екрана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44529" name="Рисунок 31" descr="Зображення, що містить текст, схема, знімок екрана, Пла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7906" w14:textId="77777777" w:rsidR="00E535EE" w:rsidRDefault="00E535EE" w:rsidP="00E535EE">
      <w:r>
        <w:t>Рис. 1 – Загальна діаграма класів проєкту</w:t>
      </w:r>
    </w:p>
    <w:p w14:paraId="63C04736" w14:textId="29532D22" w:rsidR="00E56E75" w:rsidRDefault="00E535EE" w:rsidP="00E535EE">
      <w:r>
        <w:t xml:space="preserve">Як випливає з рисунку 1 в роботі використано лише </w:t>
      </w:r>
      <w:r w:rsidR="00E56E75">
        <w:t>один породжувальний шаблон проєктування (позначено зеленим) – Синглтон.</w:t>
      </w:r>
      <w:r w:rsidR="000007D3">
        <w:t xml:space="preserve"> Нижче наведено всі 5 класів, які його реалізують.</w:t>
      </w:r>
    </w:p>
    <w:p w14:paraId="07854E8E" w14:textId="347B627C" w:rsidR="000007D3" w:rsidRDefault="000007D3" w:rsidP="00B12389">
      <w:pPr>
        <w:pStyle w:val="2"/>
        <w:rPr>
          <w:lang w:val="en-US"/>
        </w:rPr>
      </w:pPr>
      <w:r>
        <w:rPr>
          <w:lang w:val="en-US"/>
        </w:rPr>
        <w:lastRenderedPageBreak/>
        <w:t>ServerConnector</w:t>
      </w:r>
    </w:p>
    <w:p w14:paraId="15881B22" w14:textId="12ECC267" w:rsidR="0093330C" w:rsidRDefault="0093330C" w:rsidP="0093330C">
      <w:pPr>
        <w:pStyle w:val="a9"/>
        <w:spacing w:before="20" w:after="20" w:line="240" w:lineRule="auto"/>
        <w:contextualSpacing/>
      </w:pPr>
      <w:r>
        <w:t>using CS.General;</w:t>
      </w:r>
    </w:p>
    <w:p w14:paraId="2185A7CB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>using CS.General.Form.Logic;</w:t>
      </w:r>
    </w:p>
    <w:p w14:paraId="1F82D251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>using Npgsql;</w:t>
      </w:r>
    </w:p>
    <w:p w14:paraId="78CB3069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>using System.Net.Sockets;</w:t>
      </w:r>
    </w:p>
    <w:p w14:paraId="260D14D2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>using Input = CS.General.Form.Field.Logic;</w:t>
      </w:r>
    </w:p>
    <w:p w14:paraId="5EE48CB0" w14:textId="77777777" w:rsidR="0093330C" w:rsidRDefault="0093330C" w:rsidP="0093330C">
      <w:pPr>
        <w:pStyle w:val="a9"/>
        <w:spacing w:before="20" w:after="20" w:line="240" w:lineRule="auto"/>
        <w:contextualSpacing/>
      </w:pPr>
    </w:p>
    <w:p w14:paraId="00F611F6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>namespace CS.Authorization</w:t>
      </w:r>
    </w:p>
    <w:p w14:paraId="7B1BAB8F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>{</w:t>
      </w:r>
    </w:p>
    <w:p w14:paraId="6F9178B2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  <w:t>public class ServerConnector : IFormHandler</w:t>
      </w:r>
    </w:p>
    <w:p w14:paraId="3AD031AF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  <w:t>{</w:t>
      </w:r>
    </w:p>
    <w:p w14:paraId="600EEB80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  <w:t>public FormErrorHandler[] ErrorHandlers =&gt; _errorHandlers;</w:t>
      </w:r>
    </w:p>
    <w:p w14:paraId="376D810A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</w:r>
    </w:p>
    <w:p w14:paraId="7EFC39EA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  <w:t>private static ServerConnector _singletone;</w:t>
      </w:r>
    </w:p>
    <w:p w14:paraId="2D46CBAE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  <w:t>private static FormErrorHandler[] _errorHandlers;</w:t>
      </w:r>
    </w:p>
    <w:p w14:paraId="1000ADDA" w14:textId="77777777" w:rsidR="0093330C" w:rsidRDefault="0093330C" w:rsidP="0093330C">
      <w:pPr>
        <w:pStyle w:val="a9"/>
        <w:spacing w:before="20" w:after="20" w:line="240" w:lineRule="auto"/>
        <w:contextualSpacing/>
      </w:pPr>
    </w:p>
    <w:p w14:paraId="051A3D4B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  <w:t>public static ServerConnector Instant()</w:t>
      </w:r>
    </w:p>
    <w:p w14:paraId="5AAE2975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  <w:t>{</w:t>
      </w:r>
    </w:p>
    <w:p w14:paraId="667944B8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</w:r>
      <w:r>
        <w:tab/>
        <w:t>if (_singletone == null) _singletone = new ServerConnector();</w:t>
      </w:r>
    </w:p>
    <w:p w14:paraId="554E312B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</w:r>
      <w:r>
        <w:tab/>
        <w:t>return _singletone;</w:t>
      </w:r>
    </w:p>
    <w:p w14:paraId="33C10ECC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  <w:t>}</w:t>
      </w:r>
    </w:p>
    <w:p w14:paraId="1061693A" w14:textId="77777777" w:rsidR="0093330C" w:rsidRDefault="0093330C" w:rsidP="0093330C">
      <w:pPr>
        <w:pStyle w:val="a9"/>
        <w:spacing w:before="20" w:after="20" w:line="240" w:lineRule="auto"/>
        <w:contextualSpacing/>
      </w:pPr>
    </w:p>
    <w:p w14:paraId="040E83A1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  <w:t>private ServerConnector() { }</w:t>
      </w:r>
    </w:p>
    <w:p w14:paraId="3BDC7BC0" w14:textId="77777777" w:rsidR="0093330C" w:rsidRDefault="0093330C" w:rsidP="0093330C">
      <w:pPr>
        <w:pStyle w:val="a9"/>
        <w:spacing w:before="20" w:after="20" w:line="240" w:lineRule="auto"/>
        <w:contextualSpacing/>
      </w:pPr>
    </w:p>
    <w:p w14:paraId="14843A70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  <w:t>static ServerConnector()</w:t>
      </w:r>
    </w:p>
    <w:p w14:paraId="2FC28B51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  <w:t>{</w:t>
      </w:r>
    </w:p>
    <w:p w14:paraId="556777D8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</w:r>
      <w:r>
        <w:tab/>
        <w:t>_errorHandlers = [</w:t>
      </w:r>
    </w:p>
    <w:p w14:paraId="7D6D7600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</w:r>
      <w:r>
        <w:tab/>
      </w:r>
      <w:r>
        <w:tab/>
        <w:t>new FormErrorHandler(typeof(SocketException), ex =&gt; $"Не вдалося під'єднатися до сервера", (Input.Tag.Host, "...")),</w:t>
      </w:r>
    </w:p>
    <w:p w14:paraId="6B54EAB7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</w:r>
      <w:r>
        <w:tab/>
      </w:r>
      <w:r>
        <w:tab/>
        <w:t>new FormErrorHandler(typeof(PostgresException), ex =&gt; ((PostgresException)ex).SqlState == "28P01", ex =&gt; $"Неправильне ім'я користувача або пароль", (Input.Tag.Password, string.Empty)),</w:t>
      </w:r>
    </w:p>
    <w:p w14:paraId="33BD4D1E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</w:r>
      <w:r>
        <w:tab/>
      </w:r>
      <w:r>
        <w:tab/>
        <w:t>new FormErrorHandler(typeof(PostgresException), ex =&gt; ((PostgresException)ex).SqlState == "3D000", ex =&gt; $"Базу даних не знайдено", (Input.Tag.Database, string.Empty)),</w:t>
      </w:r>
    </w:p>
    <w:p w14:paraId="00443B43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</w:r>
      <w:r>
        <w:tab/>
      </w:r>
      <w:r>
        <w:tab/>
        <w:t>new FormErrorHandler(typeof(PostgresException), ex =&gt; ((PostgresException)ex).SqlState == "28000", ex =&gt; $"Помилка авторизації"),</w:t>
      </w:r>
    </w:p>
    <w:p w14:paraId="54A23821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</w:r>
      <w:r>
        <w:tab/>
      </w:r>
      <w:r>
        <w:tab/>
        <w:t>new FormErrorHandler(typeof(PostgresException), ex =&gt; $"Помилка при під'єднанні до сервера:\n {((PostgresException)ex).ErrorCode}"),</w:t>
      </w:r>
    </w:p>
    <w:p w14:paraId="6E502C12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</w:r>
      <w:r>
        <w:tab/>
      </w:r>
      <w:r>
        <w:tab/>
        <w:t>new FormErrorHandler(typeof(Exception), ex =&gt; true, ex =&gt; $"Помилка:\n {ex.Message}")];</w:t>
      </w:r>
    </w:p>
    <w:p w14:paraId="14B78DDA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  <w:t>}</w:t>
      </w:r>
    </w:p>
    <w:p w14:paraId="60C99978" w14:textId="77777777" w:rsidR="0093330C" w:rsidRDefault="0093330C" w:rsidP="0093330C">
      <w:pPr>
        <w:pStyle w:val="a9"/>
        <w:spacing w:before="20" w:after="20" w:line="240" w:lineRule="auto"/>
        <w:contextualSpacing/>
      </w:pPr>
    </w:p>
    <w:p w14:paraId="3111700E" w14:textId="77777777" w:rsidR="0093330C" w:rsidRDefault="0093330C" w:rsidP="0093330C">
      <w:pPr>
        <w:pStyle w:val="a9"/>
      </w:pPr>
      <w:r>
        <w:tab/>
      </w:r>
      <w:r>
        <w:tab/>
        <w:t>public void Get(Form form)</w:t>
      </w:r>
    </w:p>
    <w:p w14:paraId="05048C4D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  <w:t>{</w:t>
      </w:r>
    </w:p>
    <w:p w14:paraId="1A8716D4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</w:r>
      <w:r>
        <w:tab/>
        <w:t>Database.Load(new NpgsqlConnection(</w:t>
      </w:r>
    </w:p>
    <w:p w14:paraId="4B8386FA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</w:r>
      <w:r>
        <w:tab/>
      </w:r>
      <w:r>
        <w:tab/>
        <w:t>$"Host={form[Input.Tag.Host]};" +</w:t>
      </w:r>
    </w:p>
    <w:p w14:paraId="0FDDF4FF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</w:r>
      <w:r>
        <w:tab/>
      </w:r>
      <w:r>
        <w:tab/>
        <w:t>$"Username={form[Input.Tag.Name]};" +</w:t>
      </w:r>
    </w:p>
    <w:p w14:paraId="510C9BC0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</w:r>
      <w:r>
        <w:tab/>
      </w:r>
      <w:r>
        <w:tab/>
        <w:t>$"Password={form[Input.Tag.Password]};" +</w:t>
      </w:r>
    </w:p>
    <w:p w14:paraId="6BBFE8AB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</w:r>
      <w:r>
        <w:tab/>
      </w:r>
      <w:r>
        <w:tab/>
        <w:t>$"Database={form[Input.Tag.Database]}"));</w:t>
      </w:r>
    </w:p>
    <w:p w14:paraId="3C4DD2BF" w14:textId="77777777" w:rsidR="0093330C" w:rsidRDefault="0093330C" w:rsidP="0093330C">
      <w:pPr>
        <w:pStyle w:val="a9"/>
        <w:spacing w:before="20" w:after="20" w:line="240" w:lineRule="auto"/>
        <w:contextualSpacing/>
      </w:pPr>
    </w:p>
    <w:p w14:paraId="109AAF26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</w:r>
      <w:r>
        <w:tab/>
        <w:t>Database.Status = ConnectionStatus.Connected;</w:t>
      </w:r>
    </w:p>
    <w:p w14:paraId="193DFC67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</w:r>
      <w:r>
        <w:tab/>
        <w:t>}</w:t>
      </w:r>
    </w:p>
    <w:p w14:paraId="7A08CCB6" w14:textId="77777777" w:rsidR="0093330C" w:rsidRDefault="0093330C" w:rsidP="0093330C">
      <w:pPr>
        <w:pStyle w:val="a9"/>
        <w:spacing w:before="20" w:after="20" w:line="240" w:lineRule="auto"/>
        <w:contextualSpacing/>
      </w:pPr>
      <w:r>
        <w:tab/>
        <w:t>}</w:t>
      </w:r>
    </w:p>
    <w:p w14:paraId="09D741C3" w14:textId="3EA26564" w:rsidR="000007D3" w:rsidRDefault="0093330C" w:rsidP="0093330C">
      <w:pPr>
        <w:pStyle w:val="a9"/>
        <w:rPr>
          <w:lang w:val="en-US"/>
        </w:rPr>
      </w:pPr>
      <w:r>
        <w:t>}</w:t>
      </w:r>
    </w:p>
    <w:p w14:paraId="3A957D5F" w14:textId="540057F3" w:rsidR="0093330C" w:rsidRPr="00264B04" w:rsidRDefault="00264B04" w:rsidP="00635DC7">
      <w:pPr>
        <w:pStyle w:val="2"/>
        <w:rPr>
          <w:lang w:val="en-US"/>
        </w:rPr>
      </w:pPr>
      <w:r>
        <w:rPr>
          <w:lang w:val="en-US"/>
        </w:rPr>
        <w:lastRenderedPageBreak/>
        <w:t>UserCreator</w:t>
      </w:r>
    </w:p>
    <w:p w14:paraId="32FEFD1C" w14:textId="77777777" w:rsidR="00264B04" w:rsidRDefault="00264B04" w:rsidP="00417629">
      <w:pPr>
        <w:pStyle w:val="a9"/>
      </w:pPr>
      <w:r>
        <w:t>using CS.General;</w:t>
      </w:r>
    </w:p>
    <w:p w14:paraId="7B40E14D" w14:textId="77777777" w:rsidR="00264B04" w:rsidRDefault="00264B04" w:rsidP="00417629">
      <w:pPr>
        <w:pStyle w:val="a9"/>
      </w:pPr>
      <w:r>
        <w:t>using CS.General.Form.Logic;</w:t>
      </w:r>
    </w:p>
    <w:p w14:paraId="031047C7" w14:textId="77777777" w:rsidR="00264B04" w:rsidRDefault="00264B04" w:rsidP="00417629">
      <w:pPr>
        <w:pStyle w:val="a9"/>
      </w:pPr>
      <w:r>
        <w:t>using Npgsql;</w:t>
      </w:r>
    </w:p>
    <w:p w14:paraId="229E5A10" w14:textId="77777777" w:rsidR="00264B04" w:rsidRDefault="00264B04" w:rsidP="00417629">
      <w:pPr>
        <w:pStyle w:val="a9"/>
      </w:pPr>
      <w:r>
        <w:t>using Input = CS.General.Form.Field.Logic;</w:t>
      </w:r>
    </w:p>
    <w:p w14:paraId="2FF1D735" w14:textId="77777777" w:rsidR="00264B04" w:rsidRDefault="00264B04" w:rsidP="00417629">
      <w:pPr>
        <w:pStyle w:val="a9"/>
      </w:pPr>
    </w:p>
    <w:p w14:paraId="6BD9C9FE" w14:textId="77777777" w:rsidR="00264B04" w:rsidRDefault="00264B04" w:rsidP="00417629">
      <w:pPr>
        <w:pStyle w:val="a9"/>
      </w:pPr>
      <w:r>
        <w:t>namespace CS.Authorization</w:t>
      </w:r>
    </w:p>
    <w:p w14:paraId="1D2708E4" w14:textId="77777777" w:rsidR="00264B04" w:rsidRDefault="00264B04" w:rsidP="00417629">
      <w:pPr>
        <w:pStyle w:val="a9"/>
      </w:pPr>
      <w:r>
        <w:t>{</w:t>
      </w:r>
    </w:p>
    <w:p w14:paraId="7D8CD0CA" w14:textId="77777777" w:rsidR="00264B04" w:rsidRDefault="00264B04" w:rsidP="00417629">
      <w:pPr>
        <w:pStyle w:val="a9"/>
      </w:pPr>
      <w:r>
        <w:tab/>
        <w:t>public class UserCreator : IFormHandler</w:t>
      </w:r>
    </w:p>
    <w:p w14:paraId="1E32DDE8" w14:textId="77777777" w:rsidR="00264B04" w:rsidRDefault="00264B04" w:rsidP="00417629">
      <w:pPr>
        <w:pStyle w:val="a9"/>
      </w:pPr>
      <w:r>
        <w:tab/>
        <w:t>{</w:t>
      </w:r>
    </w:p>
    <w:p w14:paraId="2077BEF6" w14:textId="77777777" w:rsidR="00264B04" w:rsidRDefault="00264B04" w:rsidP="00417629">
      <w:pPr>
        <w:pStyle w:val="a9"/>
      </w:pPr>
      <w:r>
        <w:tab/>
      </w:r>
      <w:r>
        <w:tab/>
        <w:t>public FormErrorHandler[] ErrorHandlers =&gt; _errorHandlers;</w:t>
      </w:r>
    </w:p>
    <w:p w14:paraId="2CE5A741" w14:textId="77777777" w:rsidR="00264B04" w:rsidRDefault="00264B04" w:rsidP="00417629">
      <w:pPr>
        <w:pStyle w:val="a9"/>
      </w:pPr>
    </w:p>
    <w:p w14:paraId="014E31D3" w14:textId="77777777" w:rsidR="00264B04" w:rsidRDefault="00264B04" w:rsidP="00417629">
      <w:pPr>
        <w:pStyle w:val="a9"/>
      </w:pPr>
      <w:r>
        <w:tab/>
      </w:r>
      <w:r>
        <w:tab/>
        <w:t>private static UserCreator _singleton;</w:t>
      </w:r>
    </w:p>
    <w:p w14:paraId="2FDA0A86" w14:textId="77777777" w:rsidR="00264B04" w:rsidRDefault="00264B04" w:rsidP="00417629">
      <w:pPr>
        <w:pStyle w:val="a9"/>
      </w:pPr>
      <w:r>
        <w:tab/>
      </w:r>
      <w:r>
        <w:tab/>
        <w:t>private static FormErrorHandler[] _errorHandlers;</w:t>
      </w:r>
    </w:p>
    <w:p w14:paraId="5AD28A39" w14:textId="77777777" w:rsidR="00264B04" w:rsidRDefault="00264B04" w:rsidP="00417629">
      <w:pPr>
        <w:pStyle w:val="a9"/>
      </w:pPr>
    </w:p>
    <w:p w14:paraId="5A0DA65A" w14:textId="77777777" w:rsidR="00264B04" w:rsidRDefault="00264B04" w:rsidP="00417629">
      <w:pPr>
        <w:pStyle w:val="a9"/>
      </w:pPr>
      <w:r>
        <w:tab/>
      </w:r>
      <w:r>
        <w:tab/>
        <w:t>private UserCreator() { }</w:t>
      </w:r>
    </w:p>
    <w:p w14:paraId="58B3B398" w14:textId="77777777" w:rsidR="00264B04" w:rsidRDefault="00264B04" w:rsidP="00417629">
      <w:pPr>
        <w:pStyle w:val="a9"/>
      </w:pPr>
    </w:p>
    <w:p w14:paraId="00FDB373" w14:textId="77777777" w:rsidR="00264B04" w:rsidRDefault="00264B04" w:rsidP="00417629">
      <w:pPr>
        <w:pStyle w:val="a9"/>
      </w:pPr>
      <w:r>
        <w:tab/>
      </w:r>
      <w:r>
        <w:tab/>
        <w:t>static UserCreator()</w:t>
      </w:r>
    </w:p>
    <w:p w14:paraId="1FDA0577" w14:textId="77777777" w:rsidR="00264B04" w:rsidRDefault="00264B04" w:rsidP="00417629">
      <w:pPr>
        <w:pStyle w:val="a9"/>
      </w:pPr>
      <w:r>
        <w:tab/>
      </w:r>
      <w:r>
        <w:tab/>
        <w:t>{</w:t>
      </w:r>
    </w:p>
    <w:p w14:paraId="0A107309" w14:textId="77777777" w:rsidR="00264B04" w:rsidRDefault="00264B04" w:rsidP="00417629">
      <w:pPr>
        <w:pStyle w:val="a9"/>
      </w:pPr>
      <w:r>
        <w:tab/>
      </w:r>
      <w:r>
        <w:tab/>
      </w:r>
      <w:r>
        <w:tab/>
        <w:t>_errorHandlers = [</w:t>
      </w:r>
    </w:p>
    <w:p w14:paraId="3419E637" w14:textId="77777777" w:rsidR="00264B04" w:rsidRDefault="00264B04" w:rsidP="00417629">
      <w:pPr>
        <w:pStyle w:val="a9"/>
      </w:pPr>
      <w:r>
        <w:tab/>
      </w:r>
      <w:r>
        <w:tab/>
      </w:r>
      <w:r>
        <w:tab/>
      </w:r>
      <w:r>
        <w:tab/>
        <w:t>new FormErrorHandler(typeof(PostgresException), ex =&gt; ((PostgresException)ex).SqlState == "42710", "Користувач з таким ім'ям вже існує", (Input.Tag.Name, string.Empty)),</w:t>
      </w:r>
    </w:p>
    <w:p w14:paraId="60A1A82E" w14:textId="77777777" w:rsidR="00264B04" w:rsidRDefault="00264B04" w:rsidP="00417629">
      <w:pPr>
        <w:pStyle w:val="a9"/>
      </w:pPr>
      <w:r>
        <w:tab/>
      </w:r>
      <w:r>
        <w:tab/>
      </w:r>
      <w:r>
        <w:tab/>
      </w:r>
      <w:r>
        <w:tab/>
        <w:t>new FormErrorHandler(typeof(Exception), ex =&gt; true, ex =&gt; $"Помилка:\n {ex.Message}")];</w:t>
      </w:r>
    </w:p>
    <w:p w14:paraId="34BDC6E3" w14:textId="77777777" w:rsidR="00264B04" w:rsidRDefault="00264B04" w:rsidP="00417629">
      <w:pPr>
        <w:pStyle w:val="a9"/>
      </w:pPr>
      <w:r>
        <w:tab/>
      </w:r>
      <w:r>
        <w:tab/>
        <w:t>}</w:t>
      </w:r>
    </w:p>
    <w:p w14:paraId="6F83D046" w14:textId="77777777" w:rsidR="00264B04" w:rsidRDefault="00264B04" w:rsidP="00417629">
      <w:pPr>
        <w:pStyle w:val="a9"/>
      </w:pPr>
    </w:p>
    <w:p w14:paraId="2ED9F728" w14:textId="77777777" w:rsidR="00264B04" w:rsidRDefault="00264B04" w:rsidP="00417629">
      <w:pPr>
        <w:pStyle w:val="a9"/>
      </w:pPr>
      <w:r>
        <w:tab/>
      </w:r>
      <w:r>
        <w:tab/>
        <w:t>public static UserCreator Instant()</w:t>
      </w:r>
    </w:p>
    <w:p w14:paraId="7AEB7865" w14:textId="77777777" w:rsidR="00264B04" w:rsidRDefault="00264B04" w:rsidP="00417629">
      <w:pPr>
        <w:pStyle w:val="a9"/>
      </w:pPr>
      <w:r>
        <w:tab/>
      </w:r>
      <w:r>
        <w:tab/>
        <w:t>{</w:t>
      </w:r>
    </w:p>
    <w:p w14:paraId="3676A3BE" w14:textId="77777777" w:rsidR="00264B04" w:rsidRDefault="00264B04" w:rsidP="00417629">
      <w:pPr>
        <w:pStyle w:val="a9"/>
      </w:pPr>
      <w:r>
        <w:tab/>
      </w:r>
      <w:r>
        <w:tab/>
      </w:r>
      <w:r>
        <w:tab/>
        <w:t>if (_singleton == null) _singleton = new UserCreator();</w:t>
      </w:r>
    </w:p>
    <w:p w14:paraId="00747CFB" w14:textId="77777777" w:rsidR="00264B04" w:rsidRDefault="00264B04" w:rsidP="00417629">
      <w:pPr>
        <w:pStyle w:val="a9"/>
      </w:pPr>
      <w:r>
        <w:tab/>
      </w:r>
      <w:r>
        <w:tab/>
      </w:r>
      <w:r>
        <w:tab/>
        <w:t>return _singleton;</w:t>
      </w:r>
    </w:p>
    <w:p w14:paraId="0FEB4B34" w14:textId="77777777" w:rsidR="00264B04" w:rsidRDefault="00264B04" w:rsidP="00417629">
      <w:pPr>
        <w:pStyle w:val="a9"/>
      </w:pPr>
      <w:r>
        <w:tab/>
      </w:r>
      <w:r>
        <w:tab/>
        <w:t>}</w:t>
      </w:r>
    </w:p>
    <w:p w14:paraId="50B0CF33" w14:textId="77777777" w:rsidR="00264B04" w:rsidRDefault="00264B04" w:rsidP="00417629">
      <w:pPr>
        <w:pStyle w:val="a9"/>
      </w:pPr>
    </w:p>
    <w:p w14:paraId="2A09BD8B" w14:textId="77777777" w:rsidR="00264B04" w:rsidRDefault="00264B04" w:rsidP="00417629">
      <w:pPr>
        <w:pStyle w:val="a9"/>
      </w:pPr>
      <w:r>
        <w:tab/>
      </w:r>
      <w:r>
        <w:tab/>
        <w:t>public void Get(Form form)</w:t>
      </w:r>
    </w:p>
    <w:p w14:paraId="52B94FC4" w14:textId="77777777" w:rsidR="00264B04" w:rsidRDefault="00264B04" w:rsidP="00417629">
      <w:pPr>
        <w:pStyle w:val="a9"/>
      </w:pPr>
      <w:r>
        <w:tab/>
      </w:r>
      <w:r>
        <w:tab/>
        <w:t>{</w:t>
      </w:r>
    </w:p>
    <w:p w14:paraId="2A35FCFA" w14:textId="77777777" w:rsidR="00264B04" w:rsidRDefault="00264B04" w:rsidP="00417629">
      <w:pPr>
        <w:pStyle w:val="a9"/>
      </w:pPr>
    </w:p>
    <w:p w14:paraId="7436D670" w14:textId="77777777" w:rsidR="00264B04" w:rsidRDefault="00264B04" w:rsidP="00417629">
      <w:pPr>
        <w:pStyle w:val="a9"/>
      </w:pPr>
      <w:r>
        <w:tab/>
      </w:r>
      <w:r>
        <w:tab/>
      </w:r>
      <w:r>
        <w:tab/>
        <w:t>string createUserQuery = $"create role {form[Input.Tag.Name]} superuser login password '{form[Input.Tag.Password]}'";</w:t>
      </w:r>
    </w:p>
    <w:p w14:paraId="76CD7BCC" w14:textId="77777777" w:rsidR="00264B04" w:rsidRDefault="00264B04" w:rsidP="00417629">
      <w:pPr>
        <w:pStyle w:val="a9"/>
      </w:pPr>
      <w:r>
        <w:tab/>
      </w:r>
      <w:r>
        <w:tab/>
      </w:r>
      <w:r>
        <w:tab/>
        <w:t>string grantPrivilegesQuery = $"grant all privileges on database {Database.Connection.Database} to {form[Input.Tag.Name]};";</w:t>
      </w:r>
    </w:p>
    <w:p w14:paraId="44133DB7" w14:textId="77777777" w:rsidR="00264B04" w:rsidRDefault="00264B04" w:rsidP="00417629">
      <w:pPr>
        <w:pStyle w:val="a9"/>
      </w:pPr>
    </w:p>
    <w:p w14:paraId="31337205" w14:textId="77777777" w:rsidR="00264B04" w:rsidRDefault="00264B04" w:rsidP="00417629">
      <w:pPr>
        <w:pStyle w:val="a9"/>
      </w:pPr>
      <w:r>
        <w:tab/>
      </w:r>
      <w:r>
        <w:tab/>
      </w:r>
      <w:r>
        <w:tab/>
        <w:t>new NpgsqlCommand(createUserQuery, Database.Connection).ExecuteNonQuery();</w:t>
      </w:r>
    </w:p>
    <w:p w14:paraId="1DA9E9CF" w14:textId="77777777" w:rsidR="00264B04" w:rsidRDefault="00264B04" w:rsidP="00417629">
      <w:pPr>
        <w:pStyle w:val="a9"/>
      </w:pPr>
      <w:r>
        <w:tab/>
      </w:r>
      <w:r>
        <w:tab/>
      </w:r>
      <w:r>
        <w:tab/>
        <w:t>new NpgsqlCommand(grantPrivilegesQuery, Database.Connection).ExecuteNonQuery();</w:t>
      </w:r>
    </w:p>
    <w:p w14:paraId="1A7B6253" w14:textId="77777777" w:rsidR="00264B04" w:rsidRDefault="00264B04" w:rsidP="00417629">
      <w:pPr>
        <w:pStyle w:val="a9"/>
      </w:pPr>
      <w:r>
        <w:tab/>
      </w:r>
      <w:r>
        <w:tab/>
        <w:t>}</w:t>
      </w:r>
    </w:p>
    <w:p w14:paraId="0A77BF81" w14:textId="77777777" w:rsidR="00264B04" w:rsidRDefault="00264B04" w:rsidP="00417629">
      <w:pPr>
        <w:pStyle w:val="a9"/>
      </w:pPr>
      <w:r>
        <w:tab/>
        <w:t>}</w:t>
      </w:r>
    </w:p>
    <w:p w14:paraId="72645236" w14:textId="2EFA77EE" w:rsidR="00635DC7" w:rsidRDefault="00264B04" w:rsidP="00417629">
      <w:pPr>
        <w:pStyle w:val="a9"/>
      </w:pPr>
      <w:r>
        <w:t>}</w:t>
      </w:r>
    </w:p>
    <w:p w14:paraId="3BC554B5" w14:textId="17FB8B9B" w:rsidR="00635DC7" w:rsidRPr="00B12389" w:rsidRDefault="00B12389" w:rsidP="00635DC7">
      <w:pPr>
        <w:pStyle w:val="2"/>
        <w:rPr>
          <w:lang w:val="en-US"/>
        </w:rPr>
      </w:pPr>
      <w:r>
        <w:rPr>
          <w:lang w:val="en-US"/>
        </w:rPr>
        <w:lastRenderedPageBreak/>
        <w:t>FormSender</w:t>
      </w:r>
    </w:p>
    <w:p w14:paraId="124E6019" w14:textId="77777777" w:rsidR="00B12389" w:rsidRDefault="00B12389" w:rsidP="00B12389">
      <w:pPr>
        <w:pStyle w:val="a9"/>
      </w:pPr>
      <w:r>
        <w:t>namespace CS.General.Form.Logic</w:t>
      </w:r>
    </w:p>
    <w:p w14:paraId="63C94944" w14:textId="77777777" w:rsidR="00B12389" w:rsidRDefault="00B12389" w:rsidP="00B12389">
      <w:pPr>
        <w:pStyle w:val="a9"/>
      </w:pPr>
      <w:r>
        <w:t>{</w:t>
      </w:r>
    </w:p>
    <w:p w14:paraId="3C0C99A8" w14:textId="77777777" w:rsidR="00B12389" w:rsidRDefault="00B12389" w:rsidP="00B12389">
      <w:pPr>
        <w:pStyle w:val="a9"/>
      </w:pPr>
      <w:r>
        <w:tab/>
        <w:t>public static class FormSender</w:t>
      </w:r>
    </w:p>
    <w:p w14:paraId="4A6FA7B5" w14:textId="77777777" w:rsidR="00B12389" w:rsidRDefault="00B12389" w:rsidP="00B12389">
      <w:pPr>
        <w:pStyle w:val="a9"/>
      </w:pPr>
      <w:r>
        <w:tab/>
        <w:t>{</w:t>
      </w:r>
    </w:p>
    <w:p w14:paraId="3881B740" w14:textId="77777777" w:rsidR="00B12389" w:rsidRDefault="00B12389" w:rsidP="00B12389">
      <w:pPr>
        <w:pStyle w:val="a9"/>
      </w:pPr>
      <w:r>
        <w:t xml:space="preserve">        public static void Send(Form form, IFormHandler handler)</w:t>
      </w:r>
    </w:p>
    <w:p w14:paraId="635FECB0" w14:textId="77777777" w:rsidR="00B12389" w:rsidRDefault="00B12389" w:rsidP="00B12389">
      <w:pPr>
        <w:pStyle w:val="a9"/>
      </w:pPr>
      <w:r>
        <w:t xml:space="preserve">        {</w:t>
      </w:r>
    </w:p>
    <w:p w14:paraId="7207FEFD" w14:textId="77777777" w:rsidR="00B12389" w:rsidRDefault="00B12389" w:rsidP="00B12389">
      <w:pPr>
        <w:pStyle w:val="a9"/>
      </w:pPr>
      <w:r>
        <w:t xml:space="preserve">            try { handler.Get(form); }</w:t>
      </w:r>
    </w:p>
    <w:p w14:paraId="37CE350F" w14:textId="77777777" w:rsidR="00B12389" w:rsidRDefault="00B12389" w:rsidP="00B12389">
      <w:pPr>
        <w:pStyle w:val="a9"/>
      </w:pPr>
      <w:r>
        <w:t xml:space="preserve">            catch (Exception exception)</w:t>
      </w:r>
    </w:p>
    <w:p w14:paraId="7CD651BE" w14:textId="77777777" w:rsidR="00B12389" w:rsidRDefault="00B12389" w:rsidP="00B12389">
      <w:pPr>
        <w:pStyle w:val="a9"/>
      </w:pPr>
      <w:r>
        <w:t xml:space="preserve">            {</w:t>
      </w:r>
    </w:p>
    <w:p w14:paraId="450AE94C" w14:textId="77777777" w:rsidR="00B12389" w:rsidRDefault="00B12389" w:rsidP="00B12389">
      <w:pPr>
        <w:pStyle w:val="a9"/>
      </w:pPr>
      <w:r>
        <w:t xml:space="preserve">                foreach (var errorHandler in handler.ErrorHandlers)</w:t>
      </w:r>
    </w:p>
    <w:p w14:paraId="4EA4EB70" w14:textId="77777777" w:rsidR="00B12389" w:rsidRDefault="00B12389" w:rsidP="00B12389">
      <w:pPr>
        <w:pStyle w:val="a9"/>
      </w:pPr>
      <w:r>
        <w:t xml:space="preserve">                    if (errorHandler.Handle(exception, form)) return;</w:t>
      </w:r>
    </w:p>
    <w:p w14:paraId="27E917EF" w14:textId="77777777" w:rsidR="00B12389" w:rsidRDefault="00B12389" w:rsidP="00B12389">
      <w:pPr>
        <w:pStyle w:val="a9"/>
      </w:pPr>
      <w:r>
        <w:tab/>
      </w:r>
      <w:r>
        <w:tab/>
      </w:r>
      <w:r>
        <w:tab/>
        <w:t>}</w:t>
      </w:r>
    </w:p>
    <w:p w14:paraId="3447E30C" w14:textId="77777777" w:rsidR="00B12389" w:rsidRDefault="00B12389" w:rsidP="00B12389">
      <w:pPr>
        <w:pStyle w:val="a9"/>
      </w:pPr>
    </w:p>
    <w:p w14:paraId="44DE182E" w14:textId="77777777" w:rsidR="00B12389" w:rsidRDefault="00B12389" w:rsidP="00B12389">
      <w:pPr>
        <w:pStyle w:val="a9"/>
      </w:pPr>
      <w:r>
        <w:tab/>
      </w:r>
      <w:r>
        <w:tab/>
      </w:r>
      <w:r>
        <w:tab/>
        <w:t>form.Close();</w:t>
      </w:r>
    </w:p>
    <w:p w14:paraId="175267DE" w14:textId="77777777" w:rsidR="00B12389" w:rsidRDefault="00B12389" w:rsidP="00B12389">
      <w:pPr>
        <w:pStyle w:val="a9"/>
      </w:pPr>
      <w:r>
        <w:tab/>
      </w:r>
      <w:r>
        <w:tab/>
        <w:t>}</w:t>
      </w:r>
    </w:p>
    <w:p w14:paraId="4F676A3E" w14:textId="77777777" w:rsidR="00B12389" w:rsidRDefault="00B12389" w:rsidP="00B12389">
      <w:pPr>
        <w:pStyle w:val="a9"/>
      </w:pPr>
      <w:r>
        <w:tab/>
        <w:t>}</w:t>
      </w:r>
    </w:p>
    <w:p w14:paraId="1C4F6ACA" w14:textId="4D63A803" w:rsidR="00635DC7" w:rsidRPr="00635DC7" w:rsidRDefault="00B12389" w:rsidP="00B12389">
      <w:pPr>
        <w:pStyle w:val="a9"/>
      </w:pPr>
      <w:r>
        <w:t>}</w:t>
      </w:r>
    </w:p>
    <w:p w14:paraId="4577C22B" w14:textId="6F1C24DF" w:rsidR="00635DC7" w:rsidRPr="00B12389" w:rsidRDefault="00903F93" w:rsidP="00635DC7">
      <w:pPr>
        <w:pStyle w:val="2"/>
        <w:rPr>
          <w:lang w:val="en-US"/>
        </w:rPr>
      </w:pPr>
      <w:r>
        <w:rPr>
          <w:lang w:val="en-US"/>
        </w:rPr>
        <w:lastRenderedPageBreak/>
        <w:t>Display</w:t>
      </w:r>
    </w:p>
    <w:p w14:paraId="691C9836" w14:textId="77777777" w:rsidR="00903F93" w:rsidRDefault="00903F93" w:rsidP="00903F93">
      <w:pPr>
        <w:pStyle w:val="a9"/>
      </w:pPr>
      <w:r>
        <w:t>using CS.Output.Items;</w:t>
      </w:r>
    </w:p>
    <w:p w14:paraId="09083E97" w14:textId="77777777" w:rsidR="00903F93" w:rsidRDefault="00903F93" w:rsidP="00903F93">
      <w:pPr>
        <w:pStyle w:val="a9"/>
      </w:pPr>
      <w:r>
        <w:t>using System.Windows;</w:t>
      </w:r>
    </w:p>
    <w:p w14:paraId="1C55DAB5" w14:textId="77777777" w:rsidR="00903F93" w:rsidRDefault="00903F93" w:rsidP="00903F93">
      <w:pPr>
        <w:pStyle w:val="a9"/>
      </w:pPr>
    </w:p>
    <w:p w14:paraId="24B41FE8" w14:textId="77777777" w:rsidR="00903F93" w:rsidRDefault="00903F93" w:rsidP="00903F93">
      <w:pPr>
        <w:pStyle w:val="a9"/>
      </w:pPr>
      <w:r>
        <w:t>namespace CS.Output</w:t>
      </w:r>
    </w:p>
    <w:p w14:paraId="2D38CC11" w14:textId="77777777" w:rsidR="00903F93" w:rsidRDefault="00903F93" w:rsidP="00903F93">
      <w:pPr>
        <w:pStyle w:val="a9"/>
      </w:pPr>
      <w:r>
        <w:t>{</w:t>
      </w:r>
    </w:p>
    <w:p w14:paraId="76F97845" w14:textId="77777777" w:rsidR="00903F93" w:rsidRDefault="00903F93" w:rsidP="00903F93">
      <w:pPr>
        <w:pStyle w:val="a9"/>
      </w:pPr>
      <w:r>
        <w:t xml:space="preserve">    public static class Display</w:t>
      </w:r>
    </w:p>
    <w:p w14:paraId="5B87F5F0" w14:textId="77777777" w:rsidR="00903F93" w:rsidRDefault="00903F93" w:rsidP="00903F93">
      <w:pPr>
        <w:pStyle w:val="a9"/>
      </w:pPr>
      <w:r>
        <w:tab/>
        <w:t>{</w:t>
      </w:r>
    </w:p>
    <w:p w14:paraId="09F2D03B" w14:textId="77777777" w:rsidR="00903F93" w:rsidRDefault="00903F93" w:rsidP="00903F93">
      <w:pPr>
        <w:pStyle w:val="a9"/>
      </w:pPr>
      <w:r>
        <w:tab/>
      </w:r>
      <w:r>
        <w:tab/>
        <w:t>private static DisplayUi? _ui;</w:t>
      </w:r>
    </w:p>
    <w:p w14:paraId="432B2B52" w14:textId="77777777" w:rsidR="00903F93" w:rsidRDefault="00903F93" w:rsidP="00903F93">
      <w:pPr>
        <w:pStyle w:val="a9"/>
      </w:pPr>
    </w:p>
    <w:p w14:paraId="6A29B1FE" w14:textId="77777777" w:rsidR="00903F93" w:rsidRDefault="00903F93" w:rsidP="00903F93">
      <w:pPr>
        <w:pStyle w:val="a9"/>
      </w:pPr>
      <w:r>
        <w:tab/>
      </w:r>
      <w:r>
        <w:tab/>
        <w:t>public static void Output(List&lt;Displayable&gt; data)</w:t>
      </w:r>
    </w:p>
    <w:p w14:paraId="5C9E48DE" w14:textId="77777777" w:rsidR="00903F93" w:rsidRDefault="00903F93" w:rsidP="00903F93">
      <w:pPr>
        <w:pStyle w:val="a9"/>
      </w:pPr>
      <w:r>
        <w:tab/>
      </w:r>
      <w:r>
        <w:tab/>
        <w:t>{</w:t>
      </w:r>
    </w:p>
    <w:p w14:paraId="3F5E668F" w14:textId="77777777" w:rsidR="00903F93" w:rsidRDefault="00903F93" w:rsidP="00903F93">
      <w:pPr>
        <w:pStyle w:val="a9"/>
      </w:pPr>
      <w:r>
        <w:tab/>
      </w:r>
      <w:r>
        <w:tab/>
      </w:r>
      <w:r>
        <w:tab/>
        <w:t>if (_ui == null)</w:t>
      </w:r>
    </w:p>
    <w:p w14:paraId="239143BC" w14:textId="77777777" w:rsidR="00903F93" w:rsidRDefault="00903F93" w:rsidP="00903F93">
      <w:pPr>
        <w:pStyle w:val="a9"/>
      </w:pPr>
      <w:r>
        <w:tab/>
      </w:r>
      <w:r>
        <w:tab/>
      </w:r>
      <w:r>
        <w:tab/>
        <w:t>{</w:t>
      </w:r>
    </w:p>
    <w:p w14:paraId="16E0373A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  <w:t>_ui = new DisplayUi();</w:t>
      </w:r>
    </w:p>
    <w:p w14:paraId="32B35AD4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  <w:t>_ui.Closed += (s, e) =&gt; _ui = null;</w:t>
      </w:r>
    </w:p>
    <w:p w14:paraId="25B037AE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  <w:t>_ui.Show();</w:t>
      </w:r>
    </w:p>
    <w:p w14:paraId="7454DEAE" w14:textId="77777777" w:rsidR="00903F93" w:rsidRDefault="00903F93" w:rsidP="00903F93">
      <w:pPr>
        <w:pStyle w:val="a9"/>
      </w:pPr>
      <w:r>
        <w:tab/>
      </w:r>
      <w:r>
        <w:tab/>
      </w:r>
      <w:r>
        <w:tab/>
        <w:t>}</w:t>
      </w:r>
    </w:p>
    <w:p w14:paraId="76EFBC8F" w14:textId="77777777" w:rsidR="00903F93" w:rsidRDefault="00903F93" w:rsidP="00903F93">
      <w:pPr>
        <w:pStyle w:val="a9"/>
      </w:pPr>
      <w:r>
        <w:tab/>
      </w:r>
      <w:r>
        <w:tab/>
      </w:r>
      <w:r>
        <w:tab/>
        <w:t>else</w:t>
      </w:r>
    </w:p>
    <w:p w14:paraId="6621A3D2" w14:textId="77777777" w:rsidR="00903F93" w:rsidRDefault="00903F93" w:rsidP="00903F93">
      <w:pPr>
        <w:pStyle w:val="a9"/>
      </w:pPr>
      <w:r>
        <w:tab/>
      </w:r>
      <w:r>
        <w:tab/>
      </w:r>
      <w:r>
        <w:tab/>
        <w:t>{</w:t>
      </w:r>
    </w:p>
    <w:p w14:paraId="3396A274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  <w:t xml:space="preserve">if (_ui.WindowState == WindowState.Minimized) </w:t>
      </w:r>
    </w:p>
    <w:p w14:paraId="34E31CF3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</w:r>
      <w:r>
        <w:tab/>
        <w:t>_ui.WindowState = WindowState.Normal;</w:t>
      </w:r>
    </w:p>
    <w:p w14:paraId="07DA63D5" w14:textId="77777777" w:rsidR="00903F93" w:rsidRDefault="00903F93" w:rsidP="00903F93">
      <w:pPr>
        <w:pStyle w:val="a9"/>
      </w:pPr>
      <w:r>
        <w:tab/>
      </w:r>
      <w:r>
        <w:tab/>
      </w:r>
      <w:r>
        <w:tab/>
        <w:t>}</w:t>
      </w:r>
    </w:p>
    <w:p w14:paraId="603495C7" w14:textId="77777777" w:rsidR="00903F93" w:rsidRDefault="00903F93" w:rsidP="00903F93">
      <w:pPr>
        <w:pStyle w:val="a9"/>
      </w:pPr>
    </w:p>
    <w:p w14:paraId="5C62E45C" w14:textId="77777777" w:rsidR="00903F93" w:rsidRDefault="00903F93" w:rsidP="00903F93">
      <w:pPr>
        <w:pStyle w:val="a9"/>
      </w:pPr>
      <w:r>
        <w:tab/>
      </w:r>
      <w:r>
        <w:tab/>
      </w:r>
      <w:r>
        <w:tab/>
        <w:t>_ui.GetData([.. data.Select(e =&gt; e.Display())]);</w:t>
      </w:r>
    </w:p>
    <w:p w14:paraId="58DF7AEE" w14:textId="77777777" w:rsidR="00903F93" w:rsidRDefault="00903F93" w:rsidP="00903F93">
      <w:pPr>
        <w:pStyle w:val="a9"/>
      </w:pPr>
      <w:r>
        <w:tab/>
      </w:r>
      <w:r>
        <w:tab/>
        <w:t>}</w:t>
      </w:r>
    </w:p>
    <w:p w14:paraId="107BF0AE" w14:textId="77777777" w:rsidR="00903F93" w:rsidRDefault="00903F93" w:rsidP="00903F93">
      <w:pPr>
        <w:pStyle w:val="a9"/>
      </w:pPr>
      <w:r>
        <w:tab/>
        <w:t>}</w:t>
      </w:r>
    </w:p>
    <w:p w14:paraId="1E60C2FD" w14:textId="7DCCEC1E" w:rsidR="00635DC7" w:rsidRPr="00635DC7" w:rsidRDefault="00903F93" w:rsidP="00903F93">
      <w:pPr>
        <w:pStyle w:val="a9"/>
      </w:pPr>
      <w:r>
        <w:t>}</w:t>
      </w:r>
    </w:p>
    <w:p w14:paraId="50789A1C" w14:textId="3F240818" w:rsidR="00635DC7" w:rsidRPr="00903F93" w:rsidRDefault="00903F93" w:rsidP="00635DC7">
      <w:pPr>
        <w:pStyle w:val="2"/>
        <w:rPr>
          <w:lang w:val="en-US"/>
        </w:rPr>
      </w:pPr>
      <w:r>
        <w:rPr>
          <w:lang w:val="en-US"/>
        </w:rPr>
        <w:lastRenderedPageBreak/>
        <w:t>Saver</w:t>
      </w:r>
    </w:p>
    <w:p w14:paraId="38B10875" w14:textId="77777777" w:rsidR="00903F93" w:rsidRDefault="00903F93" w:rsidP="00903F93">
      <w:pPr>
        <w:pStyle w:val="a9"/>
      </w:pPr>
      <w:r>
        <w:t>using Microsoft.Win32;</w:t>
      </w:r>
    </w:p>
    <w:p w14:paraId="7A9E526F" w14:textId="77777777" w:rsidR="00903F93" w:rsidRDefault="00903F93" w:rsidP="00903F93">
      <w:pPr>
        <w:pStyle w:val="a9"/>
      </w:pPr>
      <w:r>
        <w:t>using System.IO;</w:t>
      </w:r>
    </w:p>
    <w:p w14:paraId="26CD55AD" w14:textId="77777777" w:rsidR="00903F93" w:rsidRDefault="00903F93" w:rsidP="00903F93">
      <w:pPr>
        <w:pStyle w:val="a9"/>
      </w:pPr>
      <w:r>
        <w:t>using System.Windows;</w:t>
      </w:r>
    </w:p>
    <w:p w14:paraId="2E5C904F" w14:textId="77777777" w:rsidR="00903F93" w:rsidRDefault="00903F93" w:rsidP="00903F93">
      <w:pPr>
        <w:pStyle w:val="a9"/>
      </w:pPr>
    </w:p>
    <w:p w14:paraId="301904F6" w14:textId="77777777" w:rsidR="00903F93" w:rsidRDefault="00903F93" w:rsidP="00903F93">
      <w:pPr>
        <w:pStyle w:val="a9"/>
      </w:pPr>
      <w:r>
        <w:t>namespace CS.Output</w:t>
      </w:r>
    </w:p>
    <w:p w14:paraId="4AE0182D" w14:textId="77777777" w:rsidR="00903F93" w:rsidRDefault="00903F93" w:rsidP="00903F93">
      <w:pPr>
        <w:pStyle w:val="a9"/>
      </w:pPr>
      <w:r>
        <w:t>{</w:t>
      </w:r>
    </w:p>
    <w:p w14:paraId="120C42C7" w14:textId="77777777" w:rsidR="00903F93" w:rsidRDefault="00903F93" w:rsidP="00903F93">
      <w:pPr>
        <w:pStyle w:val="a9"/>
      </w:pPr>
      <w:r>
        <w:tab/>
        <w:t>internal static class Saver</w:t>
      </w:r>
    </w:p>
    <w:p w14:paraId="7B6A8A41" w14:textId="77777777" w:rsidR="00903F93" w:rsidRDefault="00903F93" w:rsidP="00903F93">
      <w:pPr>
        <w:pStyle w:val="a9"/>
      </w:pPr>
      <w:r>
        <w:tab/>
        <w:t>{</w:t>
      </w:r>
    </w:p>
    <w:p w14:paraId="4146E822" w14:textId="77777777" w:rsidR="00903F93" w:rsidRDefault="00903F93" w:rsidP="00903F93">
      <w:pPr>
        <w:pStyle w:val="a9"/>
      </w:pPr>
      <w:r>
        <w:tab/>
      </w:r>
      <w:r>
        <w:tab/>
        <w:t>public static void SaveText(string text)</w:t>
      </w:r>
    </w:p>
    <w:p w14:paraId="58443864" w14:textId="77777777" w:rsidR="00903F93" w:rsidRDefault="00903F93" w:rsidP="00903F93">
      <w:pPr>
        <w:pStyle w:val="a9"/>
      </w:pPr>
      <w:r>
        <w:tab/>
      </w:r>
      <w:r>
        <w:tab/>
        <w:t>{</w:t>
      </w:r>
    </w:p>
    <w:p w14:paraId="4C343E93" w14:textId="77777777" w:rsidR="00903F93" w:rsidRDefault="00903F93" w:rsidP="00903F93">
      <w:pPr>
        <w:pStyle w:val="a9"/>
      </w:pPr>
      <w:r>
        <w:tab/>
      </w:r>
      <w:r>
        <w:tab/>
      </w:r>
      <w:r>
        <w:tab/>
        <w:t>var dialogue = new SaveFileDialog</w:t>
      </w:r>
    </w:p>
    <w:p w14:paraId="0B517CF9" w14:textId="77777777" w:rsidR="00903F93" w:rsidRDefault="00903F93" w:rsidP="00903F93">
      <w:pPr>
        <w:pStyle w:val="a9"/>
      </w:pPr>
      <w:r>
        <w:tab/>
      </w:r>
      <w:r>
        <w:tab/>
      </w:r>
      <w:r>
        <w:tab/>
        <w:t>{</w:t>
      </w:r>
    </w:p>
    <w:p w14:paraId="503421B1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  <w:t>Filter = "Text files (*.txt)|*.txt|All files (*.*)|*.*",</w:t>
      </w:r>
    </w:p>
    <w:p w14:paraId="7AFD56D8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  <w:t>FilterIndex = 1,</w:t>
      </w:r>
    </w:p>
    <w:p w14:paraId="63F98A9D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  <w:t>RestoreDirectory = true</w:t>
      </w:r>
    </w:p>
    <w:p w14:paraId="77478378" w14:textId="77777777" w:rsidR="00903F93" w:rsidRDefault="00903F93" w:rsidP="00903F93">
      <w:pPr>
        <w:pStyle w:val="a9"/>
      </w:pPr>
      <w:r>
        <w:tab/>
      </w:r>
      <w:r>
        <w:tab/>
      </w:r>
      <w:r>
        <w:tab/>
        <w:t>};</w:t>
      </w:r>
    </w:p>
    <w:p w14:paraId="0D8B9C04" w14:textId="77777777" w:rsidR="00903F93" w:rsidRDefault="00903F93" w:rsidP="00903F93">
      <w:pPr>
        <w:pStyle w:val="a9"/>
      </w:pPr>
    </w:p>
    <w:p w14:paraId="3FECFE06" w14:textId="77777777" w:rsidR="00903F93" w:rsidRDefault="00903F93" w:rsidP="00903F93">
      <w:pPr>
        <w:pStyle w:val="a9"/>
      </w:pPr>
      <w:r>
        <w:tab/>
      </w:r>
      <w:r>
        <w:tab/>
      </w:r>
      <w:r>
        <w:tab/>
        <w:t>if (dialogue.ShowDialog() == true)</w:t>
      </w:r>
    </w:p>
    <w:p w14:paraId="01DA0B58" w14:textId="77777777" w:rsidR="00903F93" w:rsidRDefault="00903F93" w:rsidP="00903F93">
      <w:pPr>
        <w:pStyle w:val="a9"/>
      </w:pPr>
      <w:r>
        <w:tab/>
      </w:r>
      <w:r>
        <w:tab/>
      </w:r>
      <w:r>
        <w:tab/>
        <w:t>{</w:t>
      </w:r>
    </w:p>
    <w:p w14:paraId="24F1D64F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  <w:t>try</w:t>
      </w:r>
    </w:p>
    <w:p w14:paraId="6CB75609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  <w:t>{</w:t>
      </w:r>
    </w:p>
    <w:p w14:paraId="506C9719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</w:r>
      <w:r>
        <w:tab/>
        <w:t>File.WriteAllText(dialogue.FileName, text);</w:t>
      </w:r>
    </w:p>
    <w:p w14:paraId="70ED6F6C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</w:r>
      <w:r>
        <w:tab/>
        <w:t>MessageBox.Show("Дані збережено");</w:t>
      </w:r>
    </w:p>
    <w:p w14:paraId="5FD87E2A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  <w:t>}</w:t>
      </w:r>
    </w:p>
    <w:p w14:paraId="0F6CFBE2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  <w:t>catch (Exception ex)</w:t>
      </w:r>
    </w:p>
    <w:p w14:paraId="6307D2C8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  <w:t>{</w:t>
      </w:r>
    </w:p>
    <w:p w14:paraId="3E2E4003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</w:r>
      <w:r>
        <w:tab/>
        <w:t>MessageBox.Show($"Помилка при збереженні ({ex.Message})");</w:t>
      </w:r>
    </w:p>
    <w:p w14:paraId="0F5A8883" w14:textId="77777777" w:rsidR="00903F93" w:rsidRDefault="00903F93" w:rsidP="00903F93">
      <w:pPr>
        <w:pStyle w:val="a9"/>
      </w:pPr>
      <w:r>
        <w:tab/>
      </w:r>
      <w:r>
        <w:tab/>
      </w:r>
      <w:r>
        <w:tab/>
      </w:r>
      <w:r>
        <w:tab/>
        <w:t>}</w:t>
      </w:r>
    </w:p>
    <w:p w14:paraId="1F33BFC4" w14:textId="77777777" w:rsidR="00903F93" w:rsidRDefault="00903F93" w:rsidP="00903F93">
      <w:pPr>
        <w:pStyle w:val="a9"/>
      </w:pPr>
      <w:r>
        <w:tab/>
      </w:r>
      <w:r>
        <w:tab/>
      </w:r>
      <w:r>
        <w:tab/>
        <w:t>}</w:t>
      </w:r>
    </w:p>
    <w:p w14:paraId="1F508232" w14:textId="77777777" w:rsidR="00903F93" w:rsidRDefault="00903F93" w:rsidP="00903F93">
      <w:pPr>
        <w:pStyle w:val="a9"/>
      </w:pPr>
      <w:r>
        <w:tab/>
      </w:r>
      <w:r>
        <w:tab/>
        <w:t>}</w:t>
      </w:r>
    </w:p>
    <w:p w14:paraId="6E9F7048" w14:textId="77777777" w:rsidR="00903F93" w:rsidRDefault="00903F93" w:rsidP="00903F93">
      <w:pPr>
        <w:pStyle w:val="a9"/>
      </w:pPr>
      <w:r>
        <w:tab/>
        <w:t>}</w:t>
      </w:r>
    </w:p>
    <w:p w14:paraId="3DBCF685" w14:textId="75A37C3B" w:rsidR="00635DC7" w:rsidRPr="00635DC7" w:rsidRDefault="00903F93" w:rsidP="00903F93">
      <w:pPr>
        <w:pStyle w:val="a9"/>
      </w:pPr>
      <w:r>
        <w:t>}</w:t>
      </w:r>
    </w:p>
    <w:p w14:paraId="087997E8" w14:textId="77777777" w:rsidR="00635DC7" w:rsidRPr="00635DC7" w:rsidRDefault="00635DC7" w:rsidP="0093330C">
      <w:pPr>
        <w:pStyle w:val="a9"/>
      </w:pPr>
    </w:p>
    <w:p w14:paraId="42804E4F" w14:textId="1DCB037E" w:rsidR="00D6177A" w:rsidRPr="00B240BF" w:rsidRDefault="00D6177A" w:rsidP="000062AB">
      <w:pPr>
        <w:keepNext/>
        <w:rPr>
          <w:sz w:val="40"/>
          <w:szCs w:val="40"/>
        </w:rPr>
      </w:pPr>
      <w:r w:rsidRPr="00B240BF">
        <w:rPr>
          <w:sz w:val="40"/>
          <w:szCs w:val="40"/>
        </w:rPr>
        <w:t>Висновок</w:t>
      </w:r>
    </w:p>
    <w:p w14:paraId="4F48F8E7" w14:textId="73422221" w:rsidR="00D6177A" w:rsidRPr="00B240BF" w:rsidRDefault="009F60AB" w:rsidP="009F60AB">
      <w:pPr>
        <w:spacing w:after="80" w:line="288" w:lineRule="auto"/>
      </w:pPr>
      <w:r w:rsidRPr="00B240BF">
        <w:t xml:space="preserve">На цій лабораторній роботі </w:t>
      </w:r>
      <w:r w:rsidR="0093330C">
        <w:t>продемонструвати реалізацію погоджувального шаблону проєктування Синглтон в коді проєкту.</w:t>
      </w:r>
    </w:p>
    <w:sectPr w:rsidR="00D6177A" w:rsidRPr="00B240BF" w:rsidSect="00332F1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1571"/>
    <w:multiLevelType w:val="multilevel"/>
    <w:tmpl w:val="922E7E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1C01B79"/>
    <w:multiLevelType w:val="multilevel"/>
    <w:tmpl w:val="742E996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7DF6BA2"/>
    <w:multiLevelType w:val="hybridMultilevel"/>
    <w:tmpl w:val="C61212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C22BB"/>
    <w:multiLevelType w:val="multilevel"/>
    <w:tmpl w:val="57745518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C67925"/>
    <w:multiLevelType w:val="multilevel"/>
    <w:tmpl w:val="922E7E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5BC62A6"/>
    <w:multiLevelType w:val="hybridMultilevel"/>
    <w:tmpl w:val="A59E4B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C3CAE"/>
    <w:multiLevelType w:val="multilevel"/>
    <w:tmpl w:val="298E608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36"/>
      </w:rPr>
    </w:lvl>
  </w:abstractNum>
  <w:abstractNum w:abstractNumId="7" w15:restartNumberingAfterBreak="0">
    <w:nsid w:val="266E040D"/>
    <w:multiLevelType w:val="hybridMultilevel"/>
    <w:tmpl w:val="B03C94B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8E6084"/>
    <w:multiLevelType w:val="multilevel"/>
    <w:tmpl w:val="298E608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36"/>
      </w:rPr>
    </w:lvl>
  </w:abstractNum>
  <w:abstractNum w:abstractNumId="9" w15:restartNumberingAfterBreak="0">
    <w:nsid w:val="301130E8"/>
    <w:multiLevelType w:val="multilevel"/>
    <w:tmpl w:val="F8EE63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1CE5F9F"/>
    <w:multiLevelType w:val="multilevel"/>
    <w:tmpl w:val="616844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25237D9"/>
    <w:multiLevelType w:val="multilevel"/>
    <w:tmpl w:val="325237D9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4931761"/>
    <w:multiLevelType w:val="hybridMultilevel"/>
    <w:tmpl w:val="00ECC328"/>
    <w:lvl w:ilvl="0" w:tplc="47F87B9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3FF26C6E"/>
    <w:multiLevelType w:val="multilevel"/>
    <w:tmpl w:val="3FF26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CA3604"/>
    <w:multiLevelType w:val="hybridMultilevel"/>
    <w:tmpl w:val="71DA547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BF511F"/>
    <w:multiLevelType w:val="multilevel"/>
    <w:tmpl w:val="42BF51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1605D"/>
    <w:multiLevelType w:val="multilevel"/>
    <w:tmpl w:val="DF6CC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4540231"/>
    <w:multiLevelType w:val="multilevel"/>
    <w:tmpl w:val="60BC71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486C203E"/>
    <w:multiLevelType w:val="hybridMultilevel"/>
    <w:tmpl w:val="4860E9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153FB"/>
    <w:multiLevelType w:val="hybridMultilevel"/>
    <w:tmpl w:val="1E086F3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70736D"/>
    <w:multiLevelType w:val="multilevel"/>
    <w:tmpl w:val="C960215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ED050DF"/>
    <w:multiLevelType w:val="multilevel"/>
    <w:tmpl w:val="57745518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52292DB2"/>
    <w:multiLevelType w:val="hybridMultilevel"/>
    <w:tmpl w:val="084451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20011">
      <w:start w:val="1"/>
      <w:numFmt w:val="decimal"/>
      <w:lvlText w:val="%2)"/>
      <w:lvlJc w:val="left"/>
      <w:pPr>
        <w:ind w:left="2912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202439"/>
    <w:multiLevelType w:val="hybridMultilevel"/>
    <w:tmpl w:val="BFC0C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A7A73"/>
    <w:multiLevelType w:val="hybridMultilevel"/>
    <w:tmpl w:val="E5D23D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E1612"/>
    <w:multiLevelType w:val="multilevel"/>
    <w:tmpl w:val="F8EE63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F4243D3"/>
    <w:multiLevelType w:val="hybridMultilevel"/>
    <w:tmpl w:val="5770F8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307A5"/>
    <w:multiLevelType w:val="hybridMultilevel"/>
    <w:tmpl w:val="EADC9A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47FBA"/>
    <w:multiLevelType w:val="multilevel"/>
    <w:tmpl w:val="F8EE63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EB4456E"/>
    <w:multiLevelType w:val="multilevel"/>
    <w:tmpl w:val="6EB445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EDE0DF6"/>
    <w:multiLevelType w:val="multilevel"/>
    <w:tmpl w:val="6EDE0DF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0721824"/>
    <w:multiLevelType w:val="multilevel"/>
    <w:tmpl w:val="AA9217B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2" w15:restartNumberingAfterBreak="0">
    <w:nsid w:val="736A791E"/>
    <w:multiLevelType w:val="hybridMultilevel"/>
    <w:tmpl w:val="7FAA02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778DA"/>
    <w:multiLevelType w:val="hybridMultilevel"/>
    <w:tmpl w:val="45BEE05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AB0F2B"/>
    <w:multiLevelType w:val="multilevel"/>
    <w:tmpl w:val="40742B0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E694F22"/>
    <w:multiLevelType w:val="multilevel"/>
    <w:tmpl w:val="438CC6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7EE32045"/>
    <w:multiLevelType w:val="multilevel"/>
    <w:tmpl w:val="D4D81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7" w15:restartNumberingAfterBreak="0">
    <w:nsid w:val="7FFC2CCB"/>
    <w:multiLevelType w:val="multilevel"/>
    <w:tmpl w:val="F8EE63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92156033">
    <w:abstractNumId w:val="8"/>
  </w:num>
  <w:num w:numId="2" w16cid:durableId="2062509274">
    <w:abstractNumId w:val="15"/>
  </w:num>
  <w:num w:numId="3" w16cid:durableId="409736377">
    <w:abstractNumId w:val="29"/>
  </w:num>
  <w:num w:numId="4" w16cid:durableId="1567954296">
    <w:abstractNumId w:val="30"/>
  </w:num>
  <w:num w:numId="5" w16cid:durableId="2130198626">
    <w:abstractNumId w:val="11"/>
  </w:num>
  <w:num w:numId="6" w16cid:durableId="1685014166">
    <w:abstractNumId w:val="13"/>
  </w:num>
  <w:num w:numId="7" w16cid:durableId="700284404">
    <w:abstractNumId w:val="23"/>
  </w:num>
  <w:num w:numId="8" w16cid:durableId="2005161360">
    <w:abstractNumId w:val="14"/>
  </w:num>
  <w:num w:numId="9" w16cid:durableId="2118982495">
    <w:abstractNumId w:val="19"/>
  </w:num>
  <w:num w:numId="10" w16cid:durableId="2145535180">
    <w:abstractNumId w:val="34"/>
  </w:num>
  <w:num w:numId="11" w16cid:durableId="1756658850">
    <w:abstractNumId w:val="6"/>
  </w:num>
  <w:num w:numId="12" w16cid:durableId="1639190873">
    <w:abstractNumId w:val="17"/>
  </w:num>
  <w:num w:numId="13" w16cid:durableId="1277101444">
    <w:abstractNumId w:val="10"/>
  </w:num>
  <w:num w:numId="14" w16cid:durableId="409469118">
    <w:abstractNumId w:val="20"/>
  </w:num>
  <w:num w:numId="15" w16cid:durableId="1232815684">
    <w:abstractNumId w:val="0"/>
  </w:num>
  <w:num w:numId="16" w16cid:durableId="1725911309">
    <w:abstractNumId w:val="4"/>
  </w:num>
  <w:num w:numId="17" w16cid:durableId="61762048">
    <w:abstractNumId w:val="9"/>
  </w:num>
  <w:num w:numId="18" w16cid:durableId="633095258">
    <w:abstractNumId w:val="28"/>
  </w:num>
  <w:num w:numId="19" w16cid:durableId="1998340637">
    <w:abstractNumId w:val="25"/>
  </w:num>
  <w:num w:numId="20" w16cid:durableId="433669124">
    <w:abstractNumId w:val="37"/>
  </w:num>
  <w:num w:numId="21" w16cid:durableId="439570049">
    <w:abstractNumId w:val="35"/>
  </w:num>
  <w:num w:numId="22" w16cid:durableId="1720548793">
    <w:abstractNumId w:val="3"/>
  </w:num>
  <w:num w:numId="23" w16cid:durableId="179779599">
    <w:abstractNumId w:val="21"/>
  </w:num>
  <w:num w:numId="24" w16cid:durableId="511649314">
    <w:abstractNumId w:val="5"/>
  </w:num>
  <w:num w:numId="25" w16cid:durableId="1028798035">
    <w:abstractNumId w:val="26"/>
  </w:num>
  <w:num w:numId="26" w16cid:durableId="350495240">
    <w:abstractNumId w:val="18"/>
  </w:num>
  <w:num w:numId="27" w16cid:durableId="1347825763">
    <w:abstractNumId w:val="36"/>
  </w:num>
  <w:num w:numId="28" w16cid:durableId="862674928">
    <w:abstractNumId w:val="16"/>
  </w:num>
  <w:num w:numId="29" w16cid:durableId="1044212094">
    <w:abstractNumId w:val="24"/>
  </w:num>
  <w:num w:numId="30" w16cid:durableId="1156148781">
    <w:abstractNumId w:val="32"/>
  </w:num>
  <w:num w:numId="31" w16cid:durableId="594171084">
    <w:abstractNumId w:val="7"/>
  </w:num>
  <w:num w:numId="32" w16cid:durableId="1282034909">
    <w:abstractNumId w:val="22"/>
  </w:num>
  <w:num w:numId="33" w16cid:durableId="760487785">
    <w:abstractNumId w:val="31"/>
  </w:num>
  <w:num w:numId="34" w16cid:durableId="1108353640">
    <w:abstractNumId w:val="2"/>
  </w:num>
  <w:num w:numId="35" w16cid:durableId="1300572717">
    <w:abstractNumId w:val="1"/>
  </w:num>
  <w:num w:numId="36" w16cid:durableId="1139609881">
    <w:abstractNumId w:val="12"/>
  </w:num>
  <w:num w:numId="37" w16cid:durableId="412095678">
    <w:abstractNumId w:val="27"/>
  </w:num>
  <w:num w:numId="38" w16cid:durableId="29622337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1E"/>
    <w:rsid w:val="000007D3"/>
    <w:rsid w:val="000062AB"/>
    <w:rsid w:val="0002701E"/>
    <w:rsid w:val="00072251"/>
    <w:rsid w:val="000A26C6"/>
    <w:rsid w:val="000A387F"/>
    <w:rsid w:val="00155C54"/>
    <w:rsid w:val="00211AE3"/>
    <w:rsid w:val="002475BB"/>
    <w:rsid w:val="00251461"/>
    <w:rsid w:val="00264B04"/>
    <w:rsid w:val="00332F10"/>
    <w:rsid w:val="00360140"/>
    <w:rsid w:val="00394D8F"/>
    <w:rsid w:val="00417629"/>
    <w:rsid w:val="0042540C"/>
    <w:rsid w:val="00525F2C"/>
    <w:rsid w:val="005C466E"/>
    <w:rsid w:val="005F3583"/>
    <w:rsid w:val="00635DC7"/>
    <w:rsid w:val="006943EF"/>
    <w:rsid w:val="0072666E"/>
    <w:rsid w:val="00802A7E"/>
    <w:rsid w:val="00805E22"/>
    <w:rsid w:val="00845DAE"/>
    <w:rsid w:val="008C094B"/>
    <w:rsid w:val="008C31CD"/>
    <w:rsid w:val="00903F93"/>
    <w:rsid w:val="00911E67"/>
    <w:rsid w:val="0093330C"/>
    <w:rsid w:val="009862D4"/>
    <w:rsid w:val="009E1862"/>
    <w:rsid w:val="009F4E1E"/>
    <w:rsid w:val="009F60AB"/>
    <w:rsid w:val="00A66272"/>
    <w:rsid w:val="00A70211"/>
    <w:rsid w:val="00B00F00"/>
    <w:rsid w:val="00B12389"/>
    <w:rsid w:val="00B240BF"/>
    <w:rsid w:val="00B81E9C"/>
    <w:rsid w:val="00CF5693"/>
    <w:rsid w:val="00D6177A"/>
    <w:rsid w:val="00DA2D7F"/>
    <w:rsid w:val="00DB26B6"/>
    <w:rsid w:val="00E00C3F"/>
    <w:rsid w:val="00E13472"/>
    <w:rsid w:val="00E36EAA"/>
    <w:rsid w:val="00E535EE"/>
    <w:rsid w:val="00E56E75"/>
    <w:rsid w:val="00EA7725"/>
    <w:rsid w:val="00ED4313"/>
    <w:rsid w:val="00EE4CA2"/>
    <w:rsid w:val="00F9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32764"/>
  <w15:chartTrackingRefBased/>
  <w15:docId w15:val="{9563A8EE-3E07-444E-9F54-B6B1507E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21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B240BF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2389"/>
    <w:pPr>
      <w:keepNext/>
      <w:keepLines/>
      <w:pageBreakBefore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rsid w:val="00B8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8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240BF"/>
    <w:rPr>
      <w:rFonts w:eastAsiaTheme="majorEastAsia" w:cstheme="majorBidi"/>
      <w:b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B12389"/>
    <w:rPr>
      <w:rFonts w:eastAsiaTheme="majorEastAsia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B8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qFormat/>
    <w:rsid w:val="00B81E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qFormat/>
    <w:rsid w:val="00B81E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1E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81E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81E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1E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qFormat/>
    <w:rsid w:val="00B8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B8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qFormat/>
    <w:rsid w:val="00B81E9C"/>
    <w:rPr>
      <w:i/>
      <w:iCs/>
      <w:color w:val="404040" w:themeColor="text1" w:themeTint="BF"/>
    </w:rPr>
  </w:style>
  <w:style w:type="paragraph" w:styleId="a9">
    <w:name w:val="List Paragraph"/>
    <w:aliases w:val="Код"/>
    <w:basedOn w:val="a"/>
    <w:uiPriority w:val="34"/>
    <w:qFormat/>
    <w:rsid w:val="00417629"/>
    <w:pPr>
      <w:widowControl w:val="0"/>
      <w:spacing w:before="80" w:after="80" w:line="264" w:lineRule="auto"/>
    </w:pPr>
    <w:rPr>
      <w:rFonts w:ascii="Courier New" w:hAnsi="Courier New"/>
      <w:sz w:val="18"/>
    </w:rPr>
  </w:style>
  <w:style w:type="character" w:styleId="aa">
    <w:name w:val="Intense Emphasis"/>
    <w:basedOn w:val="a0"/>
    <w:uiPriority w:val="21"/>
    <w:qFormat/>
    <w:rsid w:val="00B81E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81E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1E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6943EF"/>
    <w:pPr>
      <w:spacing w:after="0" w:line="240" w:lineRule="auto"/>
    </w:pPr>
  </w:style>
  <w:style w:type="paragraph" w:styleId="af0">
    <w:name w:val="header"/>
    <w:basedOn w:val="a"/>
    <w:link w:val="af1"/>
    <w:uiPriority w:val="99"/>
    <w:unhideWhenUsed/>
    <w:rsid w:val="009F60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9F60AB"/>
  </w:style>
  <w:style w:type="paragraph" w:styleId="af2">
    <w:name w:val="footer"/>
    <w:basedOn w:val="a"/>
    <w:link w:val="af3"/>
    <w:uiPriority w:val="99"/>
    <w:unhideWhenUsed/>
    <w:rsid w:val="009F60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9F60AB"/>
  </w:style>
  <w:style w:type="paragraph" w:styleId="af4">
    <w:name w:val="No Spacing"/>
    <w:aliases w:val="Великий заголовок"/>
    <w:uiPriority w:val="1"/>
    <w:rsid w:val="009F60AB"/>
    <w:pPr>
      <w:keepNext/>
      <w:pageBreakBefore/>
      <w:spacing w:after="0" w:line="240" w:lineRule="auto"/>
      <w:jc w:val="both"/>
    </w:pPr>
    <w:rPr>
      <w:sz w:val="40"/>
    </w:rPr>
  </w:style>
  <w:style w:type="character" w:styleId="af5">
    <w:name w:val="Hyperlink"/>
    <w:basedOn w:val="a0"/>
    <w:uiPriority w:val="99"/>
    <w:unhideWhenUsed/>
    <w:qFormat/>
    <w:rsid w:val="009F60AB"/>
    <w:rPr>
      <w:color w:val="467886" w:themeColor="hyperlink"/>
      <w:u w:val="single"/>
    </w:rPr>
  </w:style>
  <w:style w:type="character" w:customStyle="1" w:styleId="11">
    <w:name w:val="Сильне виокремлення1"/>
    <w:basedOn w:val="a0"/>
    <w:uiPriority w:val="21"/>
    <w:qFormat/>
    <w:rsid w:val="009F60AB"/>
    <w:rPr>
      <w:i/>
      <w:iCs/>
      <w:color w:val="0F4761" w:themeColor="accent1" w:themeShade="BF"/>
    </w:rPr>
  </w:style>
  <w:style w:type="character" w:customStyle="1" w:styleId="12">
    <w:name w:val="Сильне посилання1"/>
    <w:basedOn w:val="a0"/>
    <w:uiPriority w:val="32"/>
    <w:qFormat/>
    <w:rsid w:val="009F60AB"/>
    <w:rPr>
      <w:b/>
      <w:bCs/>
      <w:smallCaps/>
      <w:color w:val="0F4761" w:themeColor="accent1" w:themeShade="BF"/>
      <w:spacing w:val="5"/>
    </w:rPr>
  </w:style>
  <w:style w:type="character" w:customStyle="1" w:styleId="13">
    <w:name w:val="Незакрита згадка1"/>
    <w:basedOn w:val="a0"/>
    <w:uiPriority w:val="99"/>
    <w:semiHidden/>
    <w:unhideWhenUsed/>
    <w:qFormat/>
    <w:rsid w:val="009F60AB"/>
    <w:rPr>
      <w:color w:val="605E5C"/>
      <w:shd w:val="clear" w:color="auto" w:fill="E1DFDD"/>
    </w:rPr>
  </w:style>
  <w:style w:type="character" w:styleId="af6">
    <w:name w:val="Unresolved Mention"/>
    <w:basedOn w:val="a0"/>
    <w:uiPriority w:val="99"/>
    <w:semiHidden/>
    <w:unhideWhenUsed/>
    <w:rsid w:val="009F60AB"/>
    <w:rPr>
      <w:color w:val="605E5C"/>
      <w:shd w:val="clear" w:color="auto" w:fill="E1DFDD"/>
    </w:rPr>
  </w:style>
  <w:style w:type="paragraph" w:styleId="14">
    <w:name w:val="toc 1"/>
    <w:basedOn w:val="a"/>
    <w:next w:val="a"/>
    <w:autoRedefine/>
    <w:uiPriority w:val="39"/>
    <w:unhideWhenUsed/>
    <w:rsid w:val="00B240BF"/>
    <w:pPr>
      <w:tabs>
        <w:tab w:val="right" w:leader="dot" w:pos="9344"/>
      </w:tabs>
      <w:spacing w:line="264" w:lineRule="auto"/>
    </w:pPr>
  </w:style>
  <w:style w:type="paragraph" w:styleId="21">
    <w:name w:val="toc 2"/>
    <w:basedOn w:val="a"/>
    <w:next w:val="a"/>
    <w:autoRedefine/>
    <w:uiPriority w:val="39"/>
    <w:unhideWhenUsed/>
    <w:rsid w:val="009F60A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F60AB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9F60AB"/>
    <w:pPr>
      <w:spacing w:after="100"/>
      <w:ind w:left="840"/>
    </w:pPr>
  </w:style>
  <w:style w:type="character" w:styleId="af7">
    <w:name w:val="Book Title"/>
    <w:basedOn w:val="a0"/>
    <w:uiPriority w:val="33"/>
    <w:qFormat/>
    <w:rsid w:val="0093330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ys\OneDrive\&#1044;&#1086;&#1082;&#1091;&#1084;&#1077;&#1085;&#1090;&#1080;\&#1053;&#1072;&#1089;&#1090;&#1088;&#1086;&#1102;&#1074;&#1072;&#1085;&#1110;%20&#1096;&#1072;&#1073;&#1083;&#1086;&#1085;&#1080;%20Office\&#1051;&#1072;&#1073;&#1086;&#1088;&#1072;&#1090;&#1086;&#1088;&#1085;&#1072;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A19D1-6FD8-4A5E-901C-A3B67702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Лабораторна.dotx</Template>
  <TotalTime>64</TotalTime>
  <Pages>7</Pages>
  <Words>3340</Words>
  <Characters>1905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Khimii</dc:creator>
  <cp:keywords/>
  <dc:description/>
  <cp:lastModifiedBy>Denys Khimii</cp:lastModifiedBy>
  <cp:revision>17</cp:revision>
  <dcterms:created xsi:type="dcterms:W3CDTF">2024-07-02T03:28:00Z</dcterms:created>
  <dcterms:modified xsi:type="dcterms:W3CDTF">2024-07-02T10:07:00Z</dcterms:modified>
</cp:coreProperties>
</file>