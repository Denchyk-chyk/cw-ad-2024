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BE934" w14:textId="77777777" w:rsidR="00B81E9C" w:rsidRPr="00845DAE" w:rsidRDefault="00B81E9C" w:rsidP="00B81E9C">
      <w:pPr>
        <w:jc w:val="center"/>
      </w:pPr>
      <w:r w:rsidRPr="00845DAE">
        <w:t xml:space="preserve">Івано-Франківський національний технічний </w:t>
      </w:r>
    </w:p>
    <w:p w14:paraId="282E3F17" w14:textId="77777777" w:rsidR="00E13472" w:rsidRPr="00845DAE" w:rsidRDefault="00B81E9C" w:rsidP="00332F10">
      <w:pPr>
        <w:spacing w:after="80" w:line="288" w:lineRule="auto"/>
        <w:jc w:val="center"/>
      </w:pPr>
      <w:r w:rsidRPr="00845DAE">
        <w:t>університет нафти і газу</w:t>
      </w:r>
    </w:p>
    <w:p w14:paraId="11372EF9" w14:textId="77777777" w:rsidR="00B81E9C" w:rsidRPr="00845DAE" w:rsidRDefault="00B81E9C" w:rsidP="00332F10">
      <w:pPr>
        <w:spacing w:after="80" w:line="288" w:lineRule="auto"/>
        <w:jc w:val="center"/>
      </w:pPr>
    </w:p>
    <w:p w14:paraId="0D11C33A" w14:textId="77777777" w:rsidR="00B81E9C" w:rsidRPr="00845DAE" w:rsidRDefault="00B81E9C" w:rsidP="00332F10">
      <w:pPr>
        <w:spacing w:after="80" w:line="288" w:lineRule="auto"/>
        <w:jc w:val="center"/>
      </w:pPr>
    </w:p>
    <w:p w14:paraId="7D7B4775" w14:textId="77777777" w:rsidR="00B81E9C" w:rsidRPr="00845DAE" w:rsidRDefault="00B81E9C" w:rsidP="00332F10">
      <w:pPr>
        <w:spacing w:after="80" w:line="288" w:lineRule="auto"/>
        <w:jc w:val="center"/>
      </w:pPr>
    </w:p>
    <w:p w14:paraId="7D7146F7" w14:textId="77777777" w:rsidR="00B81E9C" w:rsidRPr="00845DAE" w:rsidRDefault="00B81E9C" w:rsidP="00332F10">
      <w:pPr>
        <w:spacing w:after="80" w:line="288" w:lineRule="auto"/>
        <w:jc w:val="right"/>
      </w:pPr>
      <w:r w:rsidRPr="00845DAE">
        <w:t>Кафедра</w:t>
      </w:r>
    </w:p>
    <w:p w14:paraId="7DBC6E7C" w14:textId="77777777" w:rsidR="00B81E9C" w:rsidRPr="00845DAE" w:rsidRDefault="00CF5693" w:rsidP="00332F10">
      <w:pPr>
        <w:spacing w:after="80" w:line="288" w:lineRule="auto"/>
        <w:jc w:val="right"/>
      </w:pPr>
      <w:r>
        <w:t>інженерії програмного забезпечення</w:t>
      </w:r>
    </w:p>
    <w:p w14:paraId="40E77585" w14:textId="77777777" w:rsidR="00B81E9C" w:rsidRPr="00845DAE" w:rsidRDefault="00B81E9C" w:rsidP="00332F10">
      <w:pPr>
        <w:spacing w:after="80" w:line="288" w:lineRule="auto"/>
        <w:jc w:val="right"/>
      </w:pPr>
    </w:p>
    <w:p w14:paraId="0A944D81" w14:textId="77777777" w:rsidR="00B81E9C" w:rsidRPr="00845DAE" w:rsidRDefault="00B81E9C" w:rsidP="00332F10">
      <w:pPr>
        <w:spacing w:after="80" w:line="288" w:lineRule="auto"/>
        <w:jc w:val="right"/>
      </w:pPr>
    </w:p>
    <w:p w14:paraId="766E0DB3" w14:textId="77777777" w:rsidR="00B81E9C" w:rsidRPr="00845DAE" w:rsidRDefault="00B81E9C" w:rsidP="00332F10">
      <w:pPr>
        <w:spacing w:after="80" w:line="288" w:lineRule="auto"/>
        <w:jc w:val="right"/>
      </w:pPr>
    </w:p>
    <w:p w14:paraId="771082EF" w14:textId="25523E05" w:rsidR="00B81E9C" w:rsidRPr="0045264B" w:rsidRDefault="00CF5693" w:rsidP="00332F10">
      <w:pPr>
        <w:spacing w:after="80" w:line="288" w:lineRule="auto"/>
        <w:jc w:val="center"/>
        <w:rPr>
          <w:sz w:val="56"/>
          <w:szCs w:val="56"/>
          <w:lang w:val="en-US"/>
        </w:rPr>
      </w:pPr>
      <w:r>
        <w:rPr>
          <w:sz w:val="56"/>
          <w:szCs w:val="56"/>
        </w:rPr>
        <w:t xml:space="preserve">Лабораторна </w:t>
      </w:r>
      <w:r w:rsidR="005F3583" w:rsidRPr="00845DAE">
        <w:rPr>
          <w:sz w:val="56"/>
          <w:szCs w:val="56"/>
        </w:rPr>
        <w:t xml:space="preserve">робота </w:t>
      </w:r>
      <w:r w:rsidR="00B81E9C" w:rsidRPr="00845DAE">
        <w:rPr>
          <w:sz w:val="56"/>
          <w:szCs w:val="56"/>
        </w:rPr>
        <w:t>№</w:t>
      </w:r>
      <w:r w:rsidR="0045264B">
        <w:rPr>
          <w:sz w:val="56"/>
          <w:szCs w:val="56"/>
          <w:lang w:val="en-US"/>
        </w:rPr>
        <w:t>5</w:t>
      </w:r>
    </w:p>
    <w:p w14:paraId="4F7C1537" w14:textId="00D515F3" w:rsidR="00E00C3F" w:rsidRPr="0045264B" w:rsidRDefault="00CD6EB3" w:rsidP="00845DAE">
      <w:pPr>
        <w:spacing w:after="0" w:line="288" w:lineRule="auto"/>
        <w:jc w:val="center"/>
        <w:rPr>
          <w:sz w:val="44"/>
          <w:szCs w:val="44"/>
          <w:lang w:val="en-US"/>
        </w:rPr>
      </w:pPr>
      <w:r>
        <w:rPr>
          <w:sz w:val="44"/>
          <w:szCs w:val="44"/>
        </w:rPr>
        <w:t xml:space="preserve">Бібліотеки </w:t>
      </w:r>
      <w:r w:rsidR="0045264B">
        <w:rPr>
          <w:sz w:val="44"/>
          <w:szCs w:val="44"/>
          <w:lang w:val="en-US"/>
        </w:rPr>
        <w:t xml:space="preserve">Collections Generics </w:t>
      </w:r>
      <w:r w:rsidR="0045264B">
        <w:rPr>
          <w:sz w:val="44"/>
          <w:szCs w:val="44"/>
        </w:rPr>
        <w:t xml:space="preserve">та </w:t>
      </w:r>
      <w:r w:rsidR="0045264B">
        <w:rPr>
          <w:sz w:val="44"/>
          <w:szCs w:val="44"/>
          <w:lang w:val="en-US"/>
        </w:rPr>
        <w:t>LINQ</w:t>
      </w:r>
      <w:r>
        <w:rPr>
          <w:sz w:val="44"/>
          <w:szCs w:val="44"/>
        </w:rPr>
        <w:t xml:space="preserve"> в </w:t>
      </w:r>
      <w:r>
        <w:rPr>
          <w:sz w:val="44"/>
          <w:szCs w:val="44"/>
          <w:lang w:val="en-US"/>
        </w:rPr>
        <w:t>C#</w:t>
      </w:r>
    </w:p>
    <w:p w14:paraId="6646CBB3" w14:textId="77777777" w:rsidR="00845DAE" w:rsidRPr="00845DAE" w:rsidRDefault="00845DAE" w:rsidP="00845DAE">
      <w:pPr>
        <w:spacing w:after="0" w:line="288" w:lineRule="auto"/>
        <w:jc w:val="center"/>
        <w:rPr>
          <w:sz w:val="44"/>
          <w:szCs w:val="44"/>
        </w:rPr>
      </w:pPr>
    </w:p>
    <w:p w14:paraId="4501815F" w14:textId="77777777" w:rsidR="00845DAE" w:rsidRPr="00845DAE" w:rsidRDefault="00845DAE" w:rsidP="00845DAE">
      <w:pPr>
        <w:spacing w:after="0" w:line="288" w:lineRule="auto"/>
        <w:rPr>
          <w:sz w:val="44"/>
          <w:szCs w:val="44"/>
        </w:rPr>
      </w:pPr>
    </w:p>
    <w:p w14:paraId="65CCF034" w14:textId="77777777" w:rsidR="00845DAE" w:rsidRPr="00845DAE" w:rsidRDefault="00845DAE" w:rsidP="00845DAE">
      <w:pPr>
        <w:spacing w:after="0" w:line="288" w:lineRule="auto"/>
        <w:rPr>
          <w:sz w:val="44"/>
          <w:szCs w:val="44"/>
        </w:rPr>
      </w:pPr>
    </w:p>
    <w:p w14:paraId="0227DACE" w14:textId="77777777" w:rsidR="00845DAE" w:rsidRPr="00845DAE" w:rsidRDefault="00845DAE" w:rsidP="00845DAE">
      <w:pPr>
        <w:spacing w:after="0" w:line="288" w:lineRule="auto"/>
        <w:rPr>
          <w:sz w:val="44"/>
          <w:szCs w:val="44"/>
        </w:rPr>
      </w:pPr>
    </w:p>
    <w:p w14:paraId="4E01B121" w14:textId="77777777" w:rsidR="00845DAE" w:rsidRPr="00845DAE" w:rsidRDefault="00845DAE" w:rsidP="00845DAE">
      <w:pPr>
        <w:spacing w:after="0" w:line="288" w:lineRule="auto"/>
      </w:pPr>
    </w:p>
    <w:p w14:paraId="31F523D8" w14:textId="77777777" w:rsidR="005F3583" w:rsidRPr="00845DAE" w:rsidRDefault="005F3583" w:rsidP="005F3583">
      <w:pPr>
        <w:spacing w:after="80" w:line="288" w:lineRule="auto"/>
        <w:ind w:left="7088"/>
      </w:pPr>
      <w:r w:rsidRPr="00845DAE">
        <w:t>Виконав</w:t>
      </w:r>
    </w:p>
    <w:p w14:paraId="246CF2AE" w14:textId="77777777" w:rsidR="005F3583" w:rsidRPr="00845DAE" w:rsidRDefault="005F3583" w:rsidP="005F3583">
      <w:pPr>
        <w:spacing w:after="80" w:line="288" w:lineRule="auto"/>
        <w:ind w:left="7088"/>
      </w:pPr>
      <w:r w:rsidRPr="00845DAE">
        <w:t>Ст. гр. ІП-22-1</w:t>
      </w:r>
    </w:p>
    <w:p w14:paraId="02A6D58E" w14:textId="77777777" w:rsidR="005F3583" w:rsidRPr="00845DAE" w:rsidRDefault="005F3583" w:rsidP="005F3583">
      <w:pPr>
        <w:spacing w:after="80" w:line="288" w:lineRule="auto"/>
        <w:ind w:left="7088"/>
      </w:pPr>
      <w:r w:rsidRPr="00845DAE">
        <w:t>Хімій Денис</w:t>
      </w:r>
    </w:p>
    <w:p w14:paraId="555B61FB" w14:textId="3273EEE7" w:rsidR="00B81E9C" w:rsidRPr="00845DAE" w:rsidRDefault="005F3583" w:rsidP="00845DAE">
      <w:pPr>
        <w:spacing w:after="80" w:line="288" w:lineRule="auto"/>
        <w:ind w:left="7088"/>
      </w:pPr>
      <w:r w:rsidRPr="00845DAE">
        <w:t>Перевіри</w:t>
      </w:r>
      <w:r w:rsidR="009F4E1E">
        <w:t>ла</w:t>
      </w:r>
    </w:p>
    <w:p w14:paraId="2DCAB945" w14:textId="03F3A534" w:rsidR="00845DAE" w:rsidRPr="00845DAE" w:rsidRDefault="009F4E1E" w:rsidP="00845DAE">
      <w:pPr>
        <w:spacing w:after="80" w:line="288" w:lineRule="auto"/>
        <w:ind w:left="7088"/>
      </w:pPr>
      <w:r>
        <w:t>Піх М.М.</w:t>
      </w:r>
    </w:p>
    <w:p w14:paraId="553269CD" w14:textId="77777777" w:rsidR="00B81E9C" w:rsidRPr="00845DAE" w:rsidRDefault="00B81E9C" w:rsidP="00845DAE">
      <w:pPr>
        <w:spacing w:after="80" w:line="288" w:lineRule="auto"/>
      </w:pPr>
    </w:p>
    <w:p w14:paraId="0A11C03B" w14:textId="77777777" w:rsidR="00845DAE" w:rsidRPr="00845DAE" w:rsidRDefault="00845DAE" w:rsidP="00845DAE">
      <w:pPr>
        <w:spacing w:after="80" w:line="288" w:lineRule="auto"/>
      </w:pPr>
    </w:p>
    <w:p w14:paraId="66085A58" w14:textId="77777777" w:rsidR="00845DAE" w:rsidRPr="00845DAE" w:rsidRDefault="00845DAE" w:rsidP="00845DAE">
      <w:pPr>
        <w:spacing w:after="80" w:line="288" w:lineRule="auto"/>
      </w:pPr>
    </w:p>
    <w:p w14:paraId="697EC3AC" w14:textId="77777777" w:rsidR="00845DAE" w:rsidRDefault="00845DAE" w:rsidP="00845DAE">
      <w:pPr>
        <w:spacing w:after="80" w:line="288" w:lineRule="auto"/>
      </w:pPr>
    </w:p>
    <w:p w14:paraId="3F25984B" w14:textId="77777777" w:rsidR="00845DAE" w:rsidRPr="00845DAE" w:rsidRDefault="00845DAE" w:rsidP="00845DAE">
      <w:pPr>
        <w:spacing w:after="80" w:line="288" w:lineRule="auto"/>
      </w:pPr>
    </w:p>
    <w:p w14:paraId="205043EC" w14:textId="77777777" w:rsidR="00B81E9C" w:rsidRPr="00845DAE" w:rsidRDefault="00B81E9C" w:rsidP="000A26C6">
      <w:pPr>
        <w:keepNext/>
        <w:spacing w:after="80" w:line="288" w:lineRule="auto"/>
        <w:jc w:val="center"/>
      </w:pPr>
      <w:r w:rsidRPr="00845DAE">
        <w:t>Івано-Франківськ</w:t>
      </w:r>
    </w:p>
    <w:p w14:paraId="424A83EF" w14:textId="35157E6E" w:rsidR="00B81E9C" w:rsidRPr="00845DAE" w:rsidRDefault="00B81E9C" w:rsidP="00332F10">
      <w:pPr>
        <w:spacing w:after="80" w:line="288" w:lineRule="auto"/>
        <w:jc w:val="center"/>
      </w:pPr>
      <w:r w:rsidRPr="00845DAE">
        <w:t>202</w:t>
      </w:r>
      <w:r w:rsidR="009F4E1E">
        <w:t>4</w:t>
      </w:r>
    </w:p>
    <w:p w14:paraId="013F48D2" w14:textId="687A55EB" w:rsidR="00D6177A" w:rsidRPr="00BB7556" w:rsidRDefault="00D6177A" w:rsidP="000062AB">
      <w:r w:rsidRPr="008C31CD">
        <w:rPr>
          <w:b/>
          <w:bCs/>
        </w:rPr>
        <w:lastRenderedPageBreak/>
        <w:t>Мета</w:t>
      </w:r>
      <w:r>
        <w:t xml:space="preserve">: </w:t>
      </w:r>
      <w:r w:rsidR="002C5EDD">
        <w:t xml:space="preserve">проаналізувати застосування </w:t>
      </w:r>
      <w:r w:rsidR="00522977">
        <w:t xml:space="preserve">та переваги </w:t>
      </w:r>
      <w:r w:rsidR="008F3361">
        <w:t>стандартних</w:t>
      </w:r>
      <w:r w:rsidR="008F3361">
        <w:t xml:space="preserve"> </w:t>
      </w:r>
      <w:r w:rsidR="002C5EDD">
        <w:t xml:space="preserve">бібліотек </w:t>
      </w:r>
      <w:proofErr w:type="spellStart"/>
      <w:r w:rsidR="002C5EDD" w:rsidRPr="00522977">
        <w:rPr>
          <w:lang w:val="en-US"/>
        </w:rPr>
        <w:t>System</w:t>
      </w:r>
      <w:proofErr w:type="spellEnd"/>
      <w:r w:rsidR="002C5EDD" w:rsidRPr="00522977">
        <w:rPr>
          <w:lang w:val="en-US"/>
        </w:rPr>
        <w:t xml:space="preserve"> Collections Generics</w:t>
      </w:r>
      <w:r w:rsidR="002C5EDD" w:rsidRPr="002C5EDD">
        <w:t xml:space="preserve"> та LINQ</w:t>
      </w:r>
      <w:r w:rsidR="00734CA2">
        <w:t xml:space="preserve">, які є аналогом </w:t>
      </w:r>
      <w:proofErr w:type="spellStart"/>
      <w:r w:rsidR="00734CA2">
        <w:rPr>
          <w:lang w:val="en-US"/>
        </w:rPr>
        <w:t>System</w:t>
      </w:r>
      <w:proofErr w:type="spellEnd"/>
      <w:r w:rsidR="00734CA2">
        <w:rPr>
          <w:lang w:val="en-US"/>
        </w:rPr>
        <w:t xml:space="preserve"> Template </w:t>
      </w:r>
      <w:r w:rsidR="00176D75">
        <w:rPr>
          <w:lang w:val="en-US"/>
        </w:rPr>
        <w:t>Library</w:t>
      </w:r>
      <w:r w:rsidR="00734CA2">
        <w:rPr>
          <w:lang w:val="en-US"/>
        </w:rPr>
        <w:t xml:space="preserve"> </w:t>
      </w:r>
      <w:r w:rsidR="00734CA2">
        <w:t xml:space="preserve">в </w:t>
      </w:r>
      <w:r w:rsidR="00734CA2">
        <w:rPr>
          <w:lang w:val="en-US"/>
        </w:rPr>
        <w:t>C++</w:t>
      </w:r>
      <w:r w:rsidR="00BB7556">
        <w:t>.</w:t>
      </w:r>
      <w:r w:rsidR="00CB0E1E">
        <w:t xml:space="preserve"> </w:t>
      </w:r>
      <w:r w:rsidR="00BB7556">
        <w:t>Продемонстр</w:t>
      </w:r>
      <w:r w:rsidR="00BB7556">
        <w:t>увати</w:t>
      </w:r>
      <w:r w:rsidR="00BB7556">
        <w:t xml:space="preserve"> їх застосування у коді проєкту.</w:t>
      </w:r>
      <w:r w:rsidR="00BB7556">
        <w:t xml:space="preserve"> </w:t>
      </w:r>
    </w:p>
    <w:p w14:paraId="44C5AA80" w14:textId="0CE5B421" w:rsidR="00D3228A" w:rsidRPr="00D3228A" w:rsidRDefault="00D3228A" w:rsidP="00D3228A">
      <w:pPr>
        <w:keepNext/>
        <w:rPr>
          <w:sz w:val="40"/>
          <w:szCs w:val="40"/>
        </w:rPr>
      </w:pPr>
      <w:r>
        <w:rPr>
          <w:sz w:val="40"/>
          <w:szCs w:val="40"/>
        </w:rPr>
        <w:t>Хід виконання роботи</w:t>
      </w:r>
    </w:p>
    <w:p w14:paraId="118EA88B" w14:textId="6A207825" w:rsidR="00D3228A" w:rsidRPr="00905223" w:rsidRDefault="00905223" w:rsidP="00905223">
      <w:pPr>
        <w:pStyle w:val="1"/>
        <w:rPr>
          <w:lang w:val="en-US"/>
        </w:rPr>
      </w:pPr>
      <w:r>
        <w:rPr>
          <w:lang w:val="en-US"/>
        </w:rPr>
        <w:t>Collections Generics</w:t>
      </w:r>
    </w:p>
    <w:p w14:paraId="5328E7BD" w14:textId="322E1E06" w:rsidR="00D3228A" w:rsidRDefault="00DB2FF3" w:rsidP="00905223">
      <w:r>
        <w:t>Ц</w:t>
      </w:r>
      <w:r w:rsidR="00A82A82" w:rsidRPr="00A72968">
        <w:t xml:space="preserve">е простір імен у .NET </w:t>
      </w:r>
      <w:proofErr w:type="spellStart"/>
      <w:r w:rsidR="00A82A82" w:rsidRPr="00A72968">
        <w:t>Framework</w:t>
      </w:r>
      <w:proofErr w:type="spellEnd"/>
      <w:r w:rsidR="00A82A82" w:rsidRPr="00A72968">
        <w:t xml:space="preserve">, який надає розробникам потужні інструменти для створення узагальнених колекцій, що забезпечують </w:t>
      </w:r>
      <w:r w:rsidR="00A72968">
        <w:t>безпеку типізації</w:t>
      </w:r>
      <w:r w:rsidR="00A82A82" w:rsidRPr="00A72968">
        <w:t xml:space="preserve">, продуктивність та гнучкість. Використання узагальнених колекцій дозволяє працювати з різними типами даних, уникаючи помилок, пов'язаних із невідповідністю типів, і оптимізуючи операції доступу та обробки даних. Ці колекції значно спрощують керування великими обсягами даних, пропонуючи широкий вибір структур даних, таких як списки, словники, черги, стеки та множини, що робить їх незамінними </w:t>
      </w:r>
      <w:r w:rsidR="00D620EB">
        <w:t xml:space="preserve">для потреб </w:t>
      </w:r>
      <w:r w:rsidR="00A82A82" w:rsidRPr="00A72968">
        <w:t>сучасн</w:t>
      </w:r>
      <w:r w:rsidR="00D620EB">
        <w:t>ого</w:t>
      </w:r>
      <w:r w:rsidR="00A82A82" w:rsidRPr="00A72968">
        <w:t xml:space="preserve"> програмуванн</w:t>
      </w:r>
      <w:r w:rsidR="00D620EB">
        <w:t>я</w:t>
      </w:r>
      <w:r w:rsidR="00A82A82" w:rsidRPr="00A72968">
        <w:t>.</w:t>
      </w:r>
    </w:p>
    <w:p w14:paraId="1B042ED9" w14:textId="4B4720FA" w:rsidR="00E834AD" w:rsidRDefault="009916C5" w:rsidP="009916C5">
      <w:pPr>
        <w:pStyle w:val="2"/>
      </w:pPr>
      <w:r>
        <w:t>Особливості</w:t>
      </w:r>
    </w:p>
    <w:p w14:paraId="5C131428" w14:textId="504FF768" w:rsidR="009916C5" w:rsidRDefault="009916C5" w:rsidP="00CD7A0B">
      <w:pPr>
        <w:pStyle w:val="4"/>
      </w:pPr>
      <w:r>
        <w:t>Безпека типізації</w:t>
      </w:r>
      <w:r>
        <w:t>:</w:t>
      </w:r>
    </w:p>
    <w:p w14:paraId="09E4B8A3" w14:textId="50004B9D" w:rsidR="009916C5" w:rsidRDefault="009916C5" w:rsidP="009916C5">
      <w:r>
        <w:t>Узагальнені колекції гарантують, що всі елементи колекції мають однаковий тип, що запобігає помилкам, пов'язаним із невідповідністю типів даних.</w:t>
      </w:r>
    </w:p>
    <w:p w14:paraId="268BED27" w14:textId="77777777" w:rsidR="009916C5" w:rsidRDefault="009916C5" w:rsidP="00CD7A0B">
      <w:pPr>
        <w:pStyle w:val="4"/>
      </w:pPr>
      <w:r w:rsidRPr="009916C5">
        <w:t>Продуктивність</w:t>
      </w:r>
      <w:r>
        <w:t>:</w:t>
      </w:r>
    </w:p>
    <w:p w14:paraId="1B08C9B0" w14:textId="4DA8DDA0" w:rsidR="009916C5" w:rsidRDefault="009916C5" w:rsidP="009916C5">
      <w:r>
        <w:t>Завдяки тому, що узагальнені колекції працюють з конкретними типами даних, відпадає потреба в перетворенні типів (</w:t>
      </w:r>
      <w:proofErr w:type="spellStart"/>
      <w:r>
        <w:t>boxing</w:t>
      </w:r>
      <w:proofErr w:type="spellEnd"/>
      <w:r>
        <w:t>/</w:t>
      </w:r>
      <w:proofErr w:type="spellStart"/>
      <w:r>
        <w:t>unboxing</w:t>
      </w:r>
      <w:proofErr w:type="spellEnd"/>
      <w:r>
        <w:t>), що підвищує продуктивність додатків.</w:t>
      </w:r>
    </w:p>
    <w:p w14:paraId="3B2E1FD5" w14:textId="77777777" w:rsidR="009916C5" w:rsidRDefault="009916C5" w:rsidP="00CD7A0B">
      <w:pPr>
        <w:pStyle w:val="4"/>
      </w:pPr>
      <w:r w:rsidRPr="009916C5">
        <w:t>Гнучкість</w:t>
      </w:r>
      <w:r>
        <w:t>:</w:t>
      </w:r>
    </w:p>
    <w:p w14:paraId="79FDDD57" w14:textId="7387FF60" w:rsidR="009916C5" w:rsidRDefault="009916C5" w:rsidP="009916C5">
      <w:r>
        <w:t>Узагальнені колекції можуть працювати з будь-яким типом даних, що робить їх універсальними та зручними для використання в різних сценаріях.</w:t>
      </w:r>
    </w:p>
    <w:p w14:paraId="44CFFACC" w14:textId="2993B233" w:rsidR="00F00608" w:rsidRDefault="006B3E0C" w:rsidP="00F00608">
      <w:pPr>
        <w:pStyle w:val="2"/>
      </w:pPr>
      <w:r>
        <w:lastRenderedPageBreak/>
        <w:t>Переваги</w:t>
      </w:r>
    </w:p>
    <w:p w14:paraId="6743C079" w14:textId="3816B429" w:rsidR="006B3E0C" w:rsidRDefault="006B3E0C" w:rsidP="00CD7A0B">
      <w:pPr>
        <w:pStyle w:val="4"/>
      </w:pPr>
      <w:r w:rsidRPr="006B3E0C">
        <w:t>Зручність</w:t>
      </w:r>
    </w:p>
    <w:p w14:paraId="69A5BB80" w14:textId="728922EE" w:rsidR="006B3E0C" w:rsidRDefault="006B3E0C" w:rsidP="006B3E0C">
      <w:r>
        <w:t>Узагальнені колекції мають зрозумілий інтерфейс для додавання, видалення та доступу до елементів.</w:t>
      </w:r>
    </w:p>
    <w:p w14:paraId="1617105E" w14:textId="568143E6" w:rsidR="006B3E0C" w:rsidRDefault="006B3E0C" w:rsidP="00CD7A0B">
      <w:pPr>
        <w:pStyle w:val="4"/>
      </w:pPr>
      <w:r w:rsidRPr="006B3E0C">
        <w:t>Широкий вибір колекцій</w:t>
      </w:r>
      <w:r>
        <w:t xml:space="preserve"> (структур даних)</w:t>
      </w:r>
    </w:p>
    <w:p w14:paraId="3F3F22AA" w14:textId="2F399D69" w:rsidR="006B3E0C" w:rsidRDefault="006B3E0C" w:rsidP="006B3E0C">
      <w:r>
        <w:t xml:space="preserve">У просторі імен </w:t>
      </w:r>
      <w:proofErr w:type="spellStart"/>
      <w:r>
        <w:t>System.Collections.Generic</w:t>
      </w:r>
      <w:proofErr w:type="spellEnd"/>
      <w:r>
        <w:t xml:space="preserve"> доступні різні типи колекцій, такі як списки, словники, черги, стеки та множини, що дозволяє вибрати найкращий варіант для конкретної задачі.</w:t>
      </w:r>
    </w:p>
    <w:p w14:paraId="7421AC05" w14:textId="097B91F3" w:rsidR="006B3E0C" w:rsidRDefault="006B3E0C" w:rsidP="00CD7A0B">
      <w:pPr>
        <w:pStyle w:val="4"/>
      </w:pPr>
      <w:r w:rsidRPr="006B3E0C">
        <w:t>Масштабованість</w:t>
      </w:r>
    </w:p>
    <w:p w14:paraId="7679B428" w14:textId="4AD13AF8" w:rsidR="006B3E0C" w:rsidRDefault="006B3E0C" w:rsidP="006B3E0C">
      <w:r>
        <w:t>Узагальнені колекції можуть динамічно змінювати свій розмір, що робить їх придатними для роботи з великими обсягами даних.</w:t>
      </w:r>
    </w:p>
    <w:p w14:paraId="25A0DAD1" w14:textId="3965FA8E" w:rsidR="00DB2FF3" w:rsidRDefault="00DB2FF3" w:rsidP="00DB2FF3">
      <w:pPr>
        <w:pStyle w:val="2"/>
      </w:pPr>
      <w:r>
        <w:t>Основні колекції</w:t>
      </w:r>
    </w:p>
    <w:p w14:paraId="210CE985" w14:textId="2FEC72E1" w:rsidR="00DB2FF3" w:rsidRDefault="00D82E93" w:rsidP="00ED1F69">
      <w:pPr>
        <w:pStyle w:val="3"/>
      </w:pPr>
      <w:proofErr w:type="spellStart"/>
      <w:r>
        <w:t>List</w:t>
      </w:r>
      <w:proofErr w:type="spellEnd"/>
      <w:r>
        <w:t>&lt;T&gt;</w:t>
      </w:r>
    </w:p>
    <w:p w14:paraId="4A1EEDC3" w14:textId="0E3FDEDA" w:rsidR="007116CE" w:rsidRDefault="007116CE" w:rsidP="007116CE">
      <w:r>
        <w:t>Динамічний масив, що дозволяє додавати, видаляти та змінювати елементи.</w:t>
      </w:r>
    </w:p>
    <w:p w14:paraId="140310E0" w14:textId="5F3FC185" w:rsidR="007116CE" w:rsidRPr="00C0792C" w:rsidRDefault="007116CE" w:rsidP="00CD7A0B">
      <w:pPr>
        <w:pStyle w:val="4"/>
        <w:rPr>
          <w:lang w:val="en-US"/>
        </w:rPr>
      </w:pPr>
      <w:r w:rsidRPr="00C0792C">
        <w:t>Операції</w:t>
      </w:r>
    </w:p>
    <w:p w14:paraId="54AB1C6B" w14:textId="77777777" w:rsidR="007116CE" w:rsidRDefault="007116CE" w:rsidP="008C4875">
      <w:pPr>
        <w:pStyle w:val="a9"/>
        <w:numPr>
          <w:ilvl w:val="0"/>
          <w:numId w:val="45"/>
        </w:numPr>
      </w:pPr>
      <w:proofErr w:type="spellStart"/>
      <w:r>
        <w:t>Add</w:t>
      </w:r>
      <w:proofErr w:type="spellEnd"/>
      <w:r>
        <w:t>: Додає новий елемент в кінець списку.</w:t>
      </w:r>
    </w:p>
    <w:p w14:paraId="436E13CE" w14:textId="77777777" w:rsidR="007116CE" w:rsidRDefault="007116CE" w:rsidP="008C4875">
      <w:pPr>
        <w:pStyle w:val="a9"/>
        <w:numPr>
          <w:ilvl w:val="0"/>
          <w:numId w:val="45"/>
        </w:numPr>
      </w:pPr>
      <w:proofErr w:type="spellStart"/>
      <w:r>
        <w:t>Remove</w:t>
      </w:r>
      <w:proofErr w:type="spellEnd"/>
      <w:r>
        <w:t>: Видаляє перший знайдений елемент зі списку.</w:t>
      </w:r>
    </w:p>
    <w:p w14:paraId="70FAA4FE" w14:textId="77777777" w:rsidR="007116CE" w:rsidRDefault="007116CE" w:rsidP="008C4875">
      <w:pPr>
        <w:pStyle w:val="a9"/>
        <w:numPr>
          <w:ilvl w:val="0"/>
          <w:numId w:val="45"/>
        </w:numPr>
      </w:pPr>
      <w:proofErr w:type="spellStart"/>
      <w:r>
        <w:t>Insert</w:t>
      </w:r>
      <w:proofErr w:type="spellEnd"/>
      <w:r>
        <w:t>: Вставляє елемент у вказану позицію у списку.</w:t>
      </w:r>
    </w:p>
    <w:p w14:paraId="5A989856" w14:textId="77777777" w:rsidR="007116CE" w:rsidRDefault="007116CE" w:rsidP="008C4875">
      <w:pPr>
        <w:pStyle w:val="a9"/>
        <w:numPr>
          <w:ilvl w:val="0"/>
          <w:numId w:val="45"/>
        </w:numPr>
      </w:pPr>
      <w:proofErr w:type="spellStart"/>
      <w:r>
        <w:t>Count</w:t>
      </w:r>
      <w:proofErr w:type="spellEnd"/>
      <w:r>
        <w:t>: Повертає кількість елементів у списку.</w:t>
      </w:r>
    </w:p>
    <w:p w14:paraId="5FE6AFA0" w14:textId="2B190305" w:rsidR="00D82E93" w:rsidRDefault="007116CE" w:rsidP="008C4875">
      <w:pPr>
        <w:pStyle w:val="a9"/>
        <w:numPr>
          <w:ilvl w:val="0"/>
          <w:numId w:val="45"/>
        </w:numPr>
      </w:pPr>
      <w:proofErr w:type="spellStart"/>
      <w:r>
        <w:t>Clear</w:t>
      </w:r>
      <w:proofErr w:type="spellEnd"/>
      <w:r>
        <w:t>: Очищає весь список, видаляючи всі елементи</w:t>
      </w:r>
    </w:p>
    <w:p w14:paraId="24C6C3D6" w14:textId="27359369" w:rsidR="00C012F0" w:rsidRDefault="00C012F0" w:rsidP="00C012F0">
      <w:pPr>
        <w:pStyle w:val="3"/>
      </w:pPr>
      <w:proofErr w:type="spellStart"/>
      <w:r>
        <w:t>Dictionary</w:t>
      </w:r>
      <w:proofErr w:type="spellEnd"/>
      <w:r>
        <w:t>&lt;</w:t>
      </w:r>
      <w:proofErr w:type="spellStart"/>
      <w:r>
        <w:t>TKey</w:t>
      </w:r>
      <w:proofErr w:type="spellEnd"/>
      <w:r>
        <w:t xml:space="preserve">, </w:t>
      </w:r>
      <w:proofErr w:type="spellStart"/>
      <w:r>
        <w:t>TValue</w:t>
      </w:r>
      <w:proofErr w:type="spellEnd"/>
      <w:r>
        <w:t>&gt;</w:t>
      </w:r>
    </w:p>
    <w:p w14:paraId="5FCBBDD9" w14:textId="77777777" w:rsidR="004457DF" w:rsidRDefault="004457DF" w:rsidP="004457DF">
      <w:r>
        <w:t>Колекція пар "ключ-значення", що забезпечує швидкий доступ до значень за ключами.</w:t>
      </w:r>
    </w:p>
    <w:p w14:paraId="5CC82FA0" w14:textId="27A99A9F" w:rsidR="004457DF" w:rsidRPr="004457DF" w:rsidRDefault="004457DF" w:rsidP="00CD7A0B">
      <w:pPr>
        <w:pStyle w:val="4"/>
        <w:rPr>
          <w:lang w:val="en-US"/>
        </w:rPr>
      </w:pPr>
      <w:r w:rsidRPr="004457DF">
        <w:t>Операції</w:t>
      </w:r>
    </w:p>
    <w:p w14:paraId="282E1094" w14:textId="77777777" w:rsidR="004457DF" w:rsidRDefault="004457DF" w:rsidP="008C4875">
      <w:pPr>
        <w:pStyle w:val="a9"/>
        <w:numPr>
          <w:ilvl w:val="0"/>
          <w:numId w:val="44"/>
        </w:numPr>
      </w:pPr>
      <w:proofErr w:type="spellStart"/>
      <w:r>
        <w:t>Add</w:t>
      </w:r>
      <w:proofErr w:type="spellEnd"/>
      <w:r>
        <w:t>: Додає нову пару ключ-значення у словник.</w:t>
      </w:r>
    </w:p>
    <w:p w14:paraId="0A3ECED7" w14:textId="77777777" w:rsidR="004457DF" w:rsidRDefault="004457DF" w:rsidP="008C4875">
      <w:pPr>
        <w:pStyle w:val="a9"/>
        <w:numPr>
          <w:ilvl w:val="0"/>
          <w:numId w:val="44"/>
        </w:numPr>
      </w:pPr>
      <w:proofErr w:type="spellStart"/>
      <w:r>
        <w:t>Remove</w:t>
      </w:r>
      <w:proofErr w:type="spellEnd"/>
      <w:r>
        <w:t>: Видаляє пару зі словника за вказаним ключем.</w:t>
      </w:r>
    </w:p>
    <w:p w14:paraId="2691D61D" w14:textId="77777777" w:rsidR="004457DF" w:rsidRDefault="004457DF" w:rsidP="008C4875">
      <w:pPr>
        <w:pStyle w:val="a9"/>
        <w:numPr>
          <w:ilvl w:val="0"/>
          <w:numId w:val="44"/>
        </w:numPr>
      </w:pPr>
      <w:proofErr w:type="spellStart"/>
      <w:r>
        <w:lastRenderedPageBreak/>
        <w:t>ContainsKey</w:t>
      </w:r>
      <w:proofErr w:type="spellEnd"/>
      <w:r>
        <w:t>: Перевіряє наявність ключа у словнику.</w:t>
      </w:r>
    </w:p>
    <w:p w14:paraId="43CFDF5E" w14:textId="77777777" w:rsidR="004457DF" w:rsidRDefault="004457DF" w:rsidP="008C4875">
      <w:pPr>
        <w:pStyle w:val="a9"/>
        <w:numPr>
          <w:ilvl w:val="0"/>
          <w:numId w:val="44"/>
        </w:numPr>
      </w:pPr>
      <w:proofErr w:type="spellStart"/>
      <w:r>
        <w:t>TryGetValue</w:t>
      </w:r>
      <w:proofErr w:type="spellEnd"/>
      <w:r>
        <w:t>: Отримує значення за ключем, якщо він присутній.</w:t>
      </w:r>
    </w:p>
    <w:p w14:paraId="122DB787" w14:textId="18B8E1E8" w:rsidR="00C012F0" w:rsidRPr="008C4875" w:rsidRDefault="004457DF" w:rsidP="008C4875">
      <w:pPr>
        <w:pStyle w:val="a9"/>
        <w:numPr>
          <w:ilvl w:val="0"/>
          <w:numId w:val="44"/>
        </w:numPr>
      </w:pPr>
      <w:proofErr w:type="spellStart"/>
      <w:r>
        <w:t>Count</w:t>
      </w:r>
      <w:proofErr w:type="spellEnd"/>
      <w:r>
        <w:t>: Повертає кількість пар "ключ-значення" у словнику.</w:t>
      </w:r>
    </w:p>
    <w:p w14:paraId="30A0B8AB" w14:textId="6E996DAD" w:rsidR="008C4875" w:rsidRDefault="00B3797A" w:rsidP="00B3797A">
      <w:pPr>
        <w:pStyle w:val="3"/>
        <w:rPr>
          <w:lang w:val="en-US"/>
        </w:rPr>
      </w:pPr>
      <w:r w:rsidRPr="00B3797A">
        <w:rPr>
          <w:lang w:val="en-US"/>
        </w:rPr>
        <w:t>Queue&lt;T&gt;</w:t>
      </w:r>
    </w:p>
    <w:p w14:paraId="286036D4" w14:textId="1069CCB3" w:rsidR="00652368" w:rsidRDefault="00652368" w:rsidP="00652368">
      <w:r>
        <w:t>Ч</w:t>
      </w:r>
      <w:r>
        <w:t>ерга, що працює за принципом "перший прийшов - перший пішов" (FIFO).</w:t>
      </w:r>
    </w:p>
    <w:p w14:paraId="1ADE61AC" w14:textId="2ABD3BC1" w:rsidR="00652368" w:rsidRPr="00652368" w:rsidRDefault="00652368" w:rsidP="00CD7A0B">
      <w:pPr>
        <w:pStyle w:val="4"/>
      </w:pPr>
      <w:r w:rsidRPr="00652368">
        <w:t>Операції</w:t>
      </w:r>
    </w:p>
    <w:p w14:paraId="6055B276" w14:textId="77777777" w:rsidR="00652368" w:rsidRDefault="00652368" w:rsidP="00652368">
      <w:pPr>
        <w:pStyle w:val="a9"/>
        <w:numPr>
          <w:ilvl w:val="0"/>
          <w:numId w:val="46"/>
        </w:numPr>
      </w:pPr>
      <w:proofErr w:type="spellStart"/>
      <w:r>
        <w:t>Enqueue</w:t>
      </w:r>
      <w:proofErr w:type="spellEnd"/>
      <w:r>
        <w:t>: Додає елемент в кінець черги.</w:t>
      </w:r>
    </w:p>
    <w:p w14:paraId="52AC54CC" w14:textId="77777777" w:rsidR="00652368" w:rsidRDefault="00652368" w:rsidP="00652368">
      <w:pPr>
        <w:pStyle w:val="a9"/>
        <w:numPr>
          <w:ilvl w:val="0"/>
          <w:numId w:val="46"/>
        </w:numPr>
      </w:pPr>
      <w:proofErr w:type="spellStart"/>
      <w:r>
        <w:t>Dequeue</w:t>
      </w:r>
      <w:proofErr w:type="spellEnd"/>
      <w:r>
        <w:t>: Видаляє та повертає перший елемент з черги.</w:t>
      </w:r>
    </w:p>
    <w:p w14:paraId="383E0095" w14:textId="77777777" w:rsidR="00652368" w:rsidRDefault="00652368" w:rsidP="00652368">
      <w:pPr>
        <w:pStyle w:val="a9"/>
        <w:numPr>
          <w:ilvl w:val="0"/>
          <w:numId w:val="46"/>
        </w:numPr>
      </w:pPr>
      <w:proofErr w:type="spellStart"/>
      <w:r>
        <w:t>Peek</w:t>
      </w:r>
      <w:proofErr w:type="spellEnd"/>
      <w:r>
        <w:t>: Повертає перший елемент без видалення з черги.</w:t>
      </w:r>
    </w:p>
    <w:p w14:paraId="66DC56EF" w14:textId="176F7A8D" w:rsidR="00B3797A" w:rsidRDefault="00652368" w:rsidP="00652368">
      <w:pPr>
        <w:pStyle w:val="a9"/>
        <w:numPr>
          <w:ilvl w:val="0"/>
          <w:numId w:val="46"/>
        </w:numPr>
      </w:pPr>
      <w:proofErr w:type="spellStart"/>
      <w:r>
        <w:t>Count</w:t>
      </w:r>
      <w:proofErr w:type="spellEnd"/>
      <w:r>
        <w:t>: Повертає кількість елементів у черз</w:t>
      </w:r>
      <w:r>
        <w:t>і</w:t>
      </w:r>
    </w:p>
    <w:p w14:paraId="3736D4C4" w14:textId="420700AD" w:rsidR="003C7D22" w:rsidRDefault="003C7D22" w:rsidP="000B2EAB">
      <w:pPr>
        <w:pStyle w:val="3"/>
      </w:pPr>
      <w:proofErr w:type="spellStart"/>
      <w:r>
        <w:t>Stack</w:t>
      </w:r>
      <w:proofErr w:type="spellEnd"/>
      <w:r>
        <w:t>&lt;T&gt;</w:t>
      </w:r>
    </w:p>
    <w:p w14:paraId="3F0119F2" w14:textId="517CF670" w:rsidR="003C7D22" w:rsidRDefault="003C7D22" w:rsidP="003C7D22">
      <w:r>
        <w:t>Стек, що працює за принципом "останній прийшов - перший пішов" (LIFO).</w:t>
      </w:r>
    </w:p>
    <w:p w14:paraId="31314F5C" w14:textId="18F6DD67" w:rsidR="003C7D22" w:rsidRPr="003C7D22" w:rsidRDefault="003C7D22" w:rsidP="00CD7A0B">
      <w:pPr>
        <w:pStyle w:val="4"/>
      </w:pPr>
      <w:r w:rsidRPr="003C7D22">
        <w:t>Операції</w:t>
      </w:r>
    </w:p>
    <w:p w14:paraId="4BBE50DE" w14:textId="77777777" w:rsidR="003C7D22" w:rsidRDefault="003C7D22" w:rsidP="003C7D22">
      <w:pPr>
        <w:pStyle w:val="a9"/>
        <w:numPr>
          <w:ilvl w:val="0"/>
          <w:numId w:val="48"/>
        </w:numPr>
      </w:pPr>
      <w:proofErr w:type="spellStart"/>
      <w:r>
        <w:t>Push</w:t>
      </w:r>
      <w:proofErr w:type="spellEnd"/>
      <w:r>
        <w:t>: Додає елемент на вершину стеку.</w:t>
      </w:r>
    </w:p>
    <w:p w14:paraId="5F312352" w14:textId="77777777" w:rsidR="003C7D22" w:rsidRDefault="003C7D22" w:rsidP="003C7D22">
      <w:pPr>
        <w:pStyle w:val="a9"/>
        <w:numPr>
          <w:ilvl w:val="0"/>
          <w:numId w:val="48"/>
        </w:numPr>
      </w:pPr>
      <w:proofErr w:type="spellStart"/>
      <w:r>
        <w:t>Pop</w:t>
      </w:r>
      <w:proofErr w:type="spellEnd"/>
      <w:r>
        <w:t>: Видаляє та повертає елемент з вершини стеку.</w:t>
      </w:r>
    </w:p>
    <w:p w14:paraId="7B24F659" w14:textId="77777777" w:rsidR="003C7D22" w:rsidRDefault="003C7D22" w:rsidP="003C7D22">
      <w:pPr>
        <w:pStyle w:val="a9"/>
        <w:numPr>
          <w:ilvl w:val="0"/>
          <w:numId w:val="48"/>
        </w:numPr>
      </w:pPr>
      <w:proofErr w:type="spellStart"/>
      <w:r>
        <w:t>Peek</w:t>
      </w:r>
      <w:proofErr w:type="spellEnd"/>
      <w:r>
        <w:t>: Повертає елемент на вершині без видалення зі стеку.</w:t>
      </w:r>
    </w:p>
    <w:p w14:paraId="73C151B1" w14:textId="2ABB0E32" w:rsidR="00652368" w:rsidRDefault="003C7D22" w:rsidP="003C7D22">
      <w:pPr>
        <w:pStyle w:val="a9"/>
        <w:numPr>
          <w:ilvl w:val="0"/>
          <w:numId w:val="48"/>
        </w:numPr>
      </w:pPr>
      <w:proofErr w:type="spellStart"/>
      <w:r>
        <w:t>Count</w:t>
      </w:r>
      <w:proofErr w:type="spellEnd"/>
      <w:r>
        <w:t>: Повертає кількість елементів у стеці.</w:t>
      </w:r>
    </w:p>
    <w:p w14:paraId="15D7FBA1" w14:textId="497602A9" w:rsidR="000B2EAB" w:rsidRDefault="000B2EAB" w:rsidP="000B2EAB">
      <w:pPr>
        <w:pStyle w:val="3"/>
      </w:pPr>
      <w:proofErr w:type="spellStart"/>
      <w:r>
        <w:t>HashSet</w:t>
      </w:r>
      <w:proofErr w:type="spellEnd"/>
      <w:r>
        <w:t>&lt;T&gt;</w:t>
      </w:r>
    </w:p>
    <w:p w14:paraId="19DD1F97" w14:textId="77777777" w:rsidR="000B2EAB" w:rsidRDefault="000B2EAB" w:rsidP="000B2EAB">
      <w:r>
        <w:t>Колекція унікальних елементів, що забезпечує швидкі операції додавання, видалення та пошуку.</w:t>
      </w:r>
    </w:p>
    <w:p w14:paraId="65E73E0A" w14:textId="6683FFEA" w:rsidR="000B2EAB" w:rsidRPr="000B2EAB" w:rsidRDefault="000B2EAB" w:rsidP="00CD7A0B">
      <w:pPr>
        <w:pStyle w:val="4"/>
      </w:pPr>
      <w:r w:rsidRPr="000B2EAB">
        <w:t>Операції</w:t>
      </w:r>
    </w:p>
    <w:p w14:paraId="10567A4F" w14:textId="77777777" w:rsidR="000B2EAB" w:rsidRDefault="000B2EAB" w:rsidP="000B2EAB">
      <w:pPr>
        <w:pStyle w:val="a9"/>
        <w:numPr>
          <w:ilvl w:val="0"/>
          <w:numId w:val="49"/>
        </w:numPr>
      </w:pPr>
      <w:proofErr w:type="spellStart"/>
      <w:r>
        <w:t>Add</w:t>
      </w:r>
      <w:proofErr w:type="spellEnd"/>
      <w:r>
        <w:t>: Додає новий унікальний елемент у множину.</w:t>
      </w:r>
    </w:p>
    <w:p w14:paraId="609EEE02" w14:textId="77777777" w:rsidR="000B2EAB" w:rsidRDefault="000B2EAB" w:rsidP="000B2EAB">
      <w:pPr>
        <w:pStyle w:val="a9"/>
        <w:numPr>
          <w:ilvl w:val="0"/>
          <w:numId w:val="49"/>
        </w:numPr>
      </w:pPr>
      <w:proofErr w:type="spellStart"/>
      <w:r>
        <w:t>Remove</w:t>
      </w:r>
      <w:proofErr w:type="spellEnd"/>
      <w:r>
        <w:t>: Видаляє елемент із множини.</w:t>
      </w:r>
    </w:p>
    <w:p w14:paraId="4C1D9D3D" w14:textId="77777777" w:rsidR="000B2EAB" w:rsidRDefault="000B2EAB" w:rsidP="000B2EAB">
      <w:pPr>
        <w:pStyle w:val="a9"/>
        <w:numPr>
          <w:ilvl w:val="0"/>
          <w:numId w:val="49"/>
        </w:numPr>
      </w:pPr>
      <w:proofErr w:type="spellStart"/>
      <w:r>
        <w:t>Contains</w:t>
      </w:r>
      <w:proofErr w:type="spellEnd"/>
      <w:r>
        <w:t>: Перевіряє чи включений елемент у множину.</w:t>
      </w:r>
    </w:p>
    <w:p w14:paraId="2F12DC33" w14:textId="2726172F" w:rsidR="003C7D22" w:rsidRPr="00794AD1" w:rsidRDefault="000B2EAB" w:rsidP="000B2EAB">
      <w:pPr>
        <w:pStyle w:val="a9"/>
        <w:numPr>
          <w:ilvl w:val="0"/>
          <w:numId w:val="49"/>
        </w:numPr>
      </w:pPr>
      <w:proofErr w:type="spellStart"/>
      <w:r>
        <w:t>Count</w:t>
      </w:r>
      <w:proofErr w:type="spellEnd"/>
      <w:r>
        <w:t>: Повертає кількість елементів у множині.</w:t>
      </w:r>
    </w:p>
    <w:p w14:paraId="4A4D5206" w14:textId="77777777" w:rsidR="00794AD1" w:rsidRDefault="00794AD1" w:rsidP="00794AD1">
      <w:pPr>
        <w:pStyle w:val="2"/>
      </w:pPr>
      <w:r>
        <w:lastRenderedPageBreak/>
        <w:t>Ітератори</w:t>
      </w:r>
    </w:p>
    <w:p w14:paraId="13508D18" w14:textId="77777777" w:rsidR="00794AD1" w:rsidRPr="00794AD1" w:rsidRDefault="00794AD1" w:rsidP="00794AD1">
      <w:r w:rsidRPr="00794AD1">
        <w:t>Ітератори у мові програмування C# є потужним механізмом для ітерації або перебору елементів в колекціях чи власних структурах даних. Вони дозволяють реалізувати ліниву оцінку (</w:t>
      </w:r>
      <w:proofErr w:type="spellStart"/>
      <w:r w:rsidRPr="00794AD1">
        <w:t>lazy</w:t>
      </w:r>
      <w:proofErr w:type="spellEnd"/>
      <w:r w:rsidRPr="00794AD1">
        <w:t xml:space="preserve"> </w:t>
      </w:r>
      <w:proofErr w:type="spellStart"/>
      <w:r w:rsidRPr="00794AD1">
        <w:t>evaluation</w:t>
      </w:r>
      <w:proofErr w:type="spellEnd"/>
      <w:r w:rsidRPr="00794AD1">
        <w:t xml:space="preserve">), що означає, що елементи обробляються лише в момент їх запиту. Це забезпечує оптимальне використання ресурсів та покращує продуктивність програм. Ітератори в C# реалізовані за допомогою ключового слова </w:t>
      </w:r>
      <w:proofErr w:type="spellStart"/>
      <w:r w:rsidRPr="00794AD1">
        <w:rPr>
          <w:rStyle w:val="HTML"/>
          <w:rFonts w:ascii="Times New Roman" w:eastAsiaTheme="majorEastAsia" w:hAnsi="Times New Roman" w:cs="Times New Roman"/>
          <w:sz w:val="28"/>
          <w:szCs w:val="28"/>
        </w:rPr>
        <w:t>yield</w:t>
      </w:r>
      <w:proofErr w:type="spellEnd"/>
      <w:r w:rsidRPr="00794AD1">
        <w:t xml:space="preserve">, яке дозволяє методу повертати послідовності значень, що можуть бути </w:t>
      </w:r>
      <w:proofErr w:type="spellStart"/>
      <w:r w:rsidRPr="00794AD1">
        <w:t>ітеровані</w:t>
      </w:r>
      <w:proofErr w:type="spellEnd"/>
      <w:r w:rsidRPr="00794AD1">
        <w:t>.</w:t>
      </w:r>
    </w:p>
    <w:p w14:paraId="14418E30" w14:textId="77777777" w:rsidR="00794AD1" w:rsidRPr="00794AD1" w:rsidRDefault="00794AD1" w:rsidP="00794AD1">
      <w:r w:rsidRPr="00794AD1">
        <w:t xml:space="preserve">При використанні ітераторів можна створювати власні </w:t>
      </w:r>
      <w:proofErr w:type="spellStart"/>
      <w:r w:rsidRPr="00794AD1">
        <w:t>ітератори</w:t>
      </w:r>
      <w:proofErr w:type="spellEnd"/>
      <w:r w:rsidRPr="00794AD1">
        <w:t xml:space="preserve"> для будь-яких колекцій або даних, навіть для нестандартних структур, які не підтримують стандартні інтерфейси. Це дозволяє забезпечити єдиний інтерфейс для перебору даних, незалежно від їхнього джерела. Ітератори в C# також підтримують узагальнення (</w:t>
      </w:r>
      <w:proofErr w:type="spellStart"/>
      <w:r w:rsidRPr="00794AD1">
        <w:t>generics</w:t>
      </w:r>
      <w:proofErr w:type="spellEnd"/>
      <w:r w:rsidRPr="00794AD1">
        <w:t xml:space="preserve">), що робить їх універсальними і гнучкими для різноманітних </w:t>
      </w:r>
      <w:proofErr w:type="spellStart"/>
      <w:r w:rsidRPr="00794AD1">
        <w:t>використань</w:t>
      </w:r>
      <w:proofErr w:type="spellEnd"/>
      <w:r w:rsidRPr="00794AD1">
        <w:t xml:space="preserve"> у програмуванні.</w:t>
      </w:r>
    </w:p>
    <w:p w14:paraId="6807C6CA" w14:textId="3D252378" w:rsidR="00905223" w:rsidRDefault="00224CDC" w:rsidP="00EE7ECF">
      <w:pPr>
        <w:pStyle w:val="1"/>
        <w:rPr>
          <w:lang w:val="en-US"/>
        </w:rPr>
      </w:pPr>
      <w:r w:rsidRPr="00224CDC">
        <w:rPr>
          <w:lang w:val="en-US"/>
        </w:rPr>
        <w:t>LINQ</w:t>
      </w:r>
    </w:p>
    <w:p w14:paraId="27DCBA5F" w14:textId="48FD12E7" w:rsidR="009A1369" w:rsidRPr="00EE7ECF" w:rsidRDefault="006D7AC6" w:rsidP="006067DA">
      <w:pPr>
        <w:rPr>
          <w:lang w:val="en-US"/>
        </w:rPr>
      </w:pPr>
      <w:r>
        <w:rPr>
          <w:lang w:val="en-US"/>
        </w:rPr>
        <w:t>Lan</w:t>
      </w:r>
      <w:r w:rsidR="009A1369">
        <w:rPr>
          <w:lang w:val="en-US"/>
        </w:rPr>
        <w:t>guage Integrated Query –</w:t>
      </w:r>
      <w:r w:rsidR="00AC2BC2">
        <w:rPr>
          <w:lang w:val="en-US"/>
        </w:rPr>
        <w:t xml:space="preserve"> </w:t>
      </w:r>
      <w:r w:rsidR="00AC2BC2">
        <w:t>к</w:t>
      </w:r>
      <w:r w:rsidR="00AC2BC2" w:rsidRPr="00AC2BC2">
        <w:t xml:space="preserve">омпонент Microsoft .NET </w:t>
      </w:r>
      <w:proofErr w:type="spellStart"/>
      <w:r w:rsidR="00AC2BC2" w:rsidRPr="00AC2BC2">
        <w:t>Framework</w:t>
      </w:r>
      <w:proofErr w:type="spellEnd"/>
      <w:r w:rsidR="00AC2BC2" w:rsidRPr="00AC2BC2">
        <w:t>, який додає нативні можливості виконання запитів даних до мо</w:t>
      </w:r>
      <w:r w:rsidR="00EE7ECF">
        <w:t xml:space="preserve">в, що входять у </w:t>
      </w:r>
      <w:r w:rsidR="00EE7ECF">
        <w:rPr>
          <w:lang w:val="en-US"/>
        </w:rPr>
        <w:t>.NET</w:t>
      </w:r>
      <w:r w:rsidR="00EE7ECF">
        <w:t xml:space="preserve">, включаючи </w:t>
      </w:r>
      <w:r w:rsidR="00EE7ECF">
        <w:rPr>
          <w:lang w:val="en-US"/>
        </w:rPr>
        <w:t>C#.</w:t>
      </w:r>
    </w:p>
    <w:p w14:paraId="011D0F06" w14:textId="44E12EE0" w:rsidR="009A1369" w:rsidRPr="00AC2BC2" w:rsidRDefault="006067DA" w:rsidP="006067DA">
      <w:r w:rsidRPr="00AC2BC2">
        <w:t>LINQ розширює можливості мови, додаючи до неї вирази запитів, що є схожими на твердження SQL та можуть бути використані для зручного отримання та обробки даних масивів, XML документів, реляційних баз даних та сторонніх джерел. LINQ також визначає набір імен методів (що називаються стандартними операторами запитів, або стандартними операторами послідовностей), а також правила перекладу, що має використовувати компілятор для перекладу текучих виразів у звичайні, використовуючи їх назву, лямбда-вирази та анонімні типи</w:t>
      </w:r>
      <w:r w:rsidRPr="00AC2BC2">
        <w:t>.</w:t>
      </w:r>
    </w:p>
    <w:p w14:paraId="764ED5B0" w14:textId="3E836F37" w:rsidR="00794AD1" w:rsidRDefault="00640B8F" w:rsidP="008263AB">
      <w:pPr>
        <w:pStyle w:val="2"/>
        <w:rPr>
          <w:lang w:val="en-US"/>
        </w:rPr>
      </w:pPr>
      <w:r>
        <w:t xml:space="preserve">Фільтрація – </w:t>
      </w:r>
      <w:r>
        <w:rPr>
          <w:lang w:val="en-US"/>
        </w:rPr>
        <w:t>Where</w:t>
      </w:r>
    </w:p>
    <w:p w14:paraId="6336BB2E" w14:textId="538A64D0" w:rsidR="000E03C9" w:rsidRDefault="000E03C9" w:rsidP="000E03C9">
      <w:pPr>
        <w:rPr>
          <w:lang w:val="en-US"/>
        </w:rPr>
      </w:pPr>
      <w:r>
        <w:t>Використовується для відбору елементів з колекції, що задовольняють певну умову.</w:t>
      </w:r>
    </w:p>
    <w:p w14:paraId="36EF3844" w14:textId="3C877988" w:rsidR="000E03C9" w:rsidRDefault="000E03C9" w:rsidP="000E03C9">
      <w:pPr>
        <w:pStyle w:val="2"/>
        <w:rPr>
          <w:lang w:val="en-US"/>
        </w:rPr>
      </w:pPr>
      <w:r>
        <w:lastRenderedPageBreak/>
        <w:t xml:space="preserve">Сортування – </w:t>
      </w:r>
      <w:r>
        <w:rPr>
          <w:lang w:val="en-US"/>
        </w:rPr>
        <w:t>Sort</w:t>
      </w:r>
    </w:p>
    <w:p w14:paraId="35953E75" w14:textId="20958B44" w:rsidR="000E03C9" w:rsidRPr="000E03C9" w:rsidRDefault="000E03C9" w:rsidP="000E03C9">
      <w:pPr>
        <w:rPr>
          <w:lang w:val="en-US"/>
        </w:rPr>
      </w:pPr>
      <w:r>
        <w:t>Використовується для сортування елементів колекції за певними критеріями.</w:t>
      </w:r>
    </w:p>
    <w:p w14:paraId="14168EF3" w14:textId="4B080128" w:rsidR="001A6A4D" w:rsidRDefault="001A6A4D" w:rsidP="001A6A4D">
      <w:pPr>
        <w:pStyle w:val="2"/>
        <w:rPr>
          <w:lang w:val="en-US"/>
        </w:rPr>
      </w:pPr>
      <w:r>
        <w:t xml:space="preserve">Проєкція – </w:t>
      </w:r>
      <w:r>
        <w:rPr>
          <w:lang w:val="en-US"/>
        </w:rPr>
        <w:t>Select</w:t>
      </w:r>
    </w:p>
    <w:p w14:paraId="478DE17F" w14:textId="2A616B7A" w:rsidR="000E03C9" w:rsidRPr="000E03C9" w:rsidRDefault="00653AFB" w:rsidP="000E03C9">
      <w:pPr>
        <w:rPr>
          <w:lang w:val="en-US"/>
        </w:rPr>
      </w:pPr>
      <w:r>
        <w:t>Використовується для створення нових об'єктів або трансформації даних.</w:t>
      </w:r>
    </w:p>
    <w:p w14:paraId="2A3781C8" w14:textId="12D04A44" w:rsidR="00176393" w:rsidRDefault="00176393" w:rsidP="008263AB">
      <w:pPr>
        <w:pStyle w:val="2"/>
        <w:rPr>
          <w:lang w:val="en-US"/>
        </w:rPr>
      </w:pPr>
      <w:r w:rsidRPr="00176393">
        <w:t xml:space="preserve">Групування – </w:t>
      </w:r>
      <w:r w:rsidRPr="00176393">
        <w:rPr>
          <w:lang w:val="en-US"/>
        </w:rPr>
        <w:t>GroupBy</w:t>
      </w:r>
    </w:p>
    <w:p w14:paraId="7E78E570" w14:textId="059E8593" w:rsidR="000E03C9" w:rsidRDefault="00653AFB" w:rsidP="00653AFB">
      <w:pPr>
        <w:rPr>
          <w:lang w:val="en-US"/>
        </w:rPr>
      </w:pPr>
      <w:r>
        <w:t>Використовується для групування елементів за певними ключами.</w:t>
      </w:r>
    </w:p>
    <w:p w14:paraId="3C4FAC8F" w14:textId="2910A439" w:rsidR="00176393" w:rsidRDefault="00176393" w:rsidP="008263AB">
      <w:pPr>
        <w:pStyle w:val="2"/>
        <w:rPr>
          <w:lang w:val="en-US"/>
        </w:rPr>
      </w:pPr>
      <w:r>
        <w:t>Об’єднання</w:t>
      </w:r>
      <w:r>
        <w:rPr>
          <w:lang w:val="en-US"/>
        </w:rPr>
        <w:t xml:space="preserve"> – Join</w:t>
      </w:r>
    </w:p>
    <w:p w14:paraId="469F94C0" w14:textId="2CBFB22B" w:rsidR="000E03C9" w:rsidRDefault="00653AFB" w:rsidP="00653AFB">
      <w:pPr>
        <w:rPr>
          <w:lang w:val="en-US"/>
        </w:rPr>
      </w:pPr>
      <w:r>
        <w:t>Використовується для об'єднання двох або більше колекцій за певними умовами.</w:t>
      </w:r>
    </w:p>
    <w:p w14:paraId="28B6114E" w14:textId="7F06E581" w:rsidR="008263AB" w:rsidRDefault="008263AB" w:rsidP="008263AB">
      <w:pPr>
        <w:pStyle w:val="2"/>
        <w:rPr>
          <w:lang w:val="en-US"/>
        </w:rPr>
      </w:pPr>
      <w:r w:rsidRPr="008263AB">
        <w:rPr>
          <w:lang w:val="en-US"/>
        </w:rPr>
        <w:t xml:space="preserve">Агрегація </w:t>
      </w:r>
      <w:r>
        <w:rPr>
          <w:lang w:val="en-US"/>
        </w:rPr>
        <w:t xml:space="preserve">– </w:t>
      </w:r>
      <w:r w:rsidRPr="008263AB">
        <w:rPr>
          <w:lang w:val="en-US"/>
        </w:rPr>
        <w:t>Aggregate, Sum, Average, Min, Max</w:t>
      </w:r>
    </w:p>
    <w:p w14:paraId="264CC6A6" w14:textId="01669ACC" w:rsidR="001A6A4D" w:rsidRDefault="00653AFB" w:rsidP="001A6A4D">
      <w:pPr>
        <w:rPr>
          <w:lang w:val="en-US"/>
        </w:rPr>
      </w:pPr>
      <w:r>
        <w:t>Використовується для обчислення суми, середнього значення, мінімального або максимального значення елементів колекції.</w:t>
      </w:r>
    </w:p>
    <w:p w14:paraId="58AA4FA9" w14:textId="5833DF69" w:rsidR="000E03C9" w:rsidRDefault="00653AFB" w:rsidP="00653AFB">
      <w:pPr>
        <w:pStyle w:val="1"/>
        <w:rPr>
          <w:lang w:val="en-US"/>
        </w:rPr>
      </w:pPr>
      <w:r>
        <w:t xml:space="preserve">Застосування </w:t>
      </w:r>
      <w:r>
        <w:rPr>
          <w:lang w:val="en-US"/>
        </w:rPr>
        <w:t xml:space="preserve">Generics </w:t>
      </w:r>
      <w:r>
        <w:t xml:space="preserve">та </w:t>
      </w:r>
      <w:r>
        <w:rPr>
          <w:lang w:val="en-US"/>
        </w:rPr>
        <w:t>LINQ</w:t>
      </w:r>
    </w:p>
    <w:p w14:paraId="1D33B578" w14:textId="1E4C4E1E" w:rsidR="00515B6A" w:rsidRPr="00AC406E" w:rsidRDefault="00515B6A" w:rsidP="00653AFB">
      <w:r>
        <w:t xml:space="preserve">На прикладі кількох запитів із проєкту можна наглядно показати як поєднання бібліотек </w:t>
      </w:r>
      <w:proofErr w:type="spellStart"/>
      <w:r>
        <w:rPr>
          <w:lang w:val="en-US"/>
        </w:rPr>
        <w:t>System.Colletion.Generics</w:t>
      </w:r>
      <w:proofErr w:type="spellEnd"/>
      <w:r>
        <w:rPr>
          <w:lang w:val="en-US"/>
        </w:rPr>
        <w:t xml:space="preserve"> </w:t>
      </w:r>
      <w:r w:rsidR="00A37744">
        <w:t xml:space="preserve">та </w:t>
      </w:r>
      <w:proofErr w:type="spellStart"/>
      <w:r>
        <w:rPr>
          <w:lang w:val="en-US"/>
        </w:rPr>
        <w:t>System.LINQ</w:t>
      </w:r>
      <w:proofErr w:type="spellEnd"/>
      <w:r w:rsidR="00A37744">
        <w:t xml:space="preserve"> дозволяє здійснювати </w:t>
      </w:r>
      <w:r w:rsidR="00A37744">
        <w:rPr>
          <w:lang w:val="en-US"/>
        </w:rPr>
        <w:t>CRUD</w:t>
      </w:r>
      <w:r w:rsidR="00A37744">
        <w:t xml:space="preserve">-операції безпосередньо в </w:t>
      </w:r>
      <w:r w:rsidR="00A37744">
        <w:rPr>
          <w:lang w:val="en-US"/>
        </w:rPr>
        <w:t>C#-</w:t>
      </w:r>
      <w:r w:rsidR="00A37744">
        <w:t xml:space="preserve">коді </w:t>
      </w:r>
      <w:r w:rsidR="00835844">
        <w:t>проєкту</w:t>
      </w:r>
      <w:r w:rsidR="00A37744">
        <w:t xml:space="preserve"> на противагу використанню </w:t>
      </w:r>
      <w:r w:rsidR="00AC406E">
        <w:t xml:space="preserve">для цього мови </w:t>
      </w:r>
      <w:r w:rsidR="00A37744">
        <w:rPr>
          <w:lang w:val="en-US"/>
        </w:rPr>
        <w:t>SQL</w:t>
      </w:r>
      <w:r w:rsidR="00AC406E">
        <w:t>.</w:t>
      </w:r>
    </w:p>
    <w:p w14:paraId="1F2137F5" w14:textId="0D70031A" w:rsidR="00653AFB" w:rsidRDefault="00515B6A" w:rsidP="00AC406E">
      <w:pPr>
        <w:pStyle w:val="2"/>
      </w:pPr>
      <w:r>
        <w:t>Запит 1</w:t>
      </w:r>
    </w:p>
    <w:p w14:paraId="76976BAE" w14:textId="3B4EC91E" w:rsidR="00AC406E" w:rsidRPr="00E51687" w:rsidRDefault="00E51687" w:rsidP="00AC406E">
      <w:r w:rsidRPr="00E51687">
        <w:t>Перелік видів виробів окремої категорії і в цілому, що збираються зазначеним цехом, підприємством.</w:t>
      </w:r>
    </w:p>
    <w:p w14:paraId="5F81B0FF" w14:textId="469C55E1" w:rsidR="00515B6A" w:rsidRDefault="00AC406E" w:rsidP="00AC406E">
      <w:pPr>
        <w:pStyle w:val="2"/>
        <w:rPr>
          <w:lang w:val="en-US"/>
        </w:rPr>
      </w:pPr>
      <w:r>
        <w:rPr>
          <w:lang w:val="en-US"/>
        </w:rPr>
        <w:t>PostgreSQL</w:t>
      </w:r>
    </w:p>
    <w:p w14:paraId="323635CA" w14:textId="77777777" w:rsidR="00791AD1" w:rsidRDefault="00791AD1" w:rsidP="00791AD1">
      <w:pPr>
        <w:pStyle w:val="afa"/>
      </w:pPr>
      <w:r>
        <w:t xml:space="preserve">select * from (select id, name as category from </w:t>
      </w:r>
      <w:proofErr w:type="spellStart"/>
      <w:r>
        <w:t>product_categories</w:t>
      </w:r>
      <w:proofErr w:type="spellEnd"/>
      <w:r>
        <w:t>) pc</w:t>
      </w:r>
    </w:p>
    <w:p w14:paraId="64BA4FBC" w14:textId="77777777" w:rsidR="00791AD1" w:rsidRDefault="00791AD1" w:rsidP="00791AD1">
      <w:pPr>
        <w:pStyle w:val="afa"/>
      </w:pPr>
      <w:r>
        <w:t xml:space="preserve">    join products op on pc.id = </w:t>
      </w:r>
      <w:proofErr w:type="spellStart"/>
      <w:proofErr w:type="gramStart"/>
      <w:r>
        <w:t>op.category</w:t>
      </w:r>
      <w:proofErr w:type="spellEnd"/>
      <w:proofErr w:type="gramEnd"/>
    </w:p>
    <w:p w14:paraId="5A91D8D4" w14:textId="77777777" w:rsidR="00791AD1" w:rsidRDefault="00791AD1" w:rsidP="00791AD1">
      <w:pPr>
        <w:pStyle w:val="afa"/>
      </w:pPr>
      <w:r>
        <w:t xml:space="preserve">    left join cars c on op.id = c.id</w:t>
      </w:r>
    </w:p>
    <w:p w14:paraId="28382EAF" w14:textId="77777777" w:rsidR="00791AD1" w:rsidRDefault="00791AD1" w:rsidP="00791AD1">
      <w:pPr>
        <w:pStyle w:val="afa"/>
      </w:pPr>
      <w:r>
        <w:t xml:space="preserve">    left join bikes on op.id = bikes.id</w:t>
      </w:r>
    </w:p>
    <w:p w14:paraId="0E63B81C" w14:textId="77777777" w:rsidR="00791AD1" w:rsidRDefault="00791AD1" w:rsidP="00791AD1">
      <w:pPr>
        <w:pStyle w:val="afa"/>
      </w:pPr>
      <w:r>
        <w:t xml:space="preserve">    left join buses on op.id = buses.id</w:t>
      </w:r>
    </w:p>
    <w:p w14:paraId="229AB70E" w14:textId="77777777" w:rsidR="00791AD1" w:rsidRDefault="00791AD1" w:rsidP="00791AD1">
      <w:pPr>
        <w:pStyle w:val="afa"/>
      </w:pPr>
      <w:r>
        <w:t xml:space="preserve">    left join trucks </w:t>
      </w:r>
      <w:proofErr w:type="spellStart"/>
      <w:r>
        <w:t>tk</w:t>
      </w:r>
      <w:proofErr w:type="spellEnd"/>
      <w:r>
        <w:t xml:space="preserve"> on op.id = tk.id</w:t>
      </w:r>
    </w:p>
    <w:p w14:paraId="246D665C" w14:textId="77777777" w:rsidR="00791AD1" w:rsidRDefault="00791AD1" w:rsidP="00791AD1">
      <w:pPr>
        <w:pStyle w:val="afa"/>
      </w:pPr>
      <w:r>
        <w:t xml:space="preserve">    left join tractors tr on op.id = tr.id</w:t>
      </w:r>
    </w:p>
    <w:p w14:paraId="13FC9BD6" w14:textId="77777777" w:rsidR="00791AD1" w:rsidRDefault="00791AD1" w:rsidP="00791AD1">
      <w:pPr>
        <w:pStyle w:val="afa"/>
      </w:pPr>
      <w:r>
        <w:t xml:space="preserve">    left join excavator e on op.id = e.id</w:t>
      </w:r>
    </w:p>
    <w:p w14:paraId="5CF30DFF" w14:textId="77777777" w:rsidR="00791AD1" w:rsidRDefault="00791AD1" w:rsidP="00791AD1">
      <w:pPr>
        <w:pStyle w:val="afa"/>
      </w:pPr>
      <w:r>
        <w:t>where op.id in (</w:t>
      </w:r>
    </w:p>
    <w:p w14:paraId="736CE4BF" w14:textId="77777777" w:rsidR="00791AD1" w:rsidRDefault="00791AD1" w:rsidP="00791AD1">
      <w:pPr>
        <w:pStyle w:val="afa"/>
      </w:pPr>
      <w:r>
        <w:lastRenderedPageBreak/>
        <w:t xml:space="preserve">    select distinct p.id from products p</w:t>
      </w:r>
    </w:p>
    <w:p w14:paraId="33906FEB" w14:textId="77777777" w:rsidR="00791AD1" w:rsidRDefault="00791AD1" w:rsidP="00791AD1">
      <w:pPr>
        <w:pStyle w:val="afa"/>
      </w:pPr>
      <w:r>
        <w:t xml:space="preserve">        join </w:t>
      </w:r>
      <w:proofErr w:type="spellStart"/>
      <w:r>
        <w:t>brigades_specialization</w:t>
      </w:r>
      <w:proofErr w:type="spellEnd"/>
      <w:r>
        <w:t xml:space="preserve"> bs on p.id = </w:t>
      </w:r>
      <w:proofErr w:type="spellStart"/>
      <w:proofErr w:type="gramStart"/>
      <w:r>
        <w:t>bs.product</w:t>
      </w:r>
      <w:proofErr w:type="spellEnd"/>
      <w:proofErr w:type="gramEnd"/>
    </w:p>
    <w:p w14:paraId="47226004" w14:textId="77777777" w:rsidR="00791AD1" w:rsidRDefault="00791AD1" w:rsidP="00791AD1">
      <w:pPr>
        <w:pStyle w:val="afa"/>
      </w:pPr>
      <w:r>
        <w:t xml:space="preserve">        join brigades b on b.id = bs.id</w:t>
      </w:r>
    </w:p>
    <w:p w14:paraId="0CCA4489" w14:textId="77777777" w:rsidR="00791AD1" w:rsidRDefault="00791AD1" w:rsidP="00791AD1">
      <w:pPr>
        <w:pStyle w:val="afa"/>
      </w:pPr>
      <w:r>
        <w:t xml:space="preserve">        join sites </w:t>
      </w:r>
      <w:proofErr w:type="spellStart"/>
      <w:r>
        <w:t>s on</w:t>
      </w:r>
      <w:proofErr w:type="spellEnd"/>
      <w:r>
        <w:t xml:space="preserve"> s.id = </w:t>
      </w:r>
      <w:proofErr w:type="spellStart"/>
      <w:proofErr w:type="gramStart"/>
      <w:r>
        <w:t>b.site</w:t>
      </w:r>
      <w:proofErr w:type="spellEnd"/>
      <w:proofErr w:type="gramEnd"/>
    </w:p>
    <w:p w14:paraId="7FBE67AD" w14:textId="265A8A72" w:rsidR="00AC406E" w:rsidRDefault="00791AD1" w:rsidP="00791AD1">
      <w:pPr>
        <w:pStyle w:val="afa"/>
      </w:pPr>
      <w:r>
        <w:t xml:space="preserve">        join workshops </w:t>
      </w:r>
      <w:proofErr w:type="spellStart"/>
      <w:r>
        <w:t>w on</w:t>
      </w:r>
      <w:proofErr w:type="spellEnd"/>
      <w:r>
        <w:t xml:space="preserve"> w.id = </w:t>
      </w:r>
      <w:proofErr w:type="spellStart"/>
      <w:proofErr w:type="gramStart"/>
      <w:r>
        <w:t>s.workshop</w:t>
      </w:r>
      <w:proofErr w:type="spellEnd"/>
      <w:proofErr w:type="gramEnd"/>
      <w:r>
        <w:t>;</w:t>
      </w:r>
    </w:p>
    <w:p w14:paraId="339C264B" w14:textId="2C474129" w:rsidR="00E51687" w:rsidRDefault="00E51687" w:rsidP="00E51687">
      <w:pPr>
        <w:pStyle w:val="2"/>
        <w:rPr>
          <w:lang w:val="en-US"/>
        </w:rPr>
      </w:pPr>
      <w:r>
        <w:rPr>
          <w:lang w:val="en-US"/>
        </w:rPr>
        <w:t>C#</w:t>
      </w:r>
    </w:p>
    <w:p w14:paraId="06BA7BAC" w14:textId="2F2F8062" w:rsidR="00B8254A" w:rsidRDefault="00B8254A" w:rsidP="00B8254A">
      <w:pPr>
        <w:pStyle w:val="afa"/>
      </w:pPr>
      <w:r>
        <w:t xml:space="preserve">public List&lt;Workshop&gt; Workshops </w:t>
      </w:r>
      <w:proofErr w:type="gramStart"/>
      <w:r>
        <w:t>{ get</w:t>
      </w:r>
      <w:proofErr w:type="gramEnd"/>
      <w:r>
        <w:t>; protected set; }</w:t>
      </w:r>
    </w:p>
    <w:p w14:paraId="3B271AF3" w14:textId="243DD3E5" w:rsidR="00B8254A" w:rsidRDefault="00B8254A" w:rsidP="00B8254A">
      <w:pPr>
        <w:pStyle w:val="afa"/>
      </w:pPr>
      <w:r>
        <w:t xml:space="preserve">public HashSet&lt;Product&gt; Products </w:t>
      </w:r>
      <w:proofErr w:type="gramStart"/>
      <w:r>
        <w:t>{ get</w:t>
      </w:r>
      <w:proofErr w:type="gramEnd"/>
      <w:r>
        <w:t>; protected set; }</w:t>
      </w:r>
    </w:p>
    <w:p w14:paraId="6641AF39" w14:textId="77777777" w:rsidR="00B8254A" w:rsidRDefault="00B8254A" w:rsidP="00B8254A">
      <w:pPr>
        <w:pStyle w:val="afa"/>
      </w:pPr>
    </w:p>
    <w:p w14:paraId="00EBFA79" w14:textId="77777777" w:rsidR="00B8254A" w:rsidRDefault="00B8254A" w:rsidP="00B8254A">
      <w:pPr>
        <w:pStyle w:val="afa"/>
      </w:pPr>
    </w:p>
    <w:p w14:paraId="77F4A27C" w14:textId="7E15DA6B" w:rsidR="00B8254A" w:rsidRDefault="00B8254A" w:rsidP="00B8254A">
      <w:pPr>
        <w:pStyle w:val="afa"/>
      </w:pPr>
      <w:r>
        <w:t xml:space="preserve">public HashSet&lt;Product&gt; </w:t>
      </w:r>
      <w:proofErr w:type="gramStart"/>
      <w:r>
        <w:t>Select(</w:t>
      </w:r>
      <w:proofErr w:type="gramEnd"/>
      <w:r>
        <w:t xml:space="preserve">Category </w:t>
      </w:r>
      <w:proofErr w:type="spellStart"/>
      <w:r>
        <w:t>category</w:t>
      </w:r>
      <w:proofErr w:type="spellEnd"/>
      <w:r>
        <w:t xml:space="preserve"> = default, int workshop = -1)</w:t>
      </w:r>
    </w:p>
    <w:p w14:paraId="7F0A6787" w14:textId="07A240F8" w:rsidR="00B8254A" w:rsidRDefault="00B8254A" w:rsidP="00B8254A">
      <w:pPr>
        <w:pStyle w:val="afa"/>
      </w:pPr>
      <w:r>
        <w:t>{</w:t>
      </w:r>
    </w:p>
    <w:p w14:paraId="7F109AB2" w14:textId="77777777" w:rsidR="00B8254A" w:rsidRDefault="00B8254A" w:rsidP="00B8254A">
      <w:pPr>
        <w:pStyle w:val="afa"/>
      </w:pPr>
      <w:r>
        <w:tab/>
        <w:t xml:space="preserve">return </w:t>
      </w:r>
    </w:p>
    <w:p w14:paraId="4664CD35" w14:textId="77777777" w:rsidR="00B8254A" w:rsidRDefault="00B8254A" w:rsidP="00B8254A">
      <w:pPr>
        <w:pStyle w:val="afa"/>
        <w:ind w:left="708" w:firstLine="708"/>
      </w:pPr>
      <w:r>
        <w:t>(workshop == -</w:t>
      </w:r>
      <w:proofErr w:type="gramStart"/>
      <w:r>
        <w:t>1 ?</w:t>
      </w:r>
      <w:proofErr w:type="gramEnd"/>
      <w:r>
        <w:t xml:space="preserve"> </w:t>
      </w:r>
      <w:proofErr w:type="gramStart"/>
      <w:r>
        <w:t>Products :</w:t>
      </w:r>
      <w:proofErr w:type="gramEnd"/>
      <w:r>
        <w:t xml:space="preserve"> Workshops[workshop].Products).</w:t>
      </w:r>
    </w:p>
    <w:p w14:paraId="4D32B4C8" w14:textId="7495FBB8" w:rsidR="00B8254A" w:rsidRDefault="00B8254A" w:rsidP="00B8254A">
      <w:pPr>
        <w:pStyle w:val="afa"/>
        <w:ind w:left="708" w:firstLine="708"/>
      </w:pPr>
      <w:proofErr w:type="gramStart"/>
      <w:r>
        <w:t>Where(</w:t>
      </w:r>
      <w:proofErr w:type="gramEnd"/>
      <w:r>
        <w:t>p =&gt;</w:t>
      </w:r>
      <w:r w:rsidR="004B46A3">
        <w:t xml:space="preserve"> c</w:t>
      </w:r>
      <w:r w:rsidR="00787974">
        <w:t xml:space="preserve">ategory == default || </w:t>
      </w:r>
      <w:proofErr w:type="spellStart"/>
      <w:r>
        <w:t>p.Category</w:t>
      </w:r>
      <w:proofErr w:type="spellEnd"/>
      <w:r>
        <w:t xml:space="preserve"> == category).</w:t>
      </w:r>
      <w:proofErr w:type="spellStart"/>
      <w:r>
        <w:t>ToHashSet</w:t>
      </w:r>
      <w:proofErr w:type="spellEnd"/>
      <w:r>
        <w:t>();</w:t>
      </w:r>
    </w:p>
    <w:p w14:paraId="7BFBA570" w14:textId="2847DD47" w:rsidR="00E51687" w:rsidRPr="00E51687" w:rsidRDefault="00B8254A" w:rsidP="00B8254A">
      <w:pPr>
        <w:pStyle w:val="afa"/>
      </w:pPr>
      <w:r>
        <w:t>}</w:t>
      </w:r>
    </w:p>
    <w:p w14:paraId="340BDCEA" w14:textId="0AEBC803" w:rsidR="00515B6A" w:rsidRDefault="00515B6A" w:rsidP="00C846A6">
      <w:pPr>
        <w:pStyle w:val="2"/>
        <w:rPr>
          <w:lang w:val="en-US"/>
        </w:rPr>
      </w:pPr>
      <w:r>
        <w:t>Запит 2</w:t>
      </w:r>
    </w:p>
    <w:p w14:paraId="1F0C3B23" w14:textId="401FB618" w:rsidR="00C846A6" w:rsidRPr="0073788B" w:rsidRDefault="0073788B" w:rsidP="0073788B">
      <w:pPr>
        <w:rPr>
          <w:b/>
          <w:lang w:val="en-US"/>
        </w:rPr>
      </w:pPr>
      <w:r>
        <w:t>Дані про кадровий склад цеху, підприємства в цілому і по зазначеним категоріям інженерно-технічного персоналу і робітників.</w:t>
      </w:r>
    </w:p>
    <w:p w14:paraId="7D7607C8" w14:textId="3B6B50EC" w:rsidR="008A636E" w:rsidRDefault="008A636E" w:rsidP="00C846A6">
      <w:pPr>
        <w:pStyle w:val="3"/>
        <w:rPr>
          <w:lang w:val="en-US"/>
        </w:rPr>
      </w:pPr>
      <w:r>
        <w:rPr>
          <w:lang w:val="en-US"/>
        </w:rPr>
        <w:t>PostgreSQL</w:t>
      </w:r>
    </w:p>
    <w:p w14:paraId="1C91AECE" w14:textId="77777777" w:rsidR="00E63D69" w:rsidRDefault="00E63D69" w:rsidP="00E63D69">
      <w:pPr>
        <w:pStyle w:val="afa"/>
      </w:pPr>
      <w:r>
        <w:t>select ec.name, count(e.id) from engineers e</w:t>
      </w:r>
    </w:p>
    <w:p w14:paraId="1BEBC398" w14:textId="77777777" w:rsidR="00E63D69" w:rsidRDefault="00E63D69" w:rsidP="00E63D69">
      <w:pPr>
        <w:pStyle w:val="afa"/>
      </w:pPr>
      <w:r>
        <w:t xml:space="preserve">    left join </w:t>
      </w:r>
      <w:proofErr w:type="spellStart"/>
      <w:r>
        <w:t>engineer_categories</w:t>
      </w:r>
      <w:proofErr w:type="spellEnd"/>
      <w:r>
        <w:t xml:space="preserve"> </w:t>
      </w:r>
      <w:proofErr w:type="spellStart"/>
      <w:r>
        <w:t>ec</w:t>
      </w:r>
      <w:proofErr w:type="spellEnd"/>
      <w:r>
        <w:t xml:space="preserve"> on </w:t>
      </w:r>
      <w:proofErr w:type="spellStart"/>
      <w:proofErr w:type="gramStart"/>
      <w:r>
        <w:t>e.category</w:t>
      </w:r>
      <w:proofErr w:type="spellEnd"/>
      <w:proofErr w:type="gramEnd"/>
      <w:r>
        <w:t xml:space="preserve"> = ec.id</w:t>
      </w:r>
    </w:p>
    <w:p w14:paraId="3EBB5EE2" w14:textId="77777777" w:rsidR="00E63D69" w:rsidRDefault="00E63D69" w:rsidP="00E63D69">
      <w:pPr>
        <w:pStyle w:val="afa"/>
      </w:pPr>
      <w:r>
        <w:t xml:space="preserve">    left join </w:t>
      </w:r>
      <w:proofErr w:type="spellStart"/>
      <w:r>
        <w:t>sites_masters</w:t>
      </w:r>
      <w:proofErr w:type="spellEnd"/>
      <w:r>
        <w:t xml:space="preserve"> </w:t>
      </w:r>
      <w:proofErr w:type="spellStart"/>
      <w:r>
        <w:t>sm</w:t>
      </w:r>
      <w:proofErr w:type="spellEnd"/>
      <w:r>
        <w:t xml:space="preserve"> on e.id = sm.id</w:t>
      </w:r>
    </w:p>
    <w:p w14:paraId="3533D493" w14:textId="77777777" w:rsidR="00E63D69" w:rsidRDefault="00E63D69" w:rsidP="00E63D69">
      <w:pPr>
        <w:pStyle w:val="afa"/>
      </w:pPr>
      <w:r>
        <w:t xml:space="preserve">    left join sites </w:t>
      </w:r>
      <w:proofErr w:type="spellStart"/>
      <w:r>
        <w:t>s on</w:t>
      </w:r>
      <w:proofErr w:type="spellEnd"/>
      <w:r>
        <w:t xml:space="preserve"> </w:t>
      </w:r>
      <w:proofErr w:type="spellStart"/>
      <w:proofErr w:type="gramStart"/>
      <w:r>
        <w:t>sm.site</w:t>
      </w:r>
      <w:proofErr w:type="spellEnd"/>
      <w:proofErr w:type="gramEnd"/>
      <w:r>
        <w:t xml:space="preserve"> = s.id or e.id = </w:t>
      </w:r>
      <w:proofErr w:type="spellStart"/>
      <w:r>
        <w:t>s.chief</w:t>
      </w:r>
      <w:proofErr w:type="spellEnd"/>
    </w:p>
    <w:p w14:paraId="206EE864" w14:textId="77777777" w:rsidR="00E63D69" w:rsidRDefault="00E63D69" w:rsidP="00E63D69">
      <w:pPr>
        <w:pStyle w:val="afa"/>
      </w:pPr>
      <w:proofErr w:type="gramStart"/>
      <w:r>
        <w:t>where</w:t>
      </w:r>
      <w:proofErr w:type="gramEnd"/>
    </w:p>
    <w:p w14:paraId="59D607C3" w14:textId="77777777" w:rsidR="00E63D69" w:rsidRDefault="00E63D69" w:rsidP="00E63D69">
      <w:pPr>
        <w:pStyle w:val="afa"/>
      </w:pPr>
      <w:r>
        <w:t xml:space="preserve">     </w:t>
      </w:r>
      <w:proofErr w:type="spellStart"/>
      <w:proofErr w:type="gramStart"/>
      <w:r>
        <w:t>s.workshop</w:t>
      </w:r>
      <w:proofErr w:type="spellEnd"/>
      <w:proofErr w:type="gramEnd"/>
      <w:r>
        <w:t xml:space="preserve"> = 1 and s.id = 3</w:t>
      </w:r>
    </w:p>
    <w:p w14:paraId="02F4AFF7" w14:textId="77777777" w:rsidR="00E63D69" w:rsidRDefault="00E63D69" w:rsidP="00E63D69">
      <w:pPr>
        <w:pStyle w:val="afa"/>
      </w:pPr>
      <w:r>
        <w:t>group by ec.name</w:t>
      </w:r>
    </w:p>
    <w:p w14:paraId="000F4E55" w14:textId="77777777" w:rsidR="00E63D69" w:rsidRDefault="00E63D69" w:rsidP="00E63D69">
      <w:pPr>
        <w:pStyle w:val="afa"/>
      </w:pPr>
      <w:r>
        <w:t>union all</w:t>
      </w:r>
    </w:p>
    <w:p w14:paraId="663CBDD0" w14:textId="77777777" w:rsidR="00E63D69" w:rsidRDefault="00E63D69" w:rsidP="00E63D69">
      <w:pPr>
        <w:pStyle w:val="afa"/>
      </w:pPr>
      <w:r>
        <w:t>select lc.name, count(l.id) from laborers l</w:t>
      </w:r>
    </w:p>
    <w:p w14:paraId="434AC879" w14:textId="77777777" w:rsidR="00E63D69" w:rsidRDefault="00E63D69" w:rsidP="00E63D69">
      <w:pPr>
        <w:pStyle w:val="afa"/>
      </w:pPr>
      <w:r>
        <w:t xml:space="preserve">    left join </w:t>
      </w:r>
      <w:proofErr w:type="spellStart"/>
      <w:r>
        <w:t>laborer_categories</w:t>
      </w:r>
      <w:proofErr w:type="spellEnd"/>
      <w:r>
        <w:t xml:space="preserve"> lc on </w:t>
      </w:r>
      <w:proofErr w:type="spellStart"/>
      <w:proofErr w:type="gramStart"/>
      <w:r>
        <w:t>l.category</w:t>
      </w:r>
      <w:proofErr w:type="spellEnd"/>
      <w:proofErr w:type="gramEnd"/>
      <w:r>
        <w:t xml:space="preserve"> = lc.id</w:t>
      </w:r>
    </w:p>
    <w:p w14:paraId="26F992CA" w14:textId="77777777" w:rsidR="00E63D69" w:rsidRDefault="00E63D69" w:rsidP="00E63D69">
      <w:pPr>
        <w:pStyle w:val="afa"/>
      </w:pPr>
      <w:r>
        <w:t xml:space="preserve">    left join </w:t>
      </w:r>
      <w:proofErr w:type="spellStart"/>
      <w:r>
        <w:t>brigades_staff</w:t>
      </w:r>
      <w:proofErr w:type="spellEnd"/>
      <w:r>
        <w:t xml:space="preserve"> bs on l.id = bs.id</w:t>
      </w:r>
    </w:p>
    <w:p w14:paraId="4F811823" w14:textId="77777777" w:rsidR="00E63D69" w:rsidRDefault="00E63D69" w:rsidP="00E63D69">
      <w:pPr>
        <w:pStyle w:val="afa"/>
      </w:pPr>
      <w:r>
        <w:t xml:space="preserve">    left join brigades b on </w:t>
      </w:r>
      <w:proofErr w:type="spellStart"/>
      <w:proofErr w:type="gramStart"/>
      <w:r>
        <w:t>bs.brigade</w:t>
      </w:r>
      <w:proofErr w:type="spellEnd"/>
      <w:proofErr w:type="gramEnd"/>
      <w:r>
        <w:t xml:space="preserve"> = b.id or l.id = </w:t>
      </w:r>
      <w:proofErr w:type="spellStart"/>
      <w:r>
        <w:t>b.foreman</w:t>
      </w:r>
      <w:proofErr w:type="spellEnd"/>
    </w:p>
    <w:p w14:paraId="2687DEDE" w14:textId="77777777" w:rsidR="00E63D69" w:rsidRDefault="00E63D69" w:rsidP="00E63D69">
      <w:pPr>
        <w:pStyle w:val="afa"/>
      </w:pPr>
      <w:r>
        <w:t xml:space="preserve">    left join sites </w:t>
      </w:r>
      <w:proofErr w:type="spellStart"/>
      <w:r>
        <w:t>s on</w:t>
      </w:r>
      <w:proofErr w:type="spellEnd"/>
      <w:r>
        <w:t xml:space="preserve"> </w:t>
      </w:r>
      <w:proofErr w:type="spellStart"/>
      <w:proofErr w:type="gramStart"/>
      <w:r>
        <w:t>b.site</w:t>
      </w:r>
      <w:proofErr w:type="spellEnd"/>
      <w:proofErr w:type="gramEnd"/>
      <w:r>
        <w:t xml:space="preserve"> = s.id</w:t>
      </w:r>
    </w:p>
    <w:p w14:paraId="457DB08E" w14:textId="77777777" w:rsidR="00E63D69" w:rsidRDefault="00E63D69" w:rsidP="00E63D69">
      <w:pPr>
        <w:pStyle w:val="afa"/>
      </w:pPr>
      <w:proofErr w:type="gramStart"/>
      <w:r>
        <w:t>where</w:t>
      </w:r>
      <w:proofErr w:type="gramEnd"/>
    </w:p>
    <w:p w14:paraId="01EB237D" w14:textId="77777777" w:rsidR="00E63D69" w:rsidRDefault="00E63D69" w:rsidP="00E63D69">
      <w:pPr>
        <w:pStyle w:val="afa"/>
      </w:pPr>
      <w:r>
        <w:t xml:space="preserve">    s.id = 2</w:t>
      </w:r>
    </w:p>
    <w:p w14:paraId="6CCBD664" w14:textId="34BD151A" w:rsidR="008A636E" w:rsidRDefault="00E63D69" w:rsidP="00E63D69">
      <w:pPr>
        <w:pStyle w:val="afa"/>
      </w:pPr>
      <w:r>
        <w:t>group by lc.name;</w:t>
      </w:r>
    </w:p>
    <w:p w14:paraId="0F28E091" w14:textId="52C50E8B" w:rsidR="008A636E" w:rsidRDefault="008A636E" w:rsidP="00C846A6">
      <w:pPr>
        <w:pStyle w:val="3"/>
        <w:rPr>
          <w:lang w:val="en-US"/>
        </w:rPr>
      </w:pPr>
      <w:r>
        <w:rPr>
          <w:lang w:val="en-US"/>
        </w:rPr>
        <w:t>C#</w:t>
      </w:r>
    </w:p>
    <w:p w14:paraId="12B38CC9" w14:textId="0355BF5F" w:rsidR="0087393C" w:rsidRDefault="0087393C" w:rsidP="0087393C">
      <w:pPr>
        <w:pStyle w:val="afa"/>
      </w:pPr>
      <w:r>
        <w:t xml:space="preserve">public List&lt;Site&gt; Sites </w:t>
      </w:r>
      <w:proofErr w:type="gramStart"/>
      <w:r>
        <w:t>{ get</w:t>
      </w:r>
      <w:proofErr w:type="gramEnd"/>
      <w:r>
        <w:t>; private set; }</w:t>
      </w:r>
    </w:p>
    <w:p w14:paraId="09486C1E" w14:textId="633869A5" w:rsidR="0087393C" w:rsidRDefault="0087393C" w:rsidP="0087393C">
      <w:pPr>
        <w:pStyle w:val="afa"/>
      </w:pPr>
      <w:r>
        <w:t xml:space="preserve">public List&lt;Workshop&gt; Workshops </w:t>
      </w:r>
      <w:proofErr w:type="gramStart"/>
      <w:r>
        <w:t>{ get</w:t>
      </w:r>
      <w:proofErr w:type="gramEnd"/>
      <w:r>
        <w:t>; protected set; }</w:t>
      </w:r>
    </w:p>
    <w:p w14:paraId="3A687B6A" w14:textId="77777777" w:rsidR="0087393C" w:rsidRDefault="0087393C" w:rsidP="0087393C">
      <w:pPr>
        <w:pStyle w:val="afa"/>
      </w:pPr>
    </w:p>
    <w:p w14:paraId="5398DD5A" w14:textId="77777777" w:rsidR="00822ACB" w:rsidRDefault="0087393C" w:rsidP="0087393C">
      <w:pPr>
        <w:pStyle w:val="afa"/>
      </w:pPr>
      <w:r>
        <w:t>public List&lt;Person&gt; Select</w:t>
      </w:r>
    </w:p>
    <w:p w14:paraId="41B5ADA0" w14:textId="77777777" w:rsidR="00822ACB" w:rsidRDefault="0087393C" w:rsidP="00822ACB">
      <w:pPr>
        <w:pStyle w:val="afa"/>
        <w:ind w:firstLine="708"/>
      </w:pPr>
      <w:r>
        <w:t>(</w:t>
      </w:r>
      <w:proofErr w:type="gramStart"/>
      <w:r>
        <w:t>int</w:t>
      </w:r>
      <w:proofErr w:type="gramEnd"/>
      <w:r>
        <w:t xml:space="preserve"> workshop = -1, </w:t>
      </w:r>
    </w:p>
    <w:p w14:paraId="3AD7CAAE" w14:textId="77777777" w:rsidR="00822ACB" w:rsidRDefault="0087393C" w:rsidP="00822ACB">
      <w:pPr>
        <w:pStyle w:val="afa"/>
        <w:ind w:left="708"/>
      </w:pPr>
      <w:proofErr w:type="spellStart"/>
      <w:r>
        <w:t>EmployeeType</w:t>
      </w:r>
      <w:proofErr w:type="spellEnd"/>
      <w:r>
        <w:t xml:space="preserve"> </w:t>
      </w:r>
      <w:proofErr w:type="spellStart"/>
      <w:r>
        <w:t>employeeType</w:t>
      </w:r>
      <w:proofErr w:type="spellEnd"/>
      <w:r>
        <w:t xml:space="preserve"> = </w:t>
      </w:r>
      <w:proofErr w:type="spellStart"/>
      <w:r>
        <w:t>EmployeeType.All</w:t>
      </w:r>
      <w:proofErr w:type="spellEnd"/>
      <w:r>
        <w:t xml:space="preserve">, </w:t>
      </w:r>
    </w:p>
    <w:p w14:paraId="75869EB5" w14:textId="77777777" w:rsidR="00822ACB" w:rsidRDefault="0087393C" w:rsidP="00822ACB">
      <w:pPr>
        <w:pStyle w:val="afa"/>
        <w:ind w:left="708"/>
      </w:pPr>
      <w:proofErr w:type="spellStart"/>
      <w:r>
        <w:t>EngineerCategory</w:t>
      </w:r>
      <w:proofErr w:type="spellEnd"/>
      <w:r>
        <w:t xml:space="preserve"> engineer = default, </w:t>
      </w:r>
    </w:p>
    <w:p w14:paraId="5553540B" w14:textId="03873847" w:rsidR="0087393C" w:rsidRDefault="0087393C" w:rsidP="00822ACB">
      <w:pPr>
        <w:pStyle w:val="afa"/>
        <w:ind w:left="708"/>
      </w:pPr>
      <w:proofErr w:type="spellStart"/>
      <w:r>
        <w:t>LaborerCategory</w:t>
      </w:r>
      <w:proofErr w:type="spellEnd"/>
      <w:r>
        <w:t xml:space="preserve"> laborer = default)</w:t>
      </w:r>
    </w:p>
    <w:p w14:paraId="78CC0F39" w14:textId="2F6B3172" w:rsidR="0087393C" w:rsidRDefault="0087393C" w:rsidP="0087393C">
      <w:pPr>
        <w:pStyle w:val="afa"/>
      </w:pPr>
      <w:r>
        <w:t>{</w:t>
      </w:r>
    </w:p>
    <w:p w14:paraId="4770E6C2" w14:textId="33BD3302" w:rsidR="0087393C" w:rsidRDefault="0087393C" w:rsidP="00822ACB">
      <w:pPr>
        <w:pStyle w:val="afa"/>
        <w:ind w:firstLine="708"/>
      </w:pPr>
      <w:r>
        <w:lastRenderedPageBreak/>
        <w:t>return</w:t>
      </w:r>
    </w:p>
    <w:p w14:paraId="51516D6D" w14:textId="755BD67E" w:rsidR="0087393C" w:rsidRDefault="0087393C" w:rsidP="0087393C">
      <w:pPr>
        <w:pStyle w:val="afa"/>
      </w:pPr>
      <w:r>
        <w:tab/>
      </w:r>
      <w:r>
        <w:tab/>
      </w:r>
      <w:proofErr w:type="spellStart"/>
      <w:r>
        <w:t>Workshops.</w:t>
      </w:r>
      <w:proofErr w:type="gramStart"/>
      <w:r>
        <w:t>Where</w:t>
      </w:r>
      <w:proofErr w:type="spellEnd"/>
      <w:proofErr w:type="gramEnd"/>
    </w:p>
    <w:p w14:paraId="3BDFDD58" w14:textId="4C20D8C2" w:rsidR="0087393C" w:rsidRDefault="0087393C" w:rsidP="0087393C">
      <w:pPr>
        <w:pStyle w:val="afa"/>
      </w:pPr>
      <w:r>
        <w:tab/>
      </w:r>
      <w:r>
        <w:tab/>
        <w:t>(</w:t>
      </w:r>
    </w:p>
    <w:p w14:paraId="163B3E48" w14:textId="605820B1" w:rsidR="0087393C" w:rsidRDefault="0087393C" w:rsidP="0087393C">
      <w:pPr>
        <w:pStyle w:val="afa"/>
      </w:pPr>
      <w:r>
        <w:tab/>
      </w:r>
      <w:r>
        <w:tab/>
      </w:r>
      <w:r>
        <w:tab/>
        <w:t>w =&gt; workshop == -1 ||</w:t>
      </w:r>
    </w:p>
    <w:p w14:paraId="79D1044E" w14:textId="6579D65C" w:rsidR="0087393C" w:rsidRDefault="0087393C" w:rsidP="0087393C">
      <w:pPr>
        <w:pStyle w:val="afa"/>
      </w:pPr>
      <w:r>
        <w:tab/>
      </w:r>
      <w:r>
        <w:tab/>
      </w:r>
      <w:r>
        <w:tab/>
      </w:r>
      <w:proofErr w:type="spellStart"/>
      <w:r>
        <w:t>Workshops.IndexOf</w:t>
      </w:r>
      <w:proofErr w:type="spellEnd"/>
      <w:r>
        <w:t>(w) == workshop</w:t>
      </w:r>
    </w:p>
    <w:p w14:paraId="629F0E5C" w14:textId="35714CEA" w:rsidR="0087393C" w:rsidRDefault="0087393C" w:rsidP="0087393C">
      <w:pPr>
        <w:pStyle w:val="afa"/>
      </w:pPr>
      <w:r>
        <w:tab/>
      </w:r>
      <w:r>
        <w:tab/>
        <w:t>)</w:t>
      </w:r>
    </w:p>
    <w:p w14:paraId="0AF6BA2A" w14:textId="28150B8D" w:rsidR="0087393C" w:rsidRDefault="0087393C" w:rsidP="0087393C">
      <w:pPr>
        <w:pStyle w:val="afa"/>
      </w:pPr>
      <w:r>
        <w:tab/>
      </w:r>
      <w:r>
        <w:tab/>
      </w:r>
      <w:proofErr w:type="gramStart"/>
      <w:r>
        <w:t>.</w:t>
      </w:r>
      <w:proofErr w:type="spellStart"/>
      <w:r>
        <w:t>SelectMany</w:t>
      </w:r>
      <w:proofErr w:type="spellEnd"/>
      <w:proofErr w:type="gramEnd"/>
      <w:r>
        <w:t xml:space="preserve">(w =&gt; </w:t>
      </w:r>
      <w:proofErr w:type="spellStart"/>
      <w:r>
        <w:t>w.Sites</w:t>
      </w:r>
      <w:proofErr w:type="spellEnd"/>
      <w:r>
        <w:t>).</w:t>
      </w:r>
      <w:proofErr w:type="spellStart"/>
      <w:r>
        <w:t>SelectMany</w:t>
      </w:r>
      <w:proofErr w:type="spellEnd"/>
      <w:r>
        <w:t>(</w:t>
      </w:r>
    </w:p>
    <w:p w14:paraId="36508F76" w14:textId="4A68FA83" w:rsidR="0087393C" w:rsidRDefault="0087393C" w:rsidP="0087393C">
      <w:pPr>
        <w:pStyle w:val="afa"/>
      </w:pPr>
      <w:r>
        <w:tab/>
      </w:r>
      <w:r>
        <w:tab/>
      </w:r>
      <w:r>
        <w:tab/>
        <w:t xml:space="preserve">s =&gt; </w:t>
      </w:r>
      <w:proofErr w:type="spellStart"/>
      <w:proofErr w:type="gramStart"/>
      <w:r>
        <w:t>s.Brigades.SelectMany</w:t>
      </w:r>
      <w:proofErr w:type="spellEnd"/>
      <w:proofErr w:type="gramEnd"/>
      <w:r>
        <w:t>(b =&gt;</w:t>
      </w:r>
    </w:p>
    <w:p w14:paraId="4B9C702B" w14:textId="385F48B6" w:rsidR="0087393C" w:rsidRDefault="0087393C" w:rsidP="0087393C">
      <w:pPr>
        <w:pStyle w:val="afa"/>
      </w:pPr>
      <w:r>
        <w:tab/>
      </w:r>
      <w:r>
        <w:tab/>
      </w:r>
      <w:r>
        <w:tab/>
      </w:r>
      <w:proofErr w:type="spellStart"/>
      <w:proofErr w:type="gramStart"/>
      <w:r>
        <w:t>b.Laborers.Where</w:t>
      </w:r>
      <w:proofErr w:type="spellEnd"/>
      <w:proofErr w:type="gramEnd"/>
    </w:p>
    <w:p w14:paraId="4B87F457" w14:textId="3C907F21" w:rsidR="0087393C" w:rsidRDefault="0087393C" w:rsidP="0087393C">
      <w:pPr>
        <w:pStyle w:val="afa"/>
      </w:pPr>
      <w:r>
        <w:tab/>
      </w:r>
      <w:r>
        <w:tab/>
        <w:t>(</w:t>
      </w:r>
    </w:p>
    <w:p w14:paraId="39B59BD3" w14:textId="1174C742" w:rsidR="0087393C" w:rsidRDefault="0087393C" w:rsidP="0087393C">
      <w:pPr>
        <w:pStyle w:val="afa"/>
      </w:pPr>
      <w:r>
        <w:tab/>
      </w:r>
      <w:r>
        <w:tab/>
      </w:r>
      <w:r>
        <w:tab/>
        <w:t xml:space="preserve">l =&gt; </w:t>
      </w:r>
      <w:proofErr w:type="spellStart"/>
      <w:r>
        <w:t>employeeType</w:t>
      </w:r>
      <w:proofErr w:type="spellEnd"/>
      <w:r>
        <w:t xml:space="preserve"> == </w:t>
      </w:r>
      <w:proofErr w:type="spellStart"/>
      <w:r>
        <w:t>EmployeeType.All</w:t>
      </w:r>
      <w:proofErr w:type="spellEnd"/>
      <w:r>
        <w:t xml:space="preserve"> ||</w:t>
      </w:r>
    </w:p>
    <w:p w14:paraId="0727CEEA" w14:textId="3415AE42" w:rsidR="0087393C" w:rsidRDefault="0087393C" w:rsidP="0087393C">
      <w:pPr>
        <w:pStyle w:val="afa"/>
      </w:pPr>
      <w:r>
        <w:tab/>
      </w:r>
      <w:r>
        <w:tab/>
      </w:r>
      <w:r>
        <w:tab/>
        <w:t>(</w:t>
      </w:r>
      <w:proofErr w:type="spellStart"/>
      <w:r>
        <w:t>employeeType</w:t>
      </w:r>
      <w:proofErr w:type="spellEnd"/>
      <w:r>
        <w:t xml:space="preserve"> == </w:t>
      </w:r>
      <w:proofErr w:type="spellStart"/>
      <w:r>
        <w:t>EmployeeType.Laborer</w:t>
      </w:r>
      <w:proofErr w:type="spellEnd"/>
      <w:r>
        <w:t xml:space="preserve"> &amp;&amp; </w:t>
      </w:r>
      <w:proofErr w:type="spellStart"/>
      <w:proofErr w:type="gramStart"/>
      <w:r>
        <w:t>l.Category</w:t>
      </w:r>
      <w:proofErr w:type="spellEnd"/>
      <w:proofErr w:type="gramEnd"/>
      <w:r>
        <w:t xml:space="preserve"> == laborer)</w:t>
      </w:r>
    </w:p>
    <w:p w14:paraId="1D3991A5" w14:textId="09B0B958" w:rsidR="0087393C" w:rsidRDefault="0087393C" w:rsidP="0087393C">
      <w:pPr>
        <w:pStyle w:val="afa"/>
      </w:pPr>
      <w:r>
        <w:tab/>
      </w:r>
      <w:r>
        <w:tab/>
        <w:t>)</w:t>
      </w:r>
    </w:p>
    <w:p w14:paraId="449527FB" w14:textId="67E68F91" w:rsidR="0087393C" w:rsidRDefault="0087393C" w:rsidP="0087393C">
      <w:pPr>
        <w:pStyle w:val="afa"/>
      </w:pPr>
      <w:r>
        <w:tab/>
      </w:r>
      <w:r>
        <w:tab/>
      </w:r>
      <w:proofErr w:type="gramStart"/>
      <w:r>
        <w:t>.Select</w:t>
      </w:r>
      <w:proofErr w:type="gramEnd"/>
      <w:r>
        <w:t>(l =&gt; l as Person)).</w:t>
      </w:r>
    </w:p>
    <w:p w14:paraId="292B9523" w14:textId="1C16160D" w:rsidR="0087393C" w:rsidRDefault="0087393C" w:rsidP="0087393C">
      <w:pPr>
        <w:pStyle w:val="afa"/>
      </w:pPr>
      <w:r>
        <w:tab/>
      </w:r>
      <w:r>
        <w:tab/>
      </w:r>
      <w:proofErr w:type="spellStart"/>
      <w:proofErr w:type="gramStart"/>
      <w:r>
        <w:t>Concat</w:t>
      </w:r>
      <w:proofErr w:type="spellEnd"/>
      <w:r>
        <w:t>(</w:t>
      </w:r>
      <w:proofErr w:type="spellStart"/>
      <w:proofErr w:type="gramEnd"/>
      <w:r>
        <w:t>s.Engineers.Where</w:t>
      </w:r>
      <w:proofErr w:type="spellEnd"/>
    </w:p>
    <w:p w14:paraId="08052819" w14:textId="1658AB52" w:rsidR="0087393C" w:rsidRDefault="0087393C" w:rsidP="0087393C">
      <w:pPr>
        <w:pStyle w:val="afa"/>
      </w:pPr>
      <w:r>
        <w:tab/>
      </w:r>
      <w:r>
        <w:tab/>
        <w:t>(</w:t>
      </w:r>
    </w:p>
    <w:p w14:paraId="48E00C64" w14:textId="3FD56B88" w:rsidR="0087393C" w:rsidRDefault="0087393C" w:rsidP="0087393C">
      <w:pPr>
        <w:pStyle w:val="afa"/>
      </w:pPr>
      <w:r>
        <w:tab/>
      </w:r>
      <w:r>
        <w:tab/>
      </w:r>
      <w:r>
        <w:tab/>
        <w:t xml:space="preserve">e =&gt; </w:t>
      </w:r>
      <w:proofErr w:type="spellStart"/>
      <w:r>
        <w:t>employeeType</w:t>
      </w:r>
      <w:proofErr w:type="spellEnd"/>
      <w:r>
        <w:t xml:space="preserve"> == </w:t>
      </w:r>
      <w:proofErr w:type="spellStart"/>
      <w:r>
        <w:t>EmployeeType.All</w:t>
      </w:r>
      <w:proofErr w:type="spellEnd"/>
      <w:r>
        <w:t xml:space="preserve"> ||</w:t>
      </w:r>
    </w:p>
    <w:p w14:paraId="564832D7" w14:textId="6652CD63" w:rsidR="0087393C" w:rsidRDefault="0087393C" w:rsidP="0087393C">
      <w:pPr>
        <w:pStyle w:val="afa"/>
      </w:pPr>
      <w:r>
        <w:tab/>
      </w:r>
      <w:r>
        <w:tab/>
      </w:r>
      <w:r>
        <w:tab/>
        <w:t>(</w:t>
      </w:r>
      <w:proofErr w:type="spellStart"/>
      <w:r>
        <w:t>employeeType</w:t>
      </w:r>
      <w:proofErr w:type="spellEnd"/>
      <w:r>
        <w:t xml:space="preserve"> == </w:t>
      </w:r>
      <w:proofErr w:type="spellStart"/>
      <w:r>
        <w:t>EmployeeType.Engineer</w:t>
      </w:r>
      <w:proofErr w:type="spellEnd"/>
      <w:r>
        <w:t xml:space="preserve"> &amp;&amp; </w:t>
      </w:r>
      <w:proofErr w:type="spellStart"/>
      <w:proofErr w:type="gramStart"/>
      <w:r>
        <w:t>e.Category</w:t>
      </w:r>
      <w:proofErr w:type="spellEnd"/>
      <w:proofErr w:type="gramEnd"/>
      <w:r>
        <w:t xml:space="preserve"> == engineer)</w:t>
      </w:r>
    </w:p>
    <w:p w14:paraId="2AD34C21" w14:textId="7F1C8FA3" w:rsidR="0087393C" w:rsidRDefault="0087393C" w:rsidP="0087393C">
      <w:pPr>
        <w:pStyle w:val="afa"/>
      </w:pPr>
      <w:r>
        <w:tab/>
      </w:r>
      <w:r>
        <w:tab/>
        <w:t>).</w:t>
      </w:r>
    </w:p>
    <w:p w14:paraId="071C68A8" w14:textId="1A21F7C6" w:rsidR="0087393C" w:rsidRDefault="0087393C" w:rsidP="0087393C">
      <w:pPr>
        <w:pStyle w:val="afa"/>
      </w:pPr>
      <w:r>
        <w:tab/>
      </w:r>
      <w:r>
        <w:tab/>
      </w:r>
      <w:proofErr w:type="gramStart"/>
      <w:r>
        <w:t>Select(</w:t>
      </w:r>
      <w:proofErr w:type="gramEnd"/>
      <w:r>
        <w:t>e =&gt; e as Person))).</w:t>
      </w:r>
      <w:proofErr w:type="spellStart"/>
      <w:r>
        <w:t>ToList</w:t>
      </w:r>
      <w:proofErr w:type="spellEnd"/>
      <w:r>
        <w:t>();</w:t>
      </w:r>
    </w:p>
    <w:p w14:paraId="117E4031" w14:textId="2944040B" w:rsidR="000D0E22" w:rsidRPr="005475FF" w:rsidRDefault="0087393C" w:rsidP="0087393C">
      <w:pPr>
        <w:pStyle w:val="afa"/>
      </w:pPr>
      <w:r>
        <w:t>}</w:t>
      </w:r>
    </w:p>
    <w:p w14:paraId="3D43FC34" w14:textId="1DBC337B" w:rsidR="00C846A6" w:rsidRPr="00C846A6" w:rsidRDefault="00C846A6" w:rsidP="00C846A6">
      <w:pPr>
        <w:pStyle w:val="2"/>
        <w:rPr>
          <w:lang w:val="en-US"/>
        </w:rPr>
      </w:pPr>
      <w:r>
        <w:t xml:space="preserve">Запит </w:t>
      </w:r>
      <w:r>
        <w:rPr>
          <w:lang w:val="en-US"/>
        </w:rPr>
        <w:t>3</w:t>
      </w:r>
    </w:p>
    <w:p w14:paraId="742F3DEA" w14:textId="00AF9847" w:rsidR="00C846A6" w:rsidRDefault="0071773A" w:rsidP="0071773A">
      <w:pPr>
        <w:rPr>
          <w:lang w:val="en-US"/>
        </w:rPr>
      </w:pPr>
      <w:r>
        <w:t>Склад бригад зазначеної ділянки, цеху.</w:t>
      </w:r>
    </w:p>
    <w:p w14:paraId="536730D8" w14:textId="77777777" w:rsidR="00C846A6" w:rsidRDefault="00C846A6" w:rsidP="00C846A6">
      <w:pPr>
        <w:pStyle w:val="3"/>
        <w:rPr>
          <w:lang w:val="en-US"/>
        </w:rPr>
      </w:pPr>
      <w:r>
        <w:rPr>
          <w:lang w:val="en-US"/>
        </w:rPr>
        <w:t>PostgreSQL</w:t>
      </w:r>
    </w:p>
    <w:p w14:paraId="5F1E0E1C" w14:textId="77777777" w:rsidR="006A1B6D" w:rsidRDefault="006A1B6D" w:rsidP="006A1B6D">
      <w:pPr>
        <w:pStyle w:val="afa"/>
      </w:pPr>
      <w:r>
        <w:t>select</w:t>
      </w:r>
    </w:p>
    <w:p w14:paraId="1F102649" w14:textId="77777777" w:rsidR="006A1B6D" w:rsidRDefault="006A1B6D" w:rsidP="006A1B6D">
      <w:pPr>
        <w:pStyle w:val="afa"/>
      </w:pPr>
      <w:r>
        <w:t xml:space="preserve">    </w:t>
      </w:r>
      <w:proofErr w:type="spellStart"/>
      <w:r>
        <w:t>first_name</w:t>
      </w:r>
      <w:proofErr w:type="spellEnd"/>
      <w:r>
        <w:t xml:space="preserve">, </w:t>
      </w:r>
      <w:proofErr w:type="spellStart"/>
      <w:r>
        <w:t>last_name</w:t>
      </w:r>
      <w:proofErr w:type="spellEnd"/>
      <w:r>
        <w:t xml:space="preserve">, age, experience, lc.name as category, speed, </w:t>
      </w:r>
      <w:proofErr w:type="spellStart"/>
      <w:r>
        <w:t>detect_</w:t>
      </w:r>
      <w:proofErr w:type="gramStart"/>
      <w:r>
        <w:t>rate</w:t>
      </w:r>
      <w:proofErr w:type="spellEnd"/>
      <w:r>
        <w:t xml:space="preserve">,  </w:t>
      </w:r>
      <w:proofErr w:type="spellStart"/>
      <w:r>
        <w:t>material</w:t>
      </w:r>
      <w:proofErr w:type="gramEnd"/>
      <w:r>
        <w:t>_saving</w:t>
      </w:r>
      <w:proofErr w:type="spellEnd"/>
      <w:r>
        <w:t xml:space="preserve">,  accuracy, </w:t>
      </w:r>
      <w:proofErr w:type="spellStart"/>
      <w:r>
        <w:t>processing_level</w:t>
      </w:r>
      <w:proofErr w:type="spellEnd"/>
      <w:r>
        <w:t xml:space="preserve">, b.name as brigade, b.id as </w:t>
      </w:r>
      <w:proofErr w:type="spellStart"/>
      <w:r>
        <w:t>brigade_id</w:t>
      </w:r>
      <w:proofErr w:type="spellEnd"/>
    </w:p>
    <w:p w14:paraId="49997764" w14:textId="77777777" w:rsidR="006A1B6D" w:rsidRDefault="006A1B6D" w:rsidP="006A1B6D">
      <w:pPr>
        <w:pStyle w:val="afa"/>
      </w:pPr>
      <w:r>
        <w:t>from staff s</w:t>
      </w:r>
    </w:p>
    <w:p w14:paraId="1F860C00" w14:textId="77777777" w:rsidR="006A1B6D" w:rsidRDefault="006A1B6D" w:rsidP="006A1B6D">
      <w:pPr>
        <w:pStyle w:val="afa"/>
      </w:pPr>
      <w:r>
        <w:t xml:space="preserve">    join laborers l on s.id = l.id</w:t>
      </w:r>
    </w:p>
    <w:p w14:paraId="74871937" w14:textId="77777777" w:rsidR="006A1B6D" w:rsidRDefault="006A1B6D" w:rsidP="006A1B6D">
      <w:pPr>
        <w:pStyle w:val="afa"/>
      </w:pPr>
      <w:r>
        <w:t xml:space="preserve">    left join </w:t>
      </w:r>
      <w:proofErr w:type="spellStart"/>
      <w:r>
        <w:t>laborer_categories</w:t>
      </w:r>
      <w:proofErr w:type="spellEnd"/>
      <w:r>
        <w:t xml:space="preserve"> lc on </w:t>
      </w:r>
      <w:proofErr w:type="spellStart"/>
      <w:proofErr w:type="gramStart"/>
      <w:r>
        <w:t>l.category</w:t>
      </w:r>
      <w:proofErr w:type="spellEnd"/>
      <w:proofErr w:type="gramEnd"/>
      <w:r>
        <w:t xml:space="preserve"> = lc.id</w:t>
      </w:r>
    </w:p>
    <w:p w14:paraId="7DDF3C2D" w14:textId="77777777" w:rsidR="006A1B6D" w:rsidRDefault="006A1B6D" w:rsidP="006A1B6D">
      <w:pPr>
        <w:pStyle w:val="afa"/>
      </w:pPr>
      <w:r>
        <w:t xml:space="preserve">    left join installers i on l.id = i.id</w:t>
      </w:r>
    </w:p>
    <w:p w14:paraId="78148B72" w14:textId="77777777" w:rsidR="006A1B6D" w:rsidRDefault="006A1B6D" w:rsidP="006A1B6D">
      <w:pPr>
        <w:pStyle w:val="afa"/>
      </w:pPr>
      <w:r>
        <w:t xml:space="preserve">    left join welders </w:t>
      </w:r>
      <w:proofErr w:type="spellStart"/>
      <w:r>
        <w:t>w on</w:t>
      </w:r>
      <w:proofErr w:type="spellEnd"/>
      <w:r>
        <w:t xml:space="preserve"> l.id = w.id</w:t>
      </w:r>
    </w:p>
    <w:p w14:paraId="4736936B" w14:textId="77777777" w:rsidR="006A1B6D" w:rsidRDefault="006A1B6D" w:rsidP="006A1B6D">
      <w:pPr>
        <w:pStyle w:val="afa"/>
      </w:pPr>
      <w:r>
        <w:t xml:space="preserve">    left join turners t3 on l.id = t3.id</w:t>
      </w:r>
    </w:p>
    <w:p w14:paraId="13C24538" w14:textId="77777777" w:rsidR="006A1B6D" w:rsidRDefault="006A1B6D" w:rsidP="006A1B6D">
      <w:pPr>
        <w:pStyle w:val="afa"/>
      </w:pPr>
      <w:r>
        <w:t xml:space="preserve">    left join millers m1 on l.id = m1.id</w:t>
      </w:r>
    </w:p>
    <w:p w14:paraId="1EE6248D" w14:textId="77777777" w:rsidR="006A1B6D" w:rsidRDefault="006A1B6D" w:rsidP="006A1B6D">
      <w:pPr>
        <w:pStyle w:val="afa"/>
      </w:pPr>
      <w:r>
        <w:t xml:space="preserve">    left join grinders g on l.id = g.id</w:t>
      </w:r>
    </w:p>
    <w:p w14:paraId="7E14F954" w14:textId="77777777" w:rsidR="006A1B6D" w:rsidRDefault="006A1B6D" w:rsidP="006A1B6D">
      <w:pPr>
        <w:pStyle w:val="afa"/>
      </w:pPr>
      <w:r>
        <w:t xml:space="preserve">    left join </w:t>
      </w:r>
      <w:proofErr w:type="spellStart"/>
      <w:r>
        <w:t>brigades_staff</w:t>
      </w:r>
      <w:proofErr w:type="spellEnd"/>
      <w:r>
        <w:t xml:space="preserve"> bs on l.id = bs.id</w:t>
      </w:r>
    </w:p>
    <w:p w14:paraId="05AE0FFE" w14:textId="77777777" w:rsidR="006A1B6D" w:rsidRDefault="006A1B6D" w:rsidP="006A1B6D">
      <w:pPr>
        <w:pStyle w:val="afa"/>
      </w:pPr>
      <w:r>
        <w:t xml:space="preserve">    left join brigades b on l.id = </w:t>
      </w:r>
      <w:proofErr w:type="spellStart"/>
      <w:proofErr w:type="gramStart"/>
      <w:r>
        <w:t>b.foreman</w:t>
      </w:r>
      <w:proofErr w:type="spellEnd"/>
      <w:proofErr w:type="gramEnd"/>
      <w:r>
        <w:t xml:space="preserve"> or </w:t>
      </w:r>
      <w:proofErr w:type="spellStart"/>
      <w:r>
        <w:t>bs.brigade</w:t>
      </w:r>
      <w:proofErr w:type="spellEnd"/>
      <w:r>
        <w:t xml:space="preserve"> = b.id</w:t>
      </w:r>
    </w:p>
    <w:p w14:paraId="01A83C26" w14:textId="77777777" w:rsidR="006A1B6D" w:rsidRDefault="006A1B6D" w:rsidP="006A1B6D">
      <w:pPr>
        <w:pStyle w:val="afa"/>
      </w:pPr>
      <w:r>
        <w:t xml:space="preserve">    left join sites s1 on s1.id = </w:t>
      </w:r>
      <w:proofErr w:type="spellStart"/>
      <w:proofErr w:type="gramStart"/>
      <w:r>
        <w:t>b.site</w:t>
      </w:r>
      <w:proofErr w:type="spellEnd"/>
      <w:proofErr w:type="gramEnd"/>
    </w:p>
    <w:p w14:paraId="2E182C1D" w14:textId="77777777" w:rsidR="006A1B6D" w:rsidRDefault="006A1B6D" w:rsidP="006A1B6D">
      <w:pPr>
        <w:pStyle w:val="afa"/>
      </w:pPr>
      <w:proofErr w:type="gramStart"/>
      <w:r>
        <w:t>where</w:t>
      </w:r>
      <w:proofErr w:type="gramEnd"/>
    </w:p>
    <w:p w14:paraId="706111C0" w14:textId="77777777" w:rsidR="006A1B6D" w:rsidRDefault="006A1B6D" w:rsidP="006A1B6D">
      <w:pPr>
        <w:pStyle w:val="afa"/>
      </w:pPr>
      <w:r>
        <w:t xml:space="preserve">    s1 = 3 and</w:t>
      </w:r>
    </w:p>
    <w:p w14:paraId="38C9AB9B" w14:textId="56F2E773" w:rsidR="00C846A6" w:rsidRDefault="006A1B6D" w:rsidP="006A1B6D">
      <w:pPr>
        <w:pStyle w:val="afa"/>
      </w:pPr>
      <w:r>
        <w:t xml:space="preserve">    s</w:t>
      </w:r>
      <w:proofErr w:type="gramStart"/>
      <w:r>
        <w:t>1.worksop</w:t>
      </w:r>
      <w:proofErr w:type="gramEnd"/>
      <w:r>
        <w:t xml:space="preserve"> = 1;</w:t>
      </w:r>
    </w:p>
    <w:p w14:paraId="2BC92AAF" w14:textId="77777777" w:rsidR="00C846A6" w:rsidRDefault="00C846A6" w:rsidP="00C846A6">
      <w:pPr>
        <w:pStyle w:val="3"/>
        <w:rPr>
          <w:lang w:val="en-US"/>
        </w:rPr>
      </w:pPr>
      <w:r>
        <w:rPr>
          <w:lang w:val="en-US"/>
        </w:rPr>
        <w:t>C#</w:t>
      </w:r>
    </w:p>
    <w:p w14:paraId="570BBD18" w14:textId="77777777" w:rsidR="000D3F16" w:rsidRDefault="000D3F16" w:rsidP="000D3F16">
      <w:pPr>
        <w:pStyle w:val="afa"/>
      </w:pPr>
      <w:r>
        <w:t xml:space="preserve">public List&lt;Site&gt; Sites </w:t>
      </w:r>
      <w:proofErr w:type="gramStart"/>
      <w:r>
        <w:t>{ get</w:t>
      </w:r>
      <w:proofErr w:type="gramEnd"/>
      <w:r>
        <w:t>; private set; }</w:t>
      </w:r>
    </w:p>
    <w:p w14:paraId="786216D6" w14:textId="77777777" w:rsidR="000D3F16" w:rsidRDefault="000D3F16" w:rsidP="000D3F16">
      <w:pPr>
        <w:pStyle w:val="afa"/>
      </w:pPr>
      <w:r>
        <w:t xml:space="preserve">public List&lt;Workshop&gt; Workshops </w:t>
      </w:r>
      <w:proofErr w:type="gramStart"/>
      <w:r>
        <w:t>{ get</w:t>
      </w:r>
      <w:proofErr w:type="gramEnd"/>
      <w:r>
        <w:t>; protected set; }</w:t>
      </w:r>
    </w:p>
    <w:p w14:paraId="6612F6C4" w14:textId="77777777" w:rsidR="000D3F16" w:rsidRDefault="000D3F16" w:rsidP="000D3F16">
      <w:pPr>
        <w:pStyle w:val="afa"/>
      </w:pPr>
    </w:p>
    <w:p w14:paraId="0091B41E" w14:textId="77777777" w:rsidR="000D3F16" w:rsidRDefault="000D3F16" w:rsidP="000D3F16">
      <w:pPr>
        <w:pStyle w:val="afa"/>
      </w:pPr>
      <w:r>
        <w:t xml:space="preserve">public List&lt;Laborer&gt; </w:t>
      </w:r>
      <w:proofErr w:type="gramStart"/>
      <w:r>
        <w:t>Select(</w:t>
      </w:r>
      <w:proofErr w:type="gramEnd"/>
      <w:r>
        <w:t>int workshop = -1, int site = -1)</w:t>
      </w:r>
    </w:p>
    <w:p w14:paraId="70B7A07D" w14:textId="77777777" w:rsidR="000D3F16" w:rsidRDefault="000D3F16" w:rsidP="000D3F16">
      <w:pPr>
        <w:pStyle w:val="afa"/>
      </w:pPr>
      <w:r>
        <w:t>{</w:t>
      </w:r>
    </w:p>
    <w:p w14:paraId="4F94C117" w14:textId="77777777" w:rsidR="000D3F16" w:rsidRDefault="000D3F16" w:rsidP="000D3F16">
      <w:pPr>
        <w:pStyle w:val="afa"/>
      </w:pPr>
      <w:r>
        <w:tab/>
        <w:t>return</w:t>
      </w:r>
    </w:p>
    <w:p w14:paraId="18C0611B" w14:textId="77777777" w:rsidR="000D3F16" w:rsidRDefault="000D3F16" w:rsidP="000D3F16">
      <w:pPr>
        <w:pStyle w:val="afa"/>
      </w:pPr>
      <w:r>
        <w:tab/>
      </w:r>
      <w:r>
        <w:tab/>
      </w:r>
      <w:proofErr w:type="spellStart"/>
      <w:r>
        <w:t>Workshops.</w:t>
      </w:r>
      <w:proofErr w:type="gramStart"/>
      <w:r>
        <w:t>Where</w:t>
      </w:r>
      <w:proofErr w:type="spellEnd"/>
      <w:proofErr w:type="gramEnd"/>
    </w:p>
    <w:p w14:paraId="275A02CE" w14:textId="77777777" w:rsidR="000D3F16" w:rsidRDefault="000D3F16" w:rsidP="000D3F16">
      <w:pPr>
        <w:pStyle w:val="afa"/>
      </w:pPr>
      <w:r>
        <w:lastRenderedPageBreak/>
        <w:tab/>
      </w:r>
      <w:r>
        <w:tab/>
        <w:t>(</w:t>
      </w:r>
    </w:p>
    <w:p w14:paraId="432A62F1" w14:textId="77777777" w:rsidR="000D3F16" w:rsidRDefault="000D3F16" w:rsidP="000D3F16">
      <w:pPr>
        <w:pStyle w:val="afa"/>
      </w:pPr>
      <w:r>
        <w:tab/>
      </w:r>
      <w:r>
        <w:tab/>
      </w:r>
      <w:r>
        <w:tab/>
        <w:t>w =&gt; workshop == -1 ||</w:t>
      </w:r>
    </w:p>
    <w:p w14:paraId="4C2283AD" w14:textId="77777777" w:rsidR="000D3F16" w:rsidRDefault="000D3F16" w:rsidP="000D3F16">
      <w:pPr>
        <w:pStyle w:val="afa"/>
      </w:pPr>
      <w:r>
        <w:tab/>
      </w:r>
      <w:r>
        <w:tab/>
      </w:r>
      <w:r>
        <w:tab/>
      </w:r>
      <w:proofErr w:type="spellStart"/>
      <w:r>
        <w:t>Workshops.IndexOf</w:t>
      </w:r>
      <w:proofErr w:type="spellEnd"/>
      <w:r>
        <w:t>(w) == workshop</w:t>
      </w:r>
    </w:p>
    <w:p w14:paraId="632272AA" w14:textId="77777777" w:rsidR="000D3F16" w:rsidRDefault="000D3F16" w:rsidP="000D3F16">
      <w:pPr>
        <w:pStyle w:val="afa"/>
      </w:pPr>
      <w:r>
        <w:tab/>
      </w:r>
      <w:r>
        <w:tab/>
        <w:t>)</w:t>
      </w:r>
    </w:p>
    <w:p w14:paraId="3B95D666" w14:textId="77777777" w:rsidR="000D3F16" w:rsidRDefault="000D3F16" w:rsidP="000D3F16">
      <w:pPr>
        <w:pStyle w:val="afa"/>
      </w:pPr>
      <w:r>
        <w:tab/>
      </w:r>
      <w:r>
        <w:tab/>
      </w:r>
      <w:proofErr w:type="gramStart"/>
      <w:r>
        <w:t>.</w:t>
      </w:r>
      <w:proofErr w:type="spellStart"/>
      <w:r>
        <w:t>SelectMany</w:t>
      </w:r>
      <w:proofErr w:type="spellEnd"/>
      <w:proofErr w:type="gramEnd"/>
      <w:r>
        <w:t xml:space="preserve">(w =&gt; </w:t>
      </w:r>
      <w:proofErr w:type="spellStart"/>
      <w:r>
        <w:t>w.Sites.Where</w:t>
      </w:r>
      <w:proofErr w:type="spellEnd"/>
    </w:p>
    <w:p w14:paraId="7E4EDD72" w14:textId="77777777" w:rsidR="000D3F16" w:rsidRDefault="000D3F16" w:rsidP="000D3F16">
      <w:pPr>
        <w:pStyle w:val="afa"/>
      </w:pPr>
      <w:r>
        <w:tab/>
      </w:r>
      <w:r>
        <w:tab/>
        <w:t>(</w:t>
      </w:r>
    </w:p>
    <w:p w14:paraId="329248D0" w14:textId="77777777" w:rsidR="000D3F16" w:rsidRDefault="000D3F16" w:rsidP="000D3F16">
      <w:pPr>
        <w:pStyle w:val="afa"/>
      </w:pPr>
      <w:r>
        <w:tab/>
      </w:r>
      <w:r>
        <w:tab/>
      </w:r>
      <w:r>
        <w:tab/>
        <w:t>s =&gt; site == -1 ||</w:t>
      </w:r>
    </w:p>
    <w:p w14:paraId="31002AB5" w14:textId="77777777" w:rsidR="000D3F16" w:rsidRDefault="000D3F16" w:rsidP="000D3F16">
      <w:pPr>
        <w:pStyle w:val="afa"/>
      </w:pPr>
      <w:r>
        <w:tab/>
      </w:r>
      <w:r>
        <w:tab/>
      </w:r>
      <w:r>
        <w:tab/>
      </w:r>
      <w:proofErr w:type="spellStart"/>
      <w:r>
        <w:t>Sites.IndexOf</w:t>
      </w:r>
      <w:proofErr w:type="spellEnd"/>
      <w:r>
        <w:t>(s) == site</w:t>
      </w:r>
    </w:p>
    <w:p w14:paraId="6E731EBE" w14:textId="77777777" w:rsidR="000D3F16" w:rsidRDefault="000D3F16" w:rsidP="000D3F16">
      <w:pPr>
        <w:pStyle w:val="afa"/>
      </w:pPr>
      <w:r>
        <w:tab/>
      </w:r>
      <w:r>
        <w:tab/>
        <w:t>)</w:t>
      </w:r>
    </w:p>
    <w:p w14:paraId="516F59AE" w14:textId="77777777" w:rsidR="000D3F16" w:rsidRDefault="000D3F16" w:rsidP="000D3F16">
      <w:pPr>
        <w:pStyle w:val="afa"/>
      </w:pPr>
      <w:r>
        <w:tab/>
      </w:r>
      <w:r>
        <w:tab/>
      </w:r>
      <w:proofErr w:type="gramStart"/>
      <w:r>
        <w:t>.</w:t>
      </w:r>
      <w:proofErr w:type="spellStart"/>
      <w:r>
        <w:t>SelectMany</w:t>
      </w:r>
      <w:proofErr w:type="spellEnd"/>
      <w:proofErr w:type="gramEnd"/>
      <w:r>
        <w:t xml:space="preserve">(s =&gt; </w:t>
      </w:r>
      <w:proofErr w:type="spellStart"/>
      <w:r>
        <w:t>s.Brigades</w:t>
      </w:r>
      <w:proofErr w:type="spellEnd"/>
      <w:r>
        <w:t>)</w:t>
      </w:r>
    </w:p>
    <w:p w14:paraId="37D04F63" w14:textId="77777777" w:rsidR="000D3F16" w:rsidRDefault="000D3F16" w:rsidP="000D3F16">
      <w:pPr>
        <w:pStyle w:val="afa"/>
      </w:pPr>
      <w:r>
        <w:tab/>
      </w:r>
      <w:r>
        <w:tab/>
      </w:r>
      <w:proofErr w:type="gramStart"/>
      <w:r>
        <w:t>.</w:t>
      </w:r>
      <w:proofErr w:type="spellStart"/>
      <w:r>
        <w:t>SelectMany</w:t>
      </w:r>
      <w:proofErr w:type="spellEnd"/>
      <w:proofErr w:type="gramEnd"/>
      <w:r>
        <w:t xml:space="preserve">(b =&gt; </w:t>
      </w:r>
      <w:proofErr w:type="spellStart"/>
      <w:r>
        <w:t>b.Laborers</w:t>
      </w:r>
      <w:proofErr w:type="spellEnd"/>
      <w:r>
        <w:t>)).</w:t>
      </w:r>
      <w:proofErr w:type="spellStart"/>
      <w:r>
        <w:t>ToList</w:t>
      </w:r>
      <w:proofErr w:type="spellEnd"/>
      <w:r>
        <w:t>();</w:t>
      </w:r>
    </w:p>
    <w:p w14:paraId="6100C024" w14:textId="1EEA7D76" w:rsidR="00515B6A" w:rsidRPr="000D3F16" w:rsidRDefault="000D3F16" w:rsidP="000D3F16">
      <w:pPr>
        <w:pStyle w:val="afa"/>
      </w:pPr>
      <w:r>
        <w:t>}</w:t>
      </w:r>
    </w:p>
    <w:p w14:paraId="67238B6D" w14:textId="77777777" w:rsidR="006E108A" w:rsidRDefault="006E108A" w:rsidP="006E108A"/>
    <w:p w14:paraId="6C099993" w14:textId="2C558030" w:rsidR="00D3228A" w:rsidRPr="00B240BF" w:rsidRDefault="00D3228A" w:rsidP="00D3228A">
      <w:pPr>
        <w:keepNext/>
        <w:rPr>
          <w:sz w:val="40"/>
          <w:szCs w:val="40"/>
        </w:rPr>
      </w:pPr>
      <w:r w:rsidRPr="00B240BF">
        <w:rPr>
          <w:sz w:val="40"/>
          <w:szCs w:val="40"/>
        </w:rPr>
        <w:t>Висновок</w:t>
      </w:r>
    </w:p>
    <w:p w14:paraId="4F48F8E7" w14:textId="3984EF90" w:rsidR="00D6177A" w:rsidRPr="00B240BF" w:rsidRDefault="009F60AB" w:rsidP="009F60AB">
      <w:pPr>
        <w:spacing w:after="80" w:line="288" w:lineRule="auto"/>
      </w:pPr>
      <w:r w:rsidRPr="00B240BF">
        <w:t xml:space="preserve">На цій лабораторній роботі </w:t>
      </w:r>
      <w:r w:rsidR="00522977">
        <w:t xml:space="preserve">було проаналізовано </w:t>
      </w:r>
      <w:r w:rsidR="00522977">
        <w:t xml:space="preserve">застосування та переваги </w:t>
      </w:r>
      <w:r w:rsidR="008F3361">
        <w:t xml:space="preserve">стандартних </w:t>
      </w:r>
      <w:r w:rsidR="00522977">
        <w:t xml:space="preserve">бібліотек </w:t>
      </w:r>
      <w:r w:rsidR="00522977" w:rsidRPr="00522977">
        <w:rPr>
          <w:lang w:val="en-US"/>
        </w:rPr>
        <w:t>System Collections Generics</w:t>
      </w:r>
      <w:r w:rsidR="00522977" w:rsidRPr="002C5EDD">
        <w:t xml:space="preserve"> та LINQ</w:t>
      </w:r>
      <w:r w:rsidR="0093330C">
        <w:t>.</w:t>
      </w:r>
      <w:r w:rsidR="00BB7556">
        <w:t xml:space="preserve"> Продемонстровано їх застосування у коді проєкту.</w:t>
      </w:r>
    </w:p>
    <w:sectPr w:rsidR="00D6177A" w:rsidRPr="00B240BF" w:rsidSect="00332F10">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876"/>
    <w:multiLevelType w:val="multilevel"/>
    <w:tmpl w:val="A29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571"/>
    <w:multiLevelType w:val="multilevel"/>
    <w:tmpl w:val="922E7EE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1C01B79"/>
    <w:multiLevelType w:val="multilevel"/>
    <w:tmpl w:val="742E9968"/>
    <w:lvl w:ilvl="0">
      <w:start w:val="2"/>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7DF6BA2"/>
    <w:multiLevelType w:val="hybridMultilevel"/>
    <w:tmpl w:val="C61212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C0C22BB"/>
    <w:multiLevelType w:val="multilevel"/>
    <w:tmpl w:val="57745518"/>
    <w:lvl w:ilvl="0">
      <w:start w:val="1"/>
      <w:numFmt w:val="decimal"/>
      <w:lvlText w:val="%1"/>
      <w:lvlJc w:val="left"/>
      <w:pPr>
        <w:ind w:left="900" w:hanging="900"/>
      </w:pPr>
      <w:rPr>
        <w:rFonts w:hint="default"/>
      </w:rPr>
    </w:lvl>
    <w:lvl w:ilvl="1">
      <w:start w:val="6"/>
      <w:numFmt w:val="decimal"/>
      <w:lvlText w:val="%1.%2"/>
      <w:lvlJc w:val="left"/>
      <w:pPr>
        <w:ind w:left="900" w:hanging="900"/>
      </w:pPr>
      <w:rPr>
        <w:rFonts w:hint="default"/>
      </w:rPr>
    </w:lvl>
    <w:lvl w:ilvl="2">
      <w:start w:val="10"/>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DC67925"/>
    <w:multiLevelType w:val="multilevel"/>
    <w:tmpl w:val="922E7EE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43D7E68"/>
    <w:multiLevelType w:val="hybridMultilevel"/>
    <w:tmpl w:val="767834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5BC62A6"/>
    <w:multiLevelType w:val="hybridMultilevel"/>
    <w:tmpl w:val="A59E4B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5CC3CAE"/>
    <w:multiLevelType w:val="multilevel"/>
    <w:tmpl w:val="298E6084"/>
    <w:lvl w:ilvl="0">
      <w:start w:val="1"/>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9" w15:restartNumberingAfterBreak="0">
    <w:nsid w:val="266E040D"/>
    <w:multiLevelType w:val="hybridMultilevel"/>
    <w:tmpl w:val="B03C94BA"/>
    <w:lvl w:ilvl="0" w:tplc="0422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98E6084"/>
    <w:multiLevelType w:val="multilevel"/>
    <w:tmpl w:val="298E6084"/>
    <w:lvl w:ilvl="0">
      <w:start w:val="1"/>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11" w15:restartNumberingAfterBreak="0">
    <w:nsid w:val="301130E8"/>
    <w:multiLevelType w:val="multilevel"/>
    <w:tmpl w:val="F8EE631E"/>
    <w:lvl w:ilvl="0">
      <w:start w:val="1"/>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CE5F9F"/>
    <w:multiLevelType w:val="multilevel"/>
    <w:tmpl w:val="616844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5237D9"/>
    <w:multiLevelType w:val="multilevel"/>
    <w:tmpl w:val="325237D9"/>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931761"/>
    <w:multiLevelType w:val="hybridMultilevel"/>
    <w:tmpl w:val="00ECC328"/>
    <w:lvl w:ilvl="0" w:tplc="47F87B98">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5" w15:restartNumberingAfterBreak="0">
    <w:nsid w:val="3C01353E"/>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26C6E"/>
    <w:multiLevelType w:val="multilevel"/>
    <w:tmpl w:val="3FF26C6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703E38"/>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A3604"/>
    <w:multiLevelType w:val="hybridMultilevel"/>
    <w:tmpl w:val="71DA5470"/>
    <w:lvl w:ilvl="0" w:tplc="0422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2BF511F"/>
    <w:multiLevelType w:val="multilevel"/>
    <w:tmpl w:val="42BF5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31605D"/>
    <w:multiLevelType w:val="multilevel"/>
    <w:tmpl w:val="DF6CC1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4540231"/>
    <w:multiLevelType w:val="multilevel"/>
    <w:tmpl w:val="60BC714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86C203E"/>
    <w:multiLevelType w:val="hybridMultilevel"/>
    <w:tmpl w:val="4860E94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92A0251"/>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153FB"/>
    <w:multiLevelType w:val="hybridMultilevel"/>
    <w:tmpl w:val="1E086F3C"/>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4E70736D"/>
    <w:multiLevelType w:val="multilevel"/>
    <w:tmpl w:val="C960215C"/>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ED050DF"/>
    <w:multiLevelType w:val="multilevel"/>
    <w:tmpl w:val="57745518"/>
    <w:lvl w:ilvl="0">
      <w:start w:val="1"/>
      <w:numFmt w:val="decimal"/>
      <w:lvlText w:val="%1"/>
      <w:lvlJc w:val="left"/>
      <w:pPr>
        <w:ind w:left="900" w:hanging="900"/>
      </w:pPr>
      <w:rPr>
        <w:rFonts w:hint="default"/>
      </w:rPr>
    </w:lvl>
    <w:lvl w:ilvl="1">
      <w:start w:val="6"/>
      <w:numFmt w:val="decimal"/>
      <w:lvlText w:val="%1.%2"/>
      <w:lvlJc w:val="left"/>
      <w:pPr>
        <w:ind w:left="900" w:hanging="900"/>
      </w:pPr>
      <w:rPr>
        <w:rFonts w:hint="default"/>
      </w:rPr>
    </w:lvl>
    <w:lvl w:ilvl="2">
      <w:start w:val="10"/>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2292DB2"/>
    <w:multiLevelType w:val="hybridMultilevel"/>
    <w:tmpl w:val="0844517C"/>
    <w:lvl w:ilvl="0" w:tplc="FFFFFFFF">
      <w:start w:val="1"/>
      <w:numFmt w:val="decimal"/>
      <w:lvlText w:val="%1."/>
      <w:lvlJc w:val="left"/>
      <w:pPr>
        <w:ind w:left="720" w:hanging="360"/>
      </w:pPr>
    </w:lvl>
    <w:lvl w:ilvl="1" w:tplc="04220011">
      <w:start w:val="1"/>
      <w:numFmt w:val="decimal"/>
      <w:lvlText w:val="%2)"/>
      <w:lvlJc w:val="left"/>
      <w:pPr>
        <w:ind w:left="291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202439"/>
    <w:multiLevelType w:val="hybridMultilevel"/>
    <w:tmpl w:val="BFC0CD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97F2CB7"/>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A7A73"/>
    <w:multiLevelType w:val="hybridMultilevel"/>
    <w:tmpl w:val="E5D23D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5D54214D"/>
    <w:multiLevelType w:val="multilevel"/>
    <w:tmpl w:val="A29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E1612"/>
    <w:multiLevelType w:val="multilevel"/>
    <w:tmpl w:val="F8EE631E"/>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F4243D3"/>
    <w:multiLevelType w:val="hybridMultilevel"/>
    <w:tmpl w:val="5770F8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619307A5"/>
    <w:multiLevelType w:val="hybridMultilevel"/>
    <w:tmpl w:val="EADC9A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B9D362B"/>
    <w:multiLevelType w:val="hybridMultilevel"/>
    <w:tmpl w:val="A266A2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6BD47FBA"/>
    <w:multiLevelType w:val="multilevel"/>
    <w:tmpl w:val="F8EE631E"/>
    <w:lvl w:ilvl="0">
      <w:start w:val="1"/>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DEE0950"/>
    <w:multiLevelType w:val="multilevel"/>
    <w:tmpl w:val="A29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4456E"/>
    <w:multiLevelType w:val="multilevel"/>
    <w:tmpl w:val="6EB4456E"/>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DE0DF6"/>
    <w:multiLevelType w:val="multilevel"/>
    <w:tmpl w:val="6EDE0DF6"/>
    <w:lvl w:ilvl="0">
      <w:start w:val="1"/>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0721824"/>
    <w:multiLevelType w:val="multilevel"/>
    <w:tmpl w:val="AA9217B2"/>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736A791E"/>
    <w:multiLevelType w:val="hybridMultilevel"/>
    <w:tmpl w:val="7FAA02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3B778DA"/>
    <w:multiLevelType w:val="hybridMultilevel"/>
    <w:tmpl w:val="45BEE05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7BB0709F"/>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B0F2B"/>
    <w:multiLevelType w:val="multilevel"/>
    <w:tmpl w:val="40742B0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D207EA1"/>
    <w:multiLevelType w:val="multilevel"/>
    <w:tmpl w:val="EA7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94F22"/>
    <w:multiLevelType w:val="multilevel"/>
    <w:tmpl w:val="438CC6B2"/>
    <w:lvl w:ilvl="0">
      <w:start w:val="1"/>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7EE32045"/>
    <w:multiLevelType w:val="multilevel"/>
    <w:tmpl w:val="D4D8181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8" w15:restartNumberingAfterBreak="0">
    <w:nsid w:val="7FFC2CCB"/>
    <w:multiLevelType w:val="multilevel"/>
    <w:tmpl w:val="F8EE631E"/>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92156033">
    <w:abstractNumId w:val="10"/>
  </w:num>
  <w:num w:numId="2" w16cid:durableId="2062509274">
    <w:abstractNumId w:val="19"/>
  </w:num>
  <w:num w:numId="3" w16cid:durableId="409736377">
    <w:abstractNumId w:val="38"/>
  </w:num>
  <w:num w:numId="4" w16cid:durableId="1567954296">
    <w:abstractNumId w:val="39"/>
  </w:num>
  <w:num w:numId="5" w16cid:durableId="2130198626">
    <w:abstractNumId w:val="13"/>
  </w:num>
  <w:num w:numId="6" w16cid:durableId="1685014166">
    <w:abstractNumId w:val="16"/>
  </w:num>
  <w:num w:numId="7" w16cid:durableId="700284404">
    <w:abstractNumId w:val="28"/>
  </w:num>
  <w:num w:numId="8" w16cid:durableId="2005161360">
    <w:abstractNumId w:val="18"/>
  </w:num>
  <w:num w:numId="9" w16cid:durableId="2118982495">
    <w:abstractNumId w:val="24"/>
  </w:num>
  <w:num w:numId="10" w16cid:durableId="2145535180">
    <w:abstractNumId w:val="44"/>
  </w:num>
  <w:num w:numId="11" w16cid:durableId="1756658850">
    <w:abstractNumId w:val="8"/>
  </w:num>
  <w:num w:numId="12" w16cid:durableId="1639190873">
    <w:abstractNumId w:val="21"/>
  </w:num>
  <w:num w:numId="13" w16cid:durableId="1277101444">
    <w:abstractNumId w:val="12"/>
  </w:num>
  <w:num w:numId="14" w16cid:durableId="409469118">
    <w:abstractNumId w:val="25"/>
  </w:num>
  <w:num w:numId="15" w16cid:durableId="1232815684">
    <w:abstractNumId w:val="1"/>
  </w:num>
  <w:num w:numId="16" w16cid:durableId="1725911309">
    <w:abstractNumId w:val="5"/>
  </w:num>
  <w:num w:numId="17" w16cid:durableId="61762048">
    <w:abstractNumId w:val="11"/>
  </w:num>
  <w:num w:numId="18" w16cid:durableId="633095258">
    <w:abstractNumId w:val="36"/>
  </w:num>
  <w:num w:numId="19" w16cid:durableId="1998340637">
    <w:abstractNumId w:val="32"/>
  </w:num>
  <w:num w:numId="20" w16cid:durableId="433669124">
    <w:abstractNumId w:val="48"/>
  </w:num>
  <w:num w:numId="21" w16cid:durableId="439570049">
    <w:abstractNumId w:val="46"/>
  </w:num>
  <w:num w:numId="22" w16cid:durableId="1720548793">
    <w:abstractNumId w:val="4"/>
  </w:num>
  <w:num w:numId="23" w16cid:durableId="179779599">
    <w:abstractNumId w:val="26"/>
  </w:num>
  <w:num w:numId="24" w16cid:durableId="511649314">
    <w:abstractNumId w:val="7"/>
  </w:num>
  <w:num w:numId="25" w16cid:durableId="1028798035">
    <w:abstractNumId w:val="33"/>
  </w:num>
  <w:num w:numId="26" w16cid:durableId="350495240">
    <w:abstractNumId w:val="22"/>
  </w:num>
  <w:num w:numId="27" w16cid:durableId="1347825763">
    <w:abstractNumId w:val="47"/>
  </w:num>
  <w:num w:numId="28" w16cid:durableId="862674928">
    <w:abstractNumId w:val="20"/>
  </w:num>
  <w:num w:numId="29" w16cid:durableId="1044212094">
    <w:abstractNumId w:val="30"/>
  </w:num>
  <w:num w:numId="30" w16cid:durableId="1156148781">
    <w:abstractNumId w:val="41"/>
  </w:num>
  <w:num w:numId="31" w16cid:durableId="594171084">
    <w:abstractNumId w:val="9"/>
  </w:num>
  <w:num w:numId="32" w16cid:durableId="1282034909">
    <w:abstractNumId w:val="27"/>
  </w:num>
  <w:num w:numId="33" w16cid:durableId="760487785">
    <w:abstractNumId w:val="40"/>
  </w:num>
  <w:num w:numId="34" w16cid:durableId="1108353640">
    <w:abstractNumId w:val="3"/>
  </w:num>
  <w:num w:numId="35" w16cid:durableId="1300572717">
    <w:abstractNumId w:val="2"/>
  </w:num>
  <w:num w:numId="36" w16cid:durableId="1139609881">
    <w:abstractNumId w:val="14"/>
  </w:num>
  <w:num w:numId="37" w16cid:durableId="412095678">
    <w:abstractNumId w:val="34"/>
  </w:num>
  <w:num w:numId="38" w16cid:durableId="296223379">
    <w:abstractNumId w:val="42"/>
  </w:num>
  <w:num w:numId="39" w16cid:durableId="33895960">
    <w:abstractNumId w:val="35"/>
  </w:num>
  <w:num w:numId="40" w16cid:durableId="1621570663">
    <w:abstractNumId w:val="0"/>
  </w:num>
  <w:num w:numId="41" w16cid:durableId="929197687">
    <w:abstractNumId w:val="6"/>
  </w:num>
  <w:num w:numId="42" w16cid:durableId="1956983573">
    <w:abstractNumId w:val="37"/>
  </w:num>
  <w:num w:numId="43" w16cid:durableId="2013599774">
    <w:abstractNumId w:val="31"/>
  </w:num>
  <w:num w:numId="44" w16cid:durableId="736977872">
    <w:abstractNumId w:val="17"/>
  </w:num>
  <w:num w:numId="45" w16cid:durableId="1460492460">
    <w:abstractNumId w:val="43"/>
  </w:num>
  <w:num w:numId="46" w16cid:durableId="177502408">
    <w:abstractNumId w:val="29"/>
  </w:num>
  <w:num w:numId="47" w16cid:durableId="1828594119">
    <w:abstractNumId w:val="45"/>
  </w:num>
  <w:num w:numId="48" w16cid:durableId="1467700111">
    <w:abstractNumId w:val="23"/>
  </w:num>
  <w:num w:numId="49" w16cid:durableId="15156129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1E"/>
    <w:rsid w:val="000007D3"/>
    <w:rsid w:val="000062AB"/>
    <w:rsid w:val="0002701E"/>
    <w:rsid w:val="00055016"/>
    <w:rsid w:val="00072251"/>
    <w:rsid w:val="000A26C6"/>
    <w:rsid w:val="000A387F"/>
    <w:rsid w:val="000B2EAB"/>
    <w:rsid w:val="000D0E22"/>
    <w:rsid w:val="000D3F16"/>
    <w:rsid w:val="000E03C9"/>
    <w:rsid w:val="00155C54"/>
    <w:rsid w:val="00176393"/>
    <w:rsid w:val="00176D75"/>
    <w:rsid w:val="001A6A4D"/>
    <w:rsid w:val="00211AE3"/>
    <w:rsid w:val="00224CDC"/>
    <w:rsid w:val="002475BB"/>
    <w:rsid w:val="00251461"/>
    <w:rsid w:val="0029472F"/>
    <w:rsid w:val="002C5EDD"/>
    <w:rsid w:val="00332F10"/>
    <w:rsid w:val="00360140"/>
    <w:rsid w:val="00394D8F"/>
    <w:rsid w:val="003C7D22"/>
    <w:rsid w:val="0042540C"/>
    <w:rsid w:val="004457DF"/>
    <w:rsid w:val="0045264B"/>
    <w:rsid w:val="004B46A3"/>
    <w:rsid w:val="00515B6A"/>
    <w:rsid w:val="00522977"/>
    <w:rsid w:val="00525F2C"/>
    <w:rsid w:val="005475FF"/>
    <w:rsid w:val="005C466E"/>
    <w:rsid w:val="005E146A"/>
    <w:rsid w:val="005F3583"/>
    <w:rsid w:val="006067DA"/>
    <w:rsid w:val="006241B3"/>
    <w:rsid w:val="00640B8F"/>
    <w:rsid w:val="00652368"/>
    <w:rsid w:val="00653AFB"/>
    <w:rsid w:val="006943EF"/>
    <w:rsid w:val="006A1B6D"/>
    <w:rsid w:val="006B3E0C"/>
    <w:rsid w:val="006D7AC6"/>
    <w:rsid w:val="006E108A"/>
    <w:rsid w:val="007116CE"/>
    <w:rsid w:val="0071773A"/>
    <w:rsid w:val="00721CDA"/>
    <w:rsid w:val="0072666E"/>
    <w:rsid w:val="00734CA2"/>
    <w:rsid w:val="0073788B"/>
    <w:rsid w:val="00787974"/>
    <w:rsid w:val="00791AD1"/>
    <w:rsid w:val="00794AD1"/>
    <w:rsid w:val="00802A7E"/>
    <w:rsid w:val="00805E22"/>
    <w:rsid w:val="00822ACB"/>
    <w:rsid w:val="008263AB"/>
    <w:rsid w:val="00835844"/>
    <w:rsid w:val="00845DAE"/>
    <w:rsid w:val="0087393C"/>
    <w:rsid w:val="008A636E"/>
    <w:rsid w:val="008C094B"/>
    <w:rsid w:val="008C31CD"/>
    <w:rsid w:val="008C4875"/>
    <w:rsid w:val="008F3361"/>
    <w:rsid w:val="00905223"/>
    <w:rsid w:val="00911E67"/>
    <w:rsid w:val="0093330C"/>
    <w:rsid w:val="009862D4"/>
    <w:rsid w:val="009916C5"/>
    <w:rsid w:val="00992662"/>
    <w:rsid w:val="009A1369"/>
    <w:rsid w:val="009E1862"/>
    <w:rsid w:val="009F4E1E"/>
    <w:rsid w:val="009F60AB"/>
    <w:rsid w:val="00A37744"/>
    <w:rsid w:val="00A66272"/>
    <w:rsid w:val="00A70211"/>
    <w:rsid w:val="00A72968"/>
    <w:rsid w:val="00A82A82"/>
    <w:rsid w:val="00AC2BC2"/>
    <w:rsid w:val="00AC406E"/>
    <w:rsid w:val="00B00F00"/>
    <w:rsid w:val="00B240BF"/>
    <w:rsid w:val="00B3797A"/>
    <w:rsid w:val="00B81E9C"/>
    <w:rsid w:val="00B8254A"/>
    <w:rsid w:val="00BB7556"/>
    <w:rsid w:val="00C012F0"/>
    <w:rsid w:val="00C0792C"/>
    <w:rsid w:val="00C51F1A"/>
    <w:rsid w:val="00C846A6"/>
    <w:rsid w:val="00CB0E1E"/>
    <w:rsid w:val="00CD6EB3"/>
    <w:rsid w:val="00CD7A0B"/>
    <w:rsid w:val="00CF5693"/>
    <w:rsid w:val="00D3228A"/>
    <w:rsid w:val="00D6177A"/>
    <w:rsid w:val="00D620EB"/>
    <w:rsid w:val="00D82E93"/>
    <w:rsid w:val="00DA2D7F"/>
    <w:rsid w:val="00DB26B6"/>
    <w:rsid w:val="00DB2FF3"/>
    <w:rsid w:val="00E00C3F"/>
    <w:rsid w:val="00E13472"/>
    <w:rsid w:val="00E36EAA"/>
    <w:rsid w:val="00E51687"/>
    <w:rsid w:val="00E535EE"/>
    <w:rsid w:val="00E56E75"/>
    <w:rsid w:val="00E63D69"/>
    <w:rsid w:val="00E834AD"/>
    <w:rsid w:val="00EA7725"/>
    <w:rsid w:val="00ED1F69"/>
    <w:rsid w:val="00ED4313"/>
    <w:rsid w:val="00EE7ECF"/>
    <w:rsid w:val="00F00608"/>
    <w:rsid w:val="00F9487B"/>
    <w:rsid w:val="00FE0A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764"/>
  <w15:chartTrackingRefBased/>
  <w15:docId w15:val="{9563A8EE-3E07-444E-9F54-B6B1507E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6A6"/>
    <w:pPr>
      <w:jc w:val="both"/>
    </w:pPr>
  </w:style>
  <w:style w:type="paragraph" w:styleId="1">
    <w:name w:val="heading 1"/>
    <w:basedOn w:val="a"/>
    <w:next w:val="a"/>
    <w:link w:val="10"/>
    <w:uiPriority w:val="9"/>
    <w:qFormat/>
    <w:rsid w:val="00B240BF"/>
    <w:pPr>
      <w:keepNext/>
      <w:keepLines/>
      <w:spacing w:before="360" w:after="80"/>
      <w:outlineLvl w:val="0"/>
    </w:pPr>
    <w:rPr>
      <w:rFonts w:eastAsiaTheme="majorEastAsia" w:cstheme="majorBidi"/>
      <w:b/>
      <w:sz w:val="36"/>
      <w:szCs w:val="40"/>
    </w:rPr>
  </w:style>
  <w:style w:type="paragraph" w:styleId="2">
    <w:name w:val="heading 2"/>
    <w:basedOn w:val="a"/>
    <w:next w:val="a"/>
    <w:link w:val="20"/>
    <w:uiPriority w:val="9"/>
    <w:unhideWhenUsed/>
    <w:qFormat/>
    <w:rsid w:val="000A387F"/>
    <w:pPr>
      <w:keepNext/>
      <w:keepLines/>
      <w:spacing w:before="160" w:after="80"/>
      <w:outlineLvl w:val="1"/>
    </w:pPr>
    <w:rPr>
      <w:rFonts w:eastAsiaTheme="majorEastAsia" w:cstheme="majorBidi"/>
      <w:b/>
      <w:sz w:val="32"/>
      <w:szCs w:val="32"/>
    </w:rPr>
  </w:style>
  <w:style w:type="paragraph" w:styleId="3">
    <w:name w:val="heading 3"/>
    <w:basedOn w:val="a"/>
    <w:next w:val="a"/>
    <w:link w:val="30"/>
    <w:uiPriority w:val="9"/>
    <w:unhideWhenUsed/>
    <w:qFormat/>
    <w:rsid w:val="00CD7A0B"/>
    <w:pPr>
      <w:keepNext/>
      <w:keepLines/>
      <w:spacing w:before="80" w:after="80"/>
      <w:outlineLvl w:val="2"/>
    </w:pPr>
    <w:rPr>
      <w:rFonts w:eastAsiaTheme="majorEastAsia" w:cstheme="majorBidi"/>
      <w:b/>
      <w:sz w:val="30"/>
    </w:rPr>
  </w:style>
  <w:style w:type="paragraph" w:styleId="4">
    <w:name w:val="heading 4"/>
    <w:basedOn w:val="a"/>
    <w:next w:val="a"/>
    <w:link w:val="40"/>
    <w:uiPriority w:val="9"/>
    <w:unhideWhenUsed/>
    <w:qFormat/>
    <w:rsid w:val="00CD7A0B"/>
    <w:pPr>
      <w:keepNext/>
      <w:keepLines/>
      <w:spacing w:before="80" w:after="80"/>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B81E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81E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81E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81E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81E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240BF"/>
    <w:rPr>
      <w:rFonts w:eastAsiaTheme="majorEastAsia" w:cstheme="majorBidi"/>
      <w:b/>
      <w:sz w:val="36"/>
      <w:szCs w:val="40"/>
    </w:rPr>
  </w:style>
  <w:style w:type="character" w:customStyle="1" w:styleId="20">
    <w:name w:val="Заголовок 2 Знак"/>
    <w:basedOn w:val="a0"/>
    <w:link w:val="2"/>
    <w:uiPriority w:val="9"/>
    <w:qFormat/>
    <w:rsid w:val="000A387F"/>
    <w:rPr>
      <w:rFonts w:eastAsiaTheme="majorEastAsia" w:cstheme="majorBidi"/>
      <w:b/>
      <w:sz w:val="32"/>
      <w:szCs w:val="32"/>
    </w:rPr>
  </w:style>
  <w:style w:type="character" w:customStyle="1" w:styleId="30">
    <w:name w:val="Заголовок 3 Знак"/>
    <w:basedOn w:val="a0"/>
    <w:link w:val="3"/>
    <w:uiPriority w:val="9"/>
    <w:qFormat/>
    <w:rsid w:val="00CD7A0B"/>
    <w:rPr>
      <w:rFonts w:eastAsiaTheme="majorEastAsia" w:cstheme="majorBidi"/>
      <w:b/>
      <w:sz w:val="30"/>
    </w:rPr>
  </w:style>
  <w:style w:type="character" w:customStyle="1" w:styleId="40">
    <w:name w:val="Заголовок 4 Знак"/>
    <w:basedOn w:val="a0"/>
    <w:link w:val="4"/>
    <w:uiPriority w:val="9"/>
    <w:qFormat/>
    <w:rsid w:val="00CD7A0B"/>
    <w:rPr>
      <w:rFonts w:eastAsiaTheme="majorEastAsia" w:cstheme="majorBidi"/>
      <w:b/>
      <w:iCs/>
      <w:color w:val="000000" w:themeColor="text1"/>
    </w:rPr>
  </w:style>
  <w:style w:type="character" w:customStyle="1" w:styleId="50">
    <w:name w:val="Заголовок 5 Знак"/>
    <w:basedOn w:val="a0"/>
    <w:link w:val="5"/>
    <w:uiPriority w:val="9"/>
    <w:qFormat/>
    <w:rsid w:val="00B81E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81E9C"/>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B81E9C"/>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B81E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81E9C"/>
    <w:rPr>
      <w:rFonts w:eastAsiaTheme="majorEastAsia" w:cstheme="majorBidi"/>
      <w:color w:val="272727" w:themeColor="text1" w:themeTint="D8"/>
    </w:rPr>
  </w:style>
  <w:style w:type="paragraph" w:styleId="a3">
    <w:name w:val="Title"/>
    <w:basedOn w:val="a"/>
    <w:next w:val="a"/>
    <w:link w:val="a4"/>
    <w:uiPriority w:val="10"/>
    <w:qFormat/>
    <w:rsid w:val="00B8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qFormat/>
    <w:rsid w:val="00B81E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1E9C"/>
    <w:pPr>
      <w:numPr>
        <w:ilvl w:val="1"/>
      </w:numPr>
    </w:pPr>
    <w:rPr>
      <w:rFonts w:eastAsiaTheme="majorEastAsia" w:cstheme="majorBidi"/>
      <w:color w:val="595959" w:themeColor="text1" w:themeTint="A6"/>
      <w:spacing w:val="15"/>
    </w:rPr>
  </w:style>
  <w:style w:type="character" w:customStyle="1" w:styleId="a6">
    <w:name w:val="Підзаголовок Знак"/>
    <w:basedOn w:val="a0"/>
    <w:link w:val="a5"/>
    <w:uiPriority w:val="11"/>
    <w:rsid w:val="00B81E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81E9C"/>
    <w:pPr>
      <w:spacing w:before="160"/>
      <w:jc w:val="center"/>
    </w:pPr>
    <w:rPr>
      <w:i/>
      <w:iCs/>
      <w:color w:val="404040" w:themeColor="text1" w:themeTint="BF"/>
    </w:rPr>
  </w:style>
  <w:style w:type="character" w:customStyle="1" w:styleId="a8">
    <w:name w:val="Цитата Знак"/>
    <w:basedOn w:val="a0"/>
    <w:link w:val="a7"/>
    <w:uiPriority w:val="29"/>
    <w:qFormat/>
    <w:rsid w:val="00B81E9C"/>
    <w:rPr>
      <w:i/>
      <w:iCs/>
      <w:color w:val="404040" w:themeColor="text1" w:themeTint="BF"/>
    </w:rPr>
  </w:style>
  <w:style w:type="paragraph" w:styleId="a9">
    <w:name w:val="List Paragraph"/>
    <w:basedOn w:val="a"/>
    <w:uiPriority w:val="34"/>
    <w:qFormat/>
    <w:rsid w:val="00055016"/>
    <w:pPr>
      <w:widowControl w:val="0"/>
      <w:contextualSpacing/>
    </w:pPr>
  </w:style>
  <w:style w:type="character" w:styleId="aa">
    <w:name w:val="Intense Emphasis"/>
    <w:basedOn w:val="a0"/>
    <w:uiPriority w:val="21"/>
    <w:qFormat/>
    <w:rsid w:val="00B81E9C"/>
    <w:rPr>
      <w:i/>
      <w:iCs/>
      <w:color w:val="0F4761" w:themeColor="accent1" w:themeShade="BF"/>
    </w:rPr>
  </w:style>
  <w:style w:type="paragraph" w:styleId="ab">
    <w:name w:val="Intense Quote"/>
    <w:basedOn w:val="a"/>
    <w:next w:val="a"/>
    <w:link w:val="ac"/>
    <w:uiPriority w:val="30"/>
    <w:qFormat/>
    <w:rsid w:val="00B8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B81E9C"/>
    <w:rPr>
      <w:i/>
      <w:iCs/>
      <w:color w:val="0F4761" w:themeColor="accent1" w:themeShade="BF"/>
    </w:rPr>
  </w:style>
  <w:style w:type="character" w:styleId="ad">
    <w:name w:val="Intense Reference"/>
    <w:basedOn w:val="a0"/>
    <w:uiPriority w:val="32"/>
    <w:qFormat/>
    <w:rsid w:val="00B81E9C"/>
    <w:rPr>
      <w:b/>
      <w:bCs/>
      <w:smallCaps/>
      <w:color w:val="0F4761" w:themeColor="accent1" w:themeShade="BF"/>
      <w:spacing w:val="5"/>
    </w:rPr>
  </w:style>
  <w:style w:type="table" w:styleId="ae">
    <w:name w:val="Table Grid"/>
    <w:basedOn w:val="a1"/>
    <w:uiPriority w:val="39"/>
    <w:rsid w:val="00B8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Revision"/>
    <w:hidden/>
    <w:uiPriority w:val="99"/>
    <w:semiHidden/>
    <w:rsid w:val="006943EF"/>
    <w:pPr>
      <w:spacing w:after="0" w:line="240" w:lineRule="auto"/>
    </w:pPr>
  </w:style>
  <w:style w:type="paragraph" w:styleId="af0">
    <w:name w:val="header"/>
    <w:basedOn w:val="a"/>
    <w:link w:val="af1"/>
    <w:uiPriority w:val="99"/>
    <w:unhideWhenUsed/>
    <w:rsid w:val="009F60AB"/>
    <w:pPr>
      <w:tabs>
        <w:tab w:val="center" w:pos="4819"/>
        <w:tab w:val="right" w:pos="9639"/>
      </w:tabs>
      <w:spacing w:after="0" w:line="240" w:lineRule="auto"/>
    </w:pPr>
  </w:style>
  <w:style w:type="character" w:customStyle="1" w:styleId="af1">
    <w:name w:val="Верхній колонтитул Знак"/>
    <w:basedOn w:val="a0"/>
    <w:link w:val="af0"/>
    <w:uiPriority w:val="99"/>
    <w:rsid w:val="009F60AB"/>
  </w:style>
  <w:style w:type="paragraph" w:styleId="af2">
    <w:name w:val="footer"/>
    <w:basedOn w:val="a"/>
    <w:link w:val="af3"/>
    <w:uiPriority w:val="99"/>
    <w:unhideWhenUsed/>
    <w:rsid w:val="009F60AB"/>
    <w:pPr>
      <w:tabs>
        <w:tab w:val="center" w:pos="4819"/>
        <w:tab w:val="right" w:pos="9639"/>
      </w:tabs>
      <w:spacing w:after="0" w:line="240" w:lineRule="auto"/>
    </w:pPr>
  </w:style>
  <w:style w:type="character" w:customStyle="1" w:styleId="af3">
    <w:name w:val="Нижній колонтитул Знак"/>
    <w:basedOn w:val="a0"/>
    <w:link w:val="af2"/>
    <w:uiPriority w:val="99"/>
    <w:rsid w:val="009F60AB"/>
  </w:style>
  <w:style w:type="paragraph" w:styleId="af4">
    <w:name w:val="No Spacing"/>
    <w:aliases w:val="Великий заголовок"/>
    <w:uiPriority w:val="1"/>
    <w:rsid w:val="009F60AB"/>
    <w:pPr>
      <w:keepNext/>
      <w:pageBreakBefore/>
      <w:spacing w:after="0" w:line="240" w:lineRule="auto"/>
      <w:jc w:val="both"/>
    </w:pPr>
    <w:rPr>
      <w:sz w:val="40"/>
    </w:rPr>
  </w:style>
  <w:style w:type="character" w:styleId="af5">
    <w:name w:val="Hyperlink"/>
    <w:basedOn w:val="a0"/>
    <w:uiPriority w:val="99"/>
    <w:unhideWhenUsed/>
    <w:qFormat/>
    <w:rsid w:val="009F60AB"/>
    <w:rPr>
      <w:color w:val="467886" w:themeColor="hyperlink"/>
      <w:u w:val="single"/>
    </w:rPr>
  </w:style>
  <w:style w:type="character" w:customStyle="1" w:styleId="11">
    <w:name w:val="Сильне виокремлення1"/>
    <w:basedOn w:val="a0"/>
    <w:uiPriority w:val="21"/>
    <w:qFormat/>
    <w:rsid w:val="009F60AB"/>
    <w:rPr>
      <w:i/>
      <w:iCs/>
      <w:color w:val="0F4761" w:themeColor="accent1" w:themeShade="BF"/>
    </w:rPr>
  </w:style>
  <w:style w:type="character" w:customStyle="1" w:styleId="12">
    <w:name w:val="Сильне посилання1"/>
    <w:basedOn w:val="a0"/>
    <w:uiPriority w:val="32"/>
    <w:qFormat/>
    <w:rsid w:val="009F60AB"/>
    <w:rPr>
      <w:b/>
      <w:bCs/>
      <w:smallCaps/>
      <w:color w:val="0F4761" w:themeColor="accent1" w:themeShade="BF"/>
      <w:spacing w:val="5"/>
    </w:rPr>
  </w:style>
  <w:style w:type="character" w:customStyle="1" w:styleId="13">
    <w:name w:val="Незакрита згадка1"/>
    <w:basedOn w:val="a0"/>
    <w:uiPriority w:val="99"/>
    <w:semiHidden/>
    <w:unhideWhenUsed/>
    <w:qFormat/>
    <w:rsid w:val="009F60AB"/>
    <w:rPr>
      <w:color w:val="605E5C"/>
      <w:shd w:val="clear" w:color="auto" w:fill="E1DFDD"/>
    </w:rPr>
  </w:style>
  <w:style w:type="character" w:styleId="af6">
    <w:name w:val="Unresolved Mention"/>
    <w:basedOn w:val="a0"/>
    <w:uiPriority w:val="99"/>
    <w:semiHidden/>
    <w:unhideWhenUsed/>
    <w:rsid w:val="009F60AB"/>
    <w:rPr>
      <w:color w:val="605E5C"/>
      <w:shd w:val="clear" w:color="auto" w:fill="E1DFDD"/>
    </w:rPr>
  </w:style>
  <w:style w:type="paragraph" w:styleId="14">
    <w:name w:val="toc 1"/>
    <w:basedOn w:val="a"/>
    <w:next w:val="a"/>
    <w:autoRedefine/>
    <w:uiPriority w:val="39"/>
    <w:unhideWhenUsed/>
    <w:rsid w:val="00B240BF"/>
    <w:pPr>
      <w:tabs>
        <w:tab w:val="right" w:leader="dot" w:pos="9344"/>
      </w:tabs>
      <w:spacing w:line="264" w:lineRule="auto"/>
    </w:pPr>
  </w:style>
  <w:style w:type="paragraph" w:styleId="21">
    <w:name w:val="toc 2"/>
    <w:basedOn w:val="a"/>
    <w:next w:val="a"/>
    <w:autoRedefine/>
    <w:uiPriority w:val="39"/>
    <w:unhideWhenUsed/>
    <w:rsid w:val="009F60AB"/>
    <w:pPr>
      <w:spacing w:after="100"/>
      <w:ind w:left="280"/>
    </w:pPr>
  </w:style>
  <w:style w:type="paragraph" w:styleId="31">
    <w:name w:val="toc 3"/>
    <w:basedOn w:val="a"/>
    <w:next w:val="a"/>
    <w:autoRedefine/>
    <w:uiPriority w:val="39"/>
    <w:unhideWhenUsed/>
    <w:rsid w:val="009F60AB"/>
    <w:pPr>
      <w:spacing w:after="100"/>
      <w:ind w:left="560"/>
    </w:pPr>
  </w:style>
  <w:style w:type="paragraph" w:styleId="41">
    <w:name w:val="toc 4"/>
    <w:basedOn w:val="a"/>
    <w:next w:val="a"/>
    <w:autoRedefine/>
    <w:uiPriority w:val="39"/>
    <w:unhideWhenUsed/>
    <w:rsid w:val="009F60AB"/>
    <w:pPr>
      <w:spacing w:after="100"/>
      <w:ind w:left="840"/>
    </w:pPr>
  </w:style>
  <w:style w:type="character" w:styleId="af7">
    <w:name w:val="Book Title"/>
    <w:basedOn w:val="a0"/>
    <w:uiPriority w:val="33"/>
    <w:qFormat/>
    <w:rsid w:val="0093330C"/>
    <w:rPr>
      <w:b/>
      <w:bCs/>
      <w:i/>
      <w:iCs/>
      <w:spacing w:val="5"/>
    </w:rPr>
  </w:style>
  <w:style w:type="paragraph" w:styleId="af8">
    <w:name w:val="Normal (Web)"/>
    <w:basedOn w:val="a"/>
    <w:uiPriority w:val="99"/>
    <w:semiHidden/>
    <w:unhideWhenUsed/>
    <w:rsid w:val="00C51F1A"/>
    <w:pPr>
      <w:spacing w:before="100" w:beforeAutospacing="1" w:after="100" w:afterAutospacing="1" w:line="240" w:lineRule="auto"/>
      <w:jc w:val="left"/>
    </w:pPr>
    <w:rPr>
      <w:rFonts w:eastAsia="Times New Roman"/>
      <w:kern w:val="0"/>
      <w:sz w:val="24"/>
      <w:szCs w:val="24"/>
      <w:lang w:eastAsia="uk-UA"/>
      <w14:ligatures w14:val="none"/>
    </w:rPr>
  </w:style>
  <w:style w:type="character" w:styleId="af9">
    <w:name w:val="Strong"/>
    <w:basedOn w:val="a0"/>
    <w:uiPriority w:val="22"/>
    <w:qFormat/>
    <w:rsid w:val="00C51F1A"/>
    <w:rPr>
      <w:b/>
      <w:bCs/>
    </w:rPr>
  </w:style>
  <w:style w:type="character" w:styleId="HTML">
    <w:name w:val="HTML Code"/>
    <w:basedOn w:val="a0"/>
    <w:uiPriority w:val="99"/>
    <w:semiHidden/>
    <w:unhideWhenUsed/>
    <w:rsid w:val="00794AD1"/>
    <w:rPr>
      <w:rFonts w:ascii="Courier New" w:eastAsia="Times New Roman" w:hAnsi="Courier New" w:cs="Courier New"/>
      <w:sz w:val="20"/>
      <w:szCs w:val="20"/>
    </w:rPr>
  </w:style>
  <w:style w:type="paragraph" w:customStyle="1" w:styleId="afa">
    <w:name w:val="Код"/>
    <w:basedOn w:val="a"/>
    <w:qFormat/>
    <w:rsid w:val="00E51687"/>
    <w:pPr>
      <w:spacing w:before="40" w:after="40" w:line="264" w:lineRule="auto"/>
    </w:pPr>
    <w:rPr>
      <w:rFonts w:ascii="Courier New" w:hAnsi="Courier New"/>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42416">
      <w:bodyDiv w:val="1"/>
      <w:marLeft w:val="0"/>
      <w:marRight w:val="0"/>
      <w:marTop w:val="0"/>
      <w:marBottom w:val="0"/>
      <w:divBdr>
        <w:top w:val="none" w:sz="0" w:space="0" w:color="auto"/>
        <w:left w:val="none" w:sz="0" w:space="0" w:color="auto"/>
        <w:bottom w:val="none" w:sz="0" w:space="0" w:color="auto"/>
        <w:right w:val="none" w:sz="0" w:space="0" w:color="auto"/>
      </w:divBdr>
      <w:divsChild>
        <w:div w:id="1759979920">
          <w:marLeft w:val="0"/>
          <w:marRight w:val="0"/>
          <w:marTop w:val="0"/>
          <w:marBottom w:val="0"/>
          <w:divBdr>
            <w:top w:val="none" w:sz="0" w:space="0" w:color="auto"/>
            <w:left w:val="none" w:sz="0" w:space="0" w:color="auto"/>
            <w:bottom w:val="none" w:sz="0" w:space="0" w:color="auto"/>
            <w:right w:val="none" w:sz="0" w:space="0" w:color="auto"/>
          </w:divBdr>
          <w:divsChild>
            <w:div w:id="836726704">
              <w:marLeft w:val="0"/>
              <w:marRight w:val="0"/>
              <w:marTop w:val="0"/>
              <w:marBottom w:val="0"/>
              <w:divBdr>
                <w:top w:val="none" w:sz="0" w:space="0" w:color="auto"/>
                <w:left w:val="none" w:sz="0" w:space="0" w:color="auto"/>
                <w:bottom w:val="none" w:sz="0" w:space="0" w:color="auto"/>
                <w:right w:val="none" w:sz="0" w:space="0" w:color="auto"/>
              </w:divBdr>
              <w:divsChild>
                <w:div w:id="405808652">
                  <w:marLeft w:val="0"/>
                  <w:marRight w:val="0"/>
                  <w:marTop w:val="0"/>
                  <w:marBottom w:val="0"/>
                  <w:divBdr>
                    <w:top w:val="none" w:sz="0" w:space="0" w:color="auto"/>
                    <w:left w:val="none" w:sz="0" w:space="0" w:color="auto"/>
                    <w:bottom w:val="none" w:sz="0" w:space="0" w:color="auto"/>
                    <w:right w:val="none" w:sz="0" w:space="0" w:color="auto"/>
                  </w:divBdr>
                  <w:divsChild>
                    <w:div w:id="132262178">
                      <w:marLeft w:val="0"/>
                      <w:marRight w:val="0"/>
                      <w:marTop w:val="0"/>
                      <w:marBottom w:val="0"/>
                      <w:divBdr>
                        <w:top w:val="none" w:sz="0" w:space="0" w:color="auto"/>
                        <w:left w:val="none" w:sz="0" w:space="0" w:color="auto"/>
                        <w:bottom w:val="none" w:sz="0" w:space="0" w:color="auto"/>
                        <w:right w:val="none" w:sz="0" w:space="0" w:color="auto"/>
                      </w:divBdr>
                      <w:divsChild>
                        <w:div w:id="1565069430">
                          <w:marLeft w:val="0"/>
                          <w:marRight w:val="0"/>
                          <w:marTop w:val="0"/>
                          <w:marBottom w:val="0"/>
                          <w:divBdr>
                            <w:top w:val="none" w:sz="0" w:space="0" w:color="auto"/>
                            <w:left w:val="none" w:sz="0" w:space="0" w:color="auto"/>
                            <w:bottom w:val="none" w:sz="0" w:space="0" w:color="auto"/>
                            <w:right w:val="none" w:sz="0" w:space="0" w:color="auto"/>
                          </w:divBdr>
                          <w:divsChild>
                            <w:div w:id="6254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498016">
      <w:bodyDiv w:val="1"/>
      <w:marLeft w:val="0"/>
      <w:marRight w:val="0"/>
      <w:marTop w:val="0"/>
      <w:marBottom w:val="0"/>
      <w:divBdr>
        <w:top w:val="none" w:sz="0" w:space="0" w:color="auto"/>
        <w:left w:val="none" w:sz="0" w:space="0" w:color="auto"/>
        <w:bottom w:val="none" w:sz="0" w:space="0" w:color="auto"/>
        <w:right w:val="none" w:sz="0" w:space="0" w:color="auto"/>
      </w:divBdr>
    </w:div>
    <w:div w:id="1263297233">
      <w:bodyDiv w:val="1"/>
      <w:marLeft w:val="0"/>
      <w:marRight w:val="0"/>
      <w:marTop w:val="0"/>
      <w:marBottom w:val="0"/>
      <w:divBdr>
        <w:top w:val="none" w:sz="0" w:space="0" w:color="auto"/>
        <w:left w:val="none" w:sz="0" w:space="0" w:color="auto"/>
        <w:bottom w:val="none" w:sz="0" w:space="0" w:color="auto"/>
        <w:right w:val="none" w:sz="0" w:space="0" w:color="auto"/>
      </w:divBdr>
      <w:divsChild>
        <w:div w:id="1522431143">
          <w:marLeft w:val="0"/>
          <w:marRight w:val="0"/>
          <w:marTop w:val="0"/>
          <w:marBottom w:val="0"/>
          <w:divBdr>
            <w:top w:val="none" w:sz="0" w:space="0" w:color="auto"/>
            <w:left w:val="none" w:sz="0" w:space="0" w:color="auto"/>
            <w:bottom w:val="none" w:sz="0" w:space="0" w:color="auto"/>
            <w:right w:val="none" w:sz="0" w:space="0" w:color="auto"/>
          </w:divBdr>
        </w:div>
      </w:divsChild>
    </w:div>
    <w:div w:id="1699162797">
      <w:bodyDiv w:val="1"/>
      <w:marLeft w:val="0"/>
      <w:marRight w:val="0"/>
      <w:marTop w:val="0"/>
      <w:marBottom w:val="0"/>
      <w:divBdr>
        <w:top w:val="none" w:sz="0" w:space="0" w:color="auto"/>
        <w:left w:val="none" w:sz="0" w:space="0" w:color="auto"/>
        <w:bottom w:val="none" w:sz="0" w:space="0" w:color="auto"/>
        <w:right w:val="none" w:sz="0" w:space="0" w:color="auto"/>
      </w:divBdr>
      <w:divsChild>
        <w:div w:id="1094741059">
          <w:marLeft w:val="0"/>
          <w:marRight w:val="0"/>
          <w:marTop w:val="0"/>
          <w:marBottom w:val="0"/>
          <w:divBdr>
            <w:top w:val="none" w:sz="0" w:space="0" w:color="auto"/>
            <w:left w:val="none" w:sz="0" w:space="0" w:color="auto"/>
            <w:bottom w:val="none" w:sz="0" w:space="0" w:color="auto"/>
            <w:right w:val="none" w:sz="0" w:space="0" w:color="auto"/>
          </w:divBdr>
          <w:divsChild>
            <w:div w:id="2001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6392">
      <w:bodyDiv w:val="1"/>
      <w:marLeft w:val="0"/>
      <w:marRight w:val="0"/>
      <w:marTop w:val="0"/>
      <w:marBottom w:val="0"/>
      <w:divBdr>
        <w:top w:val="none" w:sz="0" w:space="0" w:color="auto"/>
        <w:left w:val="none" w:sz="0" w:space="0" w:color="auto"/>
        <w:bottom w:val="none" w:sz="0" w:space="0" w:color="auto"/>
        <w:right w:val="none" w:sz="0" w:space="0" w:color="auto"/>
      </w:divBdr>
      <w:divsChild>
        <w:div w:id="131682079">
          <w:marLeft w:val="0"/>
          <w:marRight w:val="0"/>
          <w:marTop w:val="0"/>
          <w:marBottom w:val="0"/>
          <w:divBdr>
            <w:top w:val="none" w:sz="0" w:space="0" w:color="auto"/>
            <w:left w:val="none" w:sz="0" w:space="0" w:color="auto"/>
            <w:bottom w:val="none" w:sz="0" w:space="0" w:color="auto"/>
            <w:right w:val="none" w:sz="0" w:space="0" w:color="auto"/>
          </w:divBdr>
          <w:divsChild>
            <w:div w:id="392658356">
              <w:marLeft w:val="0"/>
              <w:marRight w:val="0"/>
              <w:marTop w:val="0"/>
              <w:marBottom w:val="0"/>
              <w:divBdr>
                <w:top w:val="none" w:sz="0" w:space="0" w:color="auto"/>
                <w:left w:val="none" w:sz="0" w:space="0" w:color="auto"/>
                <w:bottom w:val="none" w:sz="0" w:space="0" w:color="auto"/>
                <w:right w:val="none" w:sz="0" w:space="0" w:color="auto"/>
              </w:divBdr>
              <w:divsChild>
                <w:div w:id="1898397117">
                  <w:marLeft w:val="0"/>
                  <w:marRight w:val="0"/>
                  <w:marTop w:val="0"/>
                  <w:marBottom w:val="0"/>
                  <w:divBdr>
                    <w:top w:val="none" w:sz="0" w:space="0" w:color="auto"/>
                    <w:left w:val="none" w:sz="0" w:space="0" w:color="auto"/>
                    <w:bottom w:val="none" w:sz="0" w:space="0" w:color="auto"/>
                    <w:right w:val="none" w:sz="0" w:space="0" w:color="auto"/>
                  </w:divBdr>
                  <w:divsChild>
                    <w:div w:id="65151625">
                      <w:marLeft w:val="0"/>
                      <w:marRight w:val="0"/>
                      <w:marTop w:val="0"/>
                      <w:marBottom w:val="0"/>
                      <w:divBdr>
                        <w:top w:val="none" w:sz="0" w:space="0" w:color="auto"/>
                        <w:left w:val="none" w:sz="0" w:space="0" w:color="auto"/>
                        <w:bottom w:val="none" w:sz="0" w:space="0" w:color="auto"/>
                        <w:right w:val="none" w:sz="0" w:space="0" w:color="auto"/>
                      </w:divBdr>
                      <w:divsChild>
                        <w:div w:id="1245408243">
                          <w:marLeft w:val="0"/>
                          <w:marRight w:val="0"/>
                          <w:marTop w:val="0"/>
                          <w:marBottom w:val="0"/>
                          <w:divBdr>
                            <w:top w:val="none" w:sz="0" w:space="0" w:color="auto"/>
                            <w:left w:val="none" w:sz="0" w:space="0" w:color="auto"/>
                            <w:bottom w:val="none" w:sz="0" w:space="0" w:color="auto"/>
                            <w:right w:val="none" w:sz="0" w:space="0" w:color="auto"/>
                          </w:divBdr>
                          <w:divsChild>
                            <w:div w:id="8245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6180">
      <w:bodyDiv w:val="1"/>
      <w:marLeft w:val="0"/>
      <w:marRight w:val="0"/>
      <w:marTop w:val="0"/>
      <w:marBottom w:val="0"/>
      <w:divBdr>
        <w:top w:val="none" w:sz="0" w:space="0" w:color="auto"/>
        <w:left w:val="none" w:sz="0" w:space="0" w:color="auto"/>
        <w:bottom w:val="none" w:sz="0" w:space="0" w:color="auto"/>
        <w:right w:val="none" w:sz="0" w:space="0" w:color="auto"/>
      </w:divBdr>
      <w:divsChild>
        <w:div w:id="1440492053">
          <w:marLeft w:val="0"/>
          <w:marRight w:val="0"/>
          <w:marTop w:val="0"/>
          <w:marBottom w:val="0"/>
          <w:divBdr>
            <w:top w:val="none" w:sz="0" w:space="0" w:color="auto"/>
            <w:left w:val="none" w:sz="0" w:space="0" w:color="auto"/>
            <w:bottom w:val="none" w:sz="0" w:space="0" w:color="auto"/>
            <w:right w:val="none" w:sz="0" w:space="0" w:color="auto"/>
          </w:divBdr>
        </w:div>
      </w:divsChild>
    </w:div>
    <w:div w:id="21236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ys\OneDrive\&#1044;&#1086;&#1082;&#1091;&#1084;&#1077;&#1085;&#1090;&#1080;\&#1053;&#1072;&#1089;&#1090;&#1088;&#1086;&#1102;&#1074;&#1072;&#1085;&#1110;%20&#1096;&#1072;&#1073;&#1083;&#1086;&#1085;&#1080;%20Office\&#1051;&#1072;&#1073;&#1086;&#1088;&#1072;&#1090;&#1086;&#1088;&#1085;&#1072;.dotx"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19D1-6FD8-4A5E-901C-A3B67702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Лабораторна.dotx</Template>
  <TotalTime>1559</TotalTime>
  <Pages>9</Pages>
  <Words>6426</Words>
  <Characters>3664</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83</cp:revision>
  <dcterms:created xsi:type="dcterms:W3CDTF">2024-07-02T03:28:00Z</dcterms:created>
  <dcterms:modified xsi:type="dcterms:W3CDTF">2024-07-06T19:55:00Z</dcterms:modified>
</cp:coreProperties>
</file>