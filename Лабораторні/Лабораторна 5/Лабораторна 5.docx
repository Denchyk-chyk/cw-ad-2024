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BE934" w14:textId="77777777" w:rsidR="00B81E9C" w:rsidRPr="00845DAE" w:rsidRDefault="00B81E9C" w:rsidP="00B81E9C">
      <w:pPr>
        <w:jc w:val="center"/>
      </w:pPr>
      <w:r w:rsidRPr="00845DAE">
        <w:t xml:space="preserve">Івано-Франківський національний технічний </w:t>
      </w:r>
    </w:p>
    <w:p w14:paraId="282E3F17" w14:textId="77777777" w:rsidR="00E13472" w:rsidRPr="00845DAE" w:rsidRDefault="00B81E9C" w:rsidP="00332F10">
      <w:pPr>
        <w:spacing w:after="80" w:line="288" w:lineRule="auto"/>
        <w:jc w:val="center"/>
      </w:pPr>
      <w:r w:rsidRPr="00845DAE">
        <w:t>університет нафти і газу</w:t>
      </w:r>
    </w:p>
    <w:p w14:paraId="11372EF9" w14:textId="77777777" w:rsidR="00B81E9C" w:rsidRPr="00845DAE" w:rsidRDefault="00B81E9C" w:rsidP="00332F10">
      <w:pPr>
        <w:spacing w:after="80" w:line="288" w:lineRule="auto"/>
        <w:jc w:val="center"/>
      </w:pPr>
    </w:p>
    <w:p w14:paraId="0D11C33A" w14:textId="77777777" w:rsidR="00B81E9C" w:rsidRPr="00845DAE" w:rsidRDefault="00B81E9C" w:rsidP="00332F10">
      <w:pPr>
        <w:spacing w:after="80" w:line="288" w:lineRule="auto"/>
        <w:jc w:val="center"/>
      </w:pPr>
    </w:p>
    <w:p w14:paraId="7D7B4775" w14:textId="77777777" w:rsidR="00B81E9C" w:rsidRPr="00845DAE" w:rsidRDefault="00B81E9C" w:rsidP="00332F10">
      <w:pPr>
        <w:spacing w:after="80" w:line="288" w:lineRule="auto"/>
        <w:jc w:val="center"/>
      </w:pPr>
    </w:p>
    <w:p w14:paraId="7D7146F7" w14:textId="77777777" w:rsidR="00B81E9C" w:rsidRPr="00845DAE" w:rsidRDefault="00B81E9C" w:rsidP="00332F10">
      <w:pPr>
        <w:spacing w:after="80" w:line="288" w:lineRule="auto"/>
        <w:jc w:val="right"/>
      </w:pPr>
      <w:r w:rsidRPr="00845DAE">
        <w:t>Кафедра</w:t>
      </w:r>
    </w:p>
    <w:p w14:paraId="7DBC6E7C" w14:textId="77777777" w:rsidR="00B81E9C" w:rsidRPr="00845DAE" w:rsidRDefault="00CF5693" w:rsidP="00332F10">
      <w:pPr>
        <w:spacing w:after="80" w:line="288" w:lineRule="auto"/>
        <w:jc w:val="right"/>
      </w:pPr>
      <w:r>
        <w:t>інженерії програмного забезпечення</w:t>
      </w:r>
    </w:p>
    <w:p w14:paraId="40E77585" w14:textId="77777777" w:rsidR="00B81E9C" w:rsidRPr="00845DAE" w:rsidRDefault="00B81E9C" w:rsidP="00332F10">
      <w:pPr>
        <w:spacing w:after="80" w:line="288" w:lineRule="auto"/>
        <w:jc w:val="right"/>
      </w:pPr>
    </w:p>
    <w:p w14:paraId="0A944D81" w14:textId="77777777" w:rsidR="00B81E9C" w:rsidRPr="00845DAE" w:rsidRDefault="00B81E9C" w:rsidP="00332F10">
      <w:pPr>
        <w:spacing w:after="80" w:line="288" w:lineRule="auto"/>
        <w:jc w:val="right"/>
      </w:pPr>
    </w:p>
    <w:p w14:paraId="766E0DB3" w14:textId="77777777" w:rsidR="00B81E9C" w:rsidRPr="00845DAE" w:rsidRDefault="00B81E9C" w:rsidP="00332F10">
      <w:pPr>
        <w:spacing w:after="80" w:line="288" w:lineRule="auto"/>
        <w:jc w:val="right"/>
      </w:pPr>
    </w:p>
    <w:p w14:paraId="771082EF" w14:textId="033053C6" w:rsidR="00B81E9C" w:rsidRPr="0095554E" w:rsidRDefault="00CF5693" w:rsidP="00332F10">
      <w:pPr>
        <w:spacing w:after="80" w:line="288" w:lineRule="auto"/>
        <w:jc w:val="center"/>
        <w:rPr>
          <w:sz w:val="56"/>
          <w:szCs w:val="56"/>
          <w:lang w:val="en-US"/>
        </w:rPr>
      </w:pPr>
      <w:r>
        <w:rPr>
          <w:sz w:val="56"/>
          <w:szCs w:val="56"/>
        </w:rPr>
        <w:t xml:space="preserve">Лабораторна </w:t>
      </w:r>
      <w:r w:rsidR="005F3583" w:rsidRPr="00845DAE">
        <w:rPr>
          <w:sz w:val="56"/>
          <w:szCs w:val="56"/>
        </w:rPr>
        <w:t xml:space="preserve">робота </w:t>
      </w:r>
      <w:r w:rsidR="00B81E9C" w:rsidRPr="00845DAE">
        <w:rPr>
          <w:sz w:val="56"/>
          <w:szCs w:val="56"/>
        </w:rPr>
        <w:t>№</w:t>
      </w:r>
      <w:r w:rsidR="003E74C3">
        <w:rPr>
          <w:sz w:val="56"/>
          <w:szCs w:val="56"/>
          <w:lang w:val="en-US"/>
        </w:rPr>
        <w:t>5</w:t>
      </w:r>
    </w:p>
    <w:p w14:paraId="4F7C1537" w14:textId="1DC3E470" w:rsidR="00E00C3F" w:rsidRPr="00845DAE" w:rsidRDefault="00AC5BC0" w:rsidP="00845DAE">
      <w:pPr>
        <w:spacing w:after="0" w:line="288" w:lineRule="auto"/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Поведінкові </w:t>
      </w:r>
      <w:r w:rsidR="009E1862">
        <w:rPr>
          <w:sz w:val="44"/>
          <w:szCs w:val="44"/>
        </w:rPr>
        <w:t>ш</w:t>
      </w:r>
      <w:r w:rsidR="009F4E1E">
        <w:rPr>
          <w:sz w:val="44"/>
          <w:szCs w:val="44"/>
        </w:rPr>
        <w:t>аблони</w:t>
      </w:r>
    </w:p>
    <w:p w14:paraId="6646CBB3" w14:textId="77777777" w:rsidR="00845DAE" w:rsidRPr="00845DAE" w:rsidRDefault="00845DAE" w:rsidP="00845DAE">
      <w:pPr>
        <w:spacing w:after="0" w:line="288" w:lineRule="auto"/>
        <w:jc w:val="center"/>
        <w:rPr>
          <w:sz w:val="44"/>
          <w:szCs w:val="44"/>
        </w:rPr>
      </w:pPr>
    </w:p>
    <w:p w14:paraId="4501815F" w14:textId="77777777" w:rsidR="00845DAE" w:rsidRPr="00845DAE" w:rsidRDefault="00845DAE" w:rsidP="00845DAE">
      <w:pPr>
        <w:spacing w:after="0" w:line="288" w:lineRule="auto"/>
        <w:rPr>
          <w:sz w:val="44"/>
          <w:szCs w:val="44"/>
        </w:rPr>
      </w:pPr>
    </w:p>
    <w:p w14:paraId="65CCF034" w14:textId="77777777" w:rsidR="00845DAE" w:rsidRPr="00845DAE" w:rsidRDefault="00845DAE" w:rsidP="00845DAE">
      <w:pPr>
        <w:spacing w:after="0" w:line="288" w:lineRule="auto"/>
        <w:rPr>
          <w:sz w:val="44"/>
          <w:szCs w:val="44"/>
        </w:rPr>
      </w:pPr>
    </w:p>
    <w:p w14:paraId="0227DACE" w14:textId="77777777" w:rsidR="00845DAE" w:rsidRPr="00845DAE" w:rsidRDefault="00845DAE" w:rsidP="00845DAE">
      <w:pPr>
        <w:spacing w:after="0" w:line="288" w:lineRule="auto"/>
        <w:rPr>
          <w:sz w:val="44"/>
          <w:szCs w:val="44"/>
        </w:rPr>
      </w:pPr>
    </w:p>
    <w:p w14:paraId="4E01B121" w14:textId="77777777" w:rsidR="00845DAE" w:rsidRPr="00845DAE" w:rsidRDefault="00845DAE" w:rsidP="00845DAE">
      <w:pPr>
        <w:spacing w:after="0" w:line="288" w:lineRule="auto"/>
      </w:pPr>
    </w:p>
    <w:p w14:paraId="31F523D8" w14:textId="77777777" w:rsidR="005F3583" w:rsidRPr="00845DAE" w:rsidRDefault="005F3583" w:rsidP="005F3583">
      <w:pPr>
        <w:spacing w:after="80" w:line="288" w:lineRule="auto"/>
        <w:ind w:left="7088"/>
      </w:pPr>
      <w:r w:rsidRPr="00845DAE">
        <w:t>Виконав</w:t>
      </w:r>
    </w:p>
    <w:p w14:paraId="246CF2AE" w14:textId="77777777" w:rsidR="005F3583" w:rsidRPr="00845DAE" w:rsidRDefault="005F3583" w:rsidP="005F3583">
      <w:pPr>
        <w:spacing w:after="80" w:line="288" w:lineRule="auto"/>
        <w:ind w:left="7088"/>
      </w:pPr>
      <w:r w:rsidRPr="00845DAE">
        <w:t>Ст. гр. ІП-22-1</w:t>
      </w:r>
    </w:p>
    <w:p w14:paraId="02A6D58E" w14:textId="77777777" w:rsidR="005F3583" w:rsidRPr="00845DAE" w:rsidRDefault="005F3583" w:rsidP="005F3583">
      <w:pPr>
        <w:spacing w:after="80" w:line="288" w:lineRule="auto"/>
        <w:ind w:left="7088"/>
      </w:pPr>
      <w:r w:rsidRPr="00845DAE">
        <w:t>Хімій Денис</w:t>
      </w:r>
    </w:p>
    <w:p w14:paraId="555B61FB" w14:textId="3273EEE7" w:rsidR="00B81E9C" w:rsidRPr="00845DAE" w:rsidRDefault="005F3583" w:rsidP="00845DAE">
      <w:pPr>
        <w:spacing w:after="80" w:line="288" w:lineRule="auto"/>
        <w:ind w:left="7088"/>
      </w:pPr>
      <w:r w:rsidRPr="00845DAE">
        <w:t>Перевіри</w:t>
      </w:r>
      <w:r w:rsidR="009F4E1E">
        <w:t>ла</w:t>
      </w:r>
    </w:p>
    <w:p w14:paraId="2DCAB945" w14:textId="03F3A534" w:rsidR="00845DAE" w:rsidRPr="00845DAE" w:rsidRDefault="009F4E1E" w:rsidP="00845DAE">
      <w:pPr>
        <w:spacing w:after="80" w:line="288" w:lineRule="auto"/>
        <w:ind w:left="7088"/>
      </w:pPr>
      <w:r>
        <w:t>Піх М.М.</w:t>
      </w:r>
    </w:p>
    <w:p w14:paraId="553269CD" w14:textId="77777777" w:rsidR="00B81E9C" w:rsidRPr="00845DAE" w:rsidRDefault="00B81E9C" w:rsidP="00845DAE">
      <w:pPr>
        <w:spacing w:after="80" w:line="288" w:lineRule="auto"/>
      </w:pPr>
    </w:p>
    <w:p w14:paraId="0A11C03B" w14:textId="77777777" w:rsidR="00845DAE" w:rsidRPr="00845DAE" w:rsidRDefault="00845DAE" w:rsidP="00845DAE">
      <w:pPr>
        <w:spacing w:after="80" w:line="288" w:lineRule="auto"/>
      </w:pPr>
    </w:p>
    <w:p w14:paraId="66085A58" w14:textId="77777777" w:rsidR="00845DAE" w:rsidRPr="00845DAE" w:rsidRDefault="00845DAE" w:rsidP="00845DAE">
      <w:pPr>
        <w:spacing w:after="80" w:line="288" w:lineRule="auto"/>
      </w:pPr>
    </w:p>
    <w:p w14:paraId="697EC3AC" w14:textId="77777777" w:rsidR="00845DAE" w:rsidRDefault="00845DAE" w:rsidP="00845DAE">
      <w:pPr>
        <w:spacing w:after="80" w:line="288" w:lineRule="auto"/>
      </w:pPr>
    </w:p>
    <w:p w14:paraId="3F25984B" w14:textId="77777777" w:rsidR="00845DAE" w:rsidRPr="00845DAE" w:rsidRDefault="00845DAE" w:rsidP="00845DAE">
      <w:pPr>
        <w:spacing w:after="80" w:line="288" w:lineRule="auto"/>
      </w:pPr>
    </w:p>
    <w:p w14:paraId="205043EC" w14:textId="77777777" w:rsidR="00B81E9C" w:rsidRPr="00845DAE" w:rsidRDefault="00B81E9C" w:rsidP="000A26C6">
      <w:pPr>
        <w:keepNext/>
        <w:spacing w:after="80" w:line="288" w:lineRule="auto"/>
        <w:jc w:val="center"/>
      </w:pPr>
      <w:r w:rsidRPr="00845DAE">
        <w:t>Івано-Франківськ</w:t>
      </w:r>
    </w:p>
    <w:p w14:paraId="424A83EF" w14:textId="35157E6E" w:rsidR="00B81E9C" w:rsidRPr="00845DAE" w:rsidRDefault="00B81E9C" w:rsidP="00332F10">
      <w:pPr>
        <w:spacing w:after="80" w:line="288" w:lineRule="auto"/>
        <w:jc w:val="center"/>
      </w:pPr>
      <w:r w:rsidRPr="00845DAE">
        <w:t>202</w:t>
      </w:r>
      <w:r w:rsidR="009F4E1E">
        <w:t>4</w:t>
      </w:r>
    </w:p>
    <w:p w14:paraId="013F48D2" w14:textId="707C5D81" w:rsidR="00D6177A" w:rsidRDefault="00D6177A" w:rsidP="000062AB">
      <w:r w:rsidRPr="008C31CD">
        <w:rPr>
          <w:b/>
          <w:bCs/>
        </w:rPr>
        <w:lastRenderedPageBreak/>
        <w:t>Мета</w:t>
      </w:r>
      <w:r>
        <w:t xml:space="preserve">: </w:t>
      </w:r>
      <w:r w:rsidR="00805E22">
        <w:t xml:space="preserve">продемонструвати реалізацію </w:t>
      </w:r>
      <w:r w:rsidR="00B3717D">
        <w:t xml:space="preserve">поведінкових </w:t>
      </w:r>
      <w:r w:rsidR="00805E22">
        <w:t>шаблонів проєктування в коді проєкту</w:t>
      </w:r>
    </w:p>
    <w:p w14:paraId="43FB3DCC" w14:textId="0190D664" w:rsidR="00B240BF" w:rsidRPr="00B240BF" w:rsidRDefault="00B240BF" w:rsidP="009F60AB">
      <w:pPr>
        <w:keepNext/>
        <w:rPr>
          <w:sz w:val="44"/>
          <w:szCs w:val="44"/>
          <w:lang w:val="en-US"/>
        </w:rPr>
      </w:pPr>
      <w:r w:rsidRPr="00B240BF">
        <w:rPr>
          <w:sz w:val="44"/>
          <w:szCs w:val="44"/>
        </w:rPr>
        <w:t>Хід виконання роботи</w:t>
      </w:r>
    </w:p>
    <w:p w14:paraId="32974262" w14:textId="77777777" w:rsidR="00E535EE" w:rsidRDefault="00E535EE" w:rsidP="00E535EE">
      <w:r>
        <w:rPr>
          <w:noProof/>
        </w:rPr>
        <w:drawing>
          <wp:inline distT="0" distB="0" distL="0" distR="0" wp14:anchorId="2B61C9B3" wp14:editId="6183AEDE">
            <wp:extent cx="5939790" cy="3994150"/>
            <wp:effectExtent l="0" t="0" r="3810" b="6350"/>
            <wp:docPr id="1932844529" name="Рисунок 31" descr="Зображення, що містить текст, схема, знімок екрана, Пла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844529" name="Рисунок 31" descr="Зображення, що містить текст, схема, знімок екрана, План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A7906" w14:textId="77777777" w:rsidR="00E535EE" w:rsidRDefault="00E535EE" w:rsidP="00E535EE">
      <w:r>
        <w:t>Рис. 1 – Загальна діаграма класів проєкту</w:t>
      </w:r>
    </w:p>
    <w:p w14:paraId="63C04736" w14:textId="40ACAD42" w:rsidR="00E56E75" w:rsidRDefault="00E535EE" w:rsidP="00E535EE">
      <w:r>
        <w:t xml:space="preserve">Як випливає з рисунку 1 в роботі використано </w:t>
      </w:r>
      <w:r w:rsidR="008C232E">
        <w:t xml:space="preserve">цілих </w:t>
      </w:r>
      <w:r w:rsidR="00606A35">
        <w:t>5</w:t>
      </w:r>
      <w:r w:rsidR="008C232E">
        <w:t xml:space="preserve"> поведінкові</w:t>
      </w:r>
      <w:r w:rsidR="00E56E75">
        <w:t xml:space="preserve"> шаблон</w:t>
      </w:r>
      <w:r w:rsidR="008C232E">
        <w:t>и</w:t>
      </w:r>
      <w:r w:rsidR="00E56E75">
        <w:t xml:space="preserve"> проєктування (позначено </w:t>
      </w:r>
      <w:r w:rsidR="008C232E">
        <w:t>червоним</w:t>
      </w:r>
      <w:r w:rsidR="00E56E75">
        <w:t>)</w:t>
      </w:r>
      <w:r w:rsidR="008C232E">
        <w:t>:</w:t>
      </w:r>
      <w:r w:rsidR="000C65B3">
        <w:t xml:space="preserve"> Спостерігач, Шаблонний метод, </w:t>
      </w:r>
      <w:r w:rsidR="00173885">
        <w:t>Ланцюг відповідальності</w:t>
      </w:r>
      <w:r w:rsidR="00606A35">
        <w:t>, Стратегія</w:t>
      </w:r>
      <w:r w:rsidR="00173885">
        <w:t xml:space="preserve"> </w:t>
      </w:r>
      <w:r w:rsidR="00606A35">
        <w:t>та Посередник</w:t>
      </w:r>
      <w:r w:rsidR="00E56E75">
        <w:t>.</w:t>
      </w:r>
      <w:r w:rsidR="000007D3">
        <w:t xml:space="preserve"> Нижче наведено всі клас</w:t>
      </w:r>
      <w:r w:rsidR="000C65B3">
        <w:t>и</w:t>
      </w:r>
      <w:r w:rsidR="000007D3">
        <w:t xml:space="preserve">, які </w:t>
      </w:r>
      <w:r w:rsidR="000C65B3">
        <w:t xml:space="preserve">їх </w:t>
      </w:r>
      <w:r w:rsidR="000007D3">
        <w:t>реалізують.</w:t>
      </w:r>
    </w:p>
    <w:p w14:paraId="67CD1954" w14:textId="77777777" w:rsidR="00430424" w:rsidRDefault="00430424" w:rsidP="00903F93">
      <w:pPr>
        <w:pStyle w:val="a9"/>
      </w:pPr>
    </w:p>
    <w:p w14:paraId="67E1160E" w14:textId="15D6DE4B" w:rsidR="00FD500C" w:rsidRPr="00DF06EB" w:rsidRDefault="00DF06EB" w:rsidP="00EC0C25">
      <w:pPr>
        <w:pStyle w:val="1"/>
        <w:pageBreakBefore/>
      </w:pPr>
      <w:r>
        <w:lastRenderedPageBreak/>
        <w:t>Ланцюг відповідальності</w:t>
      </w:r>
    </w:p>
    <w:p w14:paraId="18272D72" w14:textId="6F41577E" w:rsidR="00534B56" w:rsidRDefault="00534B56" w:rsidP="00534B56">
      <w:pPr>
        <w:pStyle w:val="2"/>
        <w:rPr>
          <w:lang w:val="en-US"/>
        </w:rPr>
      </w:pPr>
      <w:r>
        <w:rPr>
          <w:lang w:val="en-US"/>
        </w:rPr>
        <w:t>General</w:t>
      </w:r>
      <w:r w:rsidR="00A53056">
        <w:rPr>
          <w:lang w:val="en-US"/>
        </w:rPr>
        <w:t>/</w:t>
      </w:r>
      <w:r w:rsidR="003D72E1">
        <w:rPr>
          <w:lang w:val="en-US"/>
        </w:rPr>
        <w:t>Form/Logic/FormSender</w:t>
      </w:r>
    </w:p>
    <w:p w14:paraId="24BC093F" w14:textId="77777777" w:rsidR="00B00784" w:rsidRPr="00B00784" w:rsidRDefault="00B00784" w:rsidP="00B00784">
      <w:pPr>
        <w:pStyle w:val="a9"/>
        <w:spacing w:before="80" w:after="80" w:line="264" w:lineRule="auto"/>
        <w:rPr>
          <w:lang w:val="en-US"/>
        </w:rPr>
      </w:pPr>
      <w:r w:rsidRPr="00B00784">
        <w:rPr>
          <w:lang w:val="en-US"/>
        </w:rPr>
        <w:t>namespace CS.General.Form.Logic</w:t>
      </w:r>
    </w:p>
    <w:p w14:paraId="5CBB7965" w14:textId="77777777" w:rsidR="00B00784" w:rsidRPr="00B00784" w:rsidRDefault="00B00784" w:rsidP="00B00784">
      <w:pPr>
        <w:pStyle w:val="a9"/>
        <w:spacing w:before="80" w:after="80" w:line="264" w:lineRule="auto"/>
        <w:rPr>
          <w:lang w:val="en-US"/>
        </w:rPr>
      </w:pPr>
      <w:r w:rsidRPr="00B00784">
        <w:rPr>
          <w:lang w:val="en-US"/>
        </w:rPr>
        <w:t>{</w:t>
      </w:r>
    </w:p>
    <w:p w14:paraId="1F2D0AC9" w14:textId="77777777" w:rsidR="00B00784" w:rsidRPr="00B00784" w:rsidRDefault="00B00784" w:rsidP="00B00784">
      <w:pPr>
        <w:pStyle w:val="a9"/>
        <w:spacing w:before="80" w:after="80" w:line="264" w:lineRule="auto"/>
        <w:rPr>
          <w:lang w:val="en-US"/>
        </w:rPr>
      </w:pPr>
      <w:r w:rsidRPr="00B00784">
        <w:rPr>
          <w:lang w:val="en-US"/>
        </w:rPr>
        <w:tab/>
        <w:t>public static class FormSender</w:t>
      </w:r>
    </w:p>
    <w:p w14:paraId="1E03747F" w14:textId="77777777" w:rsidR="00B00784" w:rsidRPr="00B00784" w:rsidRDefault="00B00784" w:rsidP="00B00784">
      <w:pPr>
        <w:pStyle w:val="a9"/>
        <w:spacing w:before="80" w:after="80" w:line="264" w:lineRule="auto"/>
        <w:rPr>
          <w:lang w:val="en-US"/>
        </w:rPr>
      </w:pPr>
      <w:r w:rsidRPr="00B00784">
        <w:rPr>
          <w:lang w:val="en-US"/>
        </w:rPr>
        <w:tab/>
        <w:t>{</w:t>
      </w:r>
    </w:p>
    <w:p w14:paraId="0598FDD0" w14:textId="77777777" w:rsidR="00B00784" w:rsidRPr="00B00784" w:rsidRDefault="00B00784" w:rsidP="00B00784">
      <w:pPr>
        <w:pStyle w:val="a9"/>
        <w:spacing w:before="80" w:after="80" w:line="264" w:lineRule="auto"/>
        <w:rPr>
          <w:lang w:val="en-US"/>
        </w:rPr>
      </w:pPr>
      <w:r w:rsidRPr="00B00784">
        <w:rPr>
          <w:lang w:val="en-US"/>
        </w:rPr>
        <w:t xml:space="preserve">        public static void Send(Form form, IFormHandler handler)</w:t>
      </w:r>
    </w:p>
    <w:p w14:paraId="594DC796" w14:textId="77777777" w:rsidR="00B00784" w:rsidRPr="00B00784" w:rsidRDefault="00B00784" w:rsidP="00B00784">
      <w:pPr>
        <w:pStyle w:val="a9"/>
        <w:spacing w:before="80" w:after="80" w:line="264" w:lineRule="auto"/>
        <w:rPr>
          <w:lang w:val="en-US"/>
        </w:rPr>
      </w:pPr>
      <w:r w:rsidRPr="00B00784">
        <w:rPr>
          <w:lang w:val="en-US"/>
        </w:rPr>
        <w:t xml:space="preserve">        {</w:t>
      </w:r>
    </w:p>
    <w:p w14:paraId="17EEBA15" w14:textId="77777777" w:rsidR="00B00784" w:rsidRPr="00B00784" w:rsidRDefault="00B00784" w:rsidP="00B00784">
      <w:pPr>
        <w:pStyle w:val="a9"/>
        <w:spacing w:before="80" w:after="80" w:line="264" w:lineRule="auto"/>
        <w:rPr>
          <w:lang w:val="en-US"/>
        </w:rPr>
      </w:pPr>
      <w:r w:rsidRPr="00B00784">
        <w:rPr>
          <w:lang w:val="en-US"/>
        </w:rPr>
        <w:t xml:space="preserve">            try { handler.Get(form); }</w:t>
      </w:r>
    </w:p>
    <w:p w14:paraId="3C658362" w14:textId="77777777" w:rsidR="00B00784" w:rsidRPr="00B00784" w:rsidRDefault="00B00784" w:rsidP="00B00784">
      <w:pPr>
        <w:pStyle w:val="a9"/>
        <w:spacing w:before="80" w:after="80" w:line="264" w:lineRule="auto"/>
        <w:rPr>
          <w:lang w:val="en-US"/>
        </w:rPr>
      </w:pPr>
      <w:r w:rsidRPr="00B00784">
        <w:rPr>
          <w:lang w:val="en-US"/>
        </w:rPr>
        <w:t xml:space="preserve">            catch (Exception exception)</w:t>
      </w:r>
    </w:p>
    <w:p w14:paraId="1D6E1295" w14:textId="77777777" w:rsidR="00B00784" w:rsidRPr="00B00784" w:rsidRDefault="00B00784" w:rsidP="00B00784">
      <w:pPr>
        <w:pStyle w:val="a9"/>
        <w:spacing w:before="80" w:after="80" w:line="264" w:lineRule="auto"/>
        <w:rPr>
          <w:lang w:val="en-US"/>
        </w:rPr>
      </w:pPr>
      <w:r w:rsidRPr="00B00784">
        <w:rPr>
          <w:lang w:val="en-US"/>
        </w:rPr>
        <w:t xml:space="preserve">            {</w:t>
      </w:r>
    </w:p>
    <w:p w14:paraId="22CB98A6" w14:textId="77777777" w:rsidR="00B00784" w:rsidRPr="00B00784" w:rsidRDefault="00B00784" w:rsidP="00B00784">
      <w:pPr>
        <w:pStyle w:val="a9"/>
        <w:spacing w:before="80" w:after="80" w:line="264" w:lineRule="auto"/>
        <w:rPr>
          <w:lang w:val="en-US"/>
        </w:rPr>
      </w:pPr>
      <w:r w:rsidRPr="00B00784">
        <w:rPr>
          <w:lang w:val="en-US"/>
        </w:rPr>
        <w:t xml:space="preserve">                foreach (var errorHandler in handler.ErrorHandlers)</w:t>
      </w:r>
    </w:p>
    <w:p w14:paraId="77ABECD2" w14:textId="77777777" w:rsidR="00B00784" w:rsidRPr="00B00784" w:rsidRDefault="00B00784" w:rsidP="00B00784">
      <w:pPr>
        <w:pStyle w:val="a9"/>
        <w:spacing w:before="80" w:after="80" w:line="264" w:lineRule="auto"/>
        <w:rPr>
          <w:lang w:val="en-US"/>
        </w:rPr>
      </w:pPr>
      <w:r w:rsidRPr="00B00784">
        <w:rPr>
          <w:lang w:val="en-US"/>
        </w:rPr>
        <w:t xml:space="preserve">                    if (errorHandler.Handle(exception, form)) return;</w:t>
      </w:r>
    </w:p>
    <w:p w14:paraId="19A9304C" w14:textId="77777777" w:rsidR="00B00784" w:rsidRPr="00B00784" w:rsidRDefault="00B00784" w:rsidP="00B00784">
      <w:pPr>
        <w:pStyle w:val="a9"/>
        <w:spacing w:before="80" w:after="80" w:line="264" w:lineRule="auto"/>
        <w:rPr>
          <w:lang w:val="en-US"/>
        </w:rPr>
      </w:pPr>
      <w:r w:rsidRPr="00B00784">
        <w:rPr>
          <w:lang w:val="en-US"/>
        </w:rPr>
        <w:tab/>
      </w:r>
      <w:r w:rsidRPr="00B00784">
        <w:rPr>
          <w:lang w:val="en-US"/>
        </w:rPr>
        <w:tab/>
      </w:r>
      <w:r w:rsidRPr="00B00784">
        <w:rPr>
          <w:lang w:val="en-US"/>
        </w:rPr>
        <w:tab/>
        <w:t>}</w:t>
      </w:r>
    </w:p>
    <w:p w14:paraId="0AAE9EC4" w14:textId="77777777" w:rsidR="00B00784" w:rsidRPr="00B00784" w:rsidRDefault="00B00784" w:rsidP="00B00784">
      <w:pPr>
        <w:pStyle w:val="a9"/>
        <w:spacing w:before="80" w:after="80" w:line="264" w:lineRule="auto"/>
        <w:rPr>
          <w:lang w:val="en-US"/>
        </w:rPr>
      </w:pPr>
    </w:p>
    <w:p w14:paraId="680D7FCC" w14:textId="77777777" w:rsidR="00B00784" w:rsidRPr="00B00784" w:rsidRDefault="00B00784" w:rsidP="00B00784">
      <w:pPr>
        <w:pStyle w:val="a9"/>
        <w:spacing w:before="80" w:after="80" w:line="264" w:lineRule="auto"/>
        <w:rPr>
          <w:lang w:val="en-US"/>
        </w:rPr>
      </w:pPr>
      <w:r w:rsidRPr="00B00784">
        <w:rPr>
          <w:lang w:val="en-US"/>
        </w:rPr>
        <w:tab/>
      </w:r>
      <w:r w:rsidRPr="00B00784">
        <w:rPr>
          <w:lang w:val="en-US"/>
        </w:rPr>
        <w:tab/>
      </w:r>
      <w:r w:rsidRPr="00B00784">
        <w:rPr>
          <w:lang w:val="en-US"/>
        </w:rPr>
        <w:tab/>
        <w:t>form.Close();</w:t>
      </w:r>
    </w:p>
    <w:p w14:paraId="68EC9098" w14:textId="77777777" w:rsidR="00B00784" w:rsidRPr="00B00784" w:rsidRDefault="00B00784" w:rsidP="00B00784">
      <w:pPr>
        <w:pStyle w:val="a9"/>
        <w:spacing w:before="80" w:after="80" w:line="264" w:lineRule="auto"/>
        <w:rPr>
          <w:lang w:val="en-US"/>
        </w:rPr>
      </w:pPr>
      <w:r w:rsidRPr="00B00784">
        <w:rPr>
          <w:lang w:val="en-US"/>
        </w:rPr>
        <w:tab/>
      </w:r>
      <w:r w:rsidRPr="00B00784">
        <w:rPr>
          <w:lang w:val="en-US"/>
        </w:rPr>
        <w:tab/>
        <w:t>}</w:t>
      </w:r>
    </w:p>
    <w:p w14:paraId="56740F1A" w14:textId="77777777" w:rsidR="00B00784" w:rsidRPr="00B00784" w:rsidRDefault="00B00784" w:rsidP="00B00784">
      <w:pPr>
        <w:pStyle w:val="a9"/>
        <w:spacing w:before="80" w:after="80" w:line="264" w:lineRule="auto"/>
        <w:rPr>
          <w:lang w:val="en-US"/>
        </w:rPr>
      </w:pPr>
      <w:r w:rsidRPr="00B00784">
        <w:rPr>
          <w:lang w:val="en-US"/>
        </w:rPr>
        <w:tab/>
        <w:t>}</w:t>
      </w:r>
    </w:p>
    <w:p w14:paraId="699C1BAA" w14:textId="68D8C112" w:rsidR="00B00784" w:rsidRDefault="00B00784" w:rsidP="00B00784">
      <w:pPr>
        <w:pStyle w:val="a9"/>
        <w:rPr>
          <w:lang w:val="en-US"/>
        </w:rPr>
      </w:pPr>
      <w:r w:rsidRPr="00B00784">
        <w:rPr>
          <w:lang w:val="en-US"/>
        </w:rPr>
        <w:t>}</w:t>
      </w:r>
      <w:r w:rsidR="006165D7">
        <w:rPr>
          <w:lang w:val="en-US"/>
        </w:rPr>
        <w:t xml:space="preserve"> </w:t>
      </w:r>
    </w:p>
    <w:p w14:paraId="02FB5A50" w14:textId="332AC509" w:rsidR="00B00784" w:rsidRDefault="00A20AFB" w:rsidP="00B00784">
      <w:pPr>
        <w:pStyle w:val="2"/>
        <w:rPr>
          <w:lang w:val="en-US"/>
        </w:rPr>
      </w:pPr>
      <w:r>
        <w:rPr>
          <w:lang w:val="en-US"/>
        </w:rPr>
        <w:t>General/Form/Logic/</w:t>
      </w:r>
      <w:r w:rsidR="001B6788">
        <w:rPr>
          <w:lang w:val="en-US"/>
        </w:rPr>
        <w:t>FormErrorHandler</w:t>
      </w:r>
    </w:p>
    <w:p w14:paraId="09EDB9C8" w14:textId="77777777" w:rsidR="006B3BF3" w:rsidRPr="006B3BF3" w:rsidRDefault="006B3BF3" w:rsidP="006B3BF3">
      <w:pPr>
        <w:pStyle w:val="a9"/>
        <w:spacing w:before="80" w:after="80" w:line="264" w:lineRule="auto"/>
        <w:rPr>
          <w:lang w:val="en-US"/>
        </w:rPr>
      </w:pPr>
      <w:r w:rsidRPr="006B3BF3">
        <w:rPr>
          <w:lang w:val="en-US"/>
        </w:rPr>
        <w:t>using CS.General.Form.Field.Logic;</w:t>
      </w:r>
    </w:p>
    <w:p w14:paraId="7FFCD511" w14:textId="77777777" w:rsidR="006B3BF3" w:rsidRPr="006B3BF3" w:rsidRDefault="006B3BF3" w:rsidP="006B3BF3">
      <w:pPr>
        <w:pStyle w:val="a9"/>
        <w:spacing w:before="80" w:after="80" w:line="264" w:lineRule="auto"/>
        <w:rPr>
          <w:lang w:val="en-US"/>
        </w:rPr>
      </w:pPr>
    </w:p>
    <w:p w14:paraId="2186DBD9" w14:textId="77777777" w:rsidR="006B3BF3" w:rsidRPr="006B3BF3" w:rsidRDefault="006B3BF3" w:rsidP="006B3BF3">
      <w:pPr>
        <w:pStyle w:val="a9"/>
        <w:spacing w:before="80" w:after="80" w:line="264" w:lineRule="auto"/>
        <w:rPr>
          <w:lang w:val="en-US"/>
        </w:rPr>
      </w:pPr>
      <w:r w:rsidRPr="006B3BF3">
        <w:rPr>
          <w:lang w:val="en-US"/>
        </w:rPr>
        <w:t>namespace CS.General.Form.Logic</w:t>
      </w:r>
    </w:p>
    <w:p w14:paraId="4DACD23F" w14:textId="77777777" w:rsidR="006B3BF3" w:rsidRPr="006B3BF3" w:rsidRDefault="006B3BF3" w:rsidP="006B3BF3">
      <w:pPr>
        <w:pStyle w:val="a9"/>
        <w:spacing w:before="80" w:after="80" w:line="264" w:lineRule="auto"/>
        <w:rPr>
          <w:lang w:val="en-US"/>
        </w:rPr>
      </w:pPr>
      <w:r w:rsidRPr="006B3BF3">
        <w:rPr>
          <w:lang w:val="en-US"/>
        </w:rPr>
        <w:t>{</w:t>
      </w:r>
    </w:p>
    <w:p w14:paraId="7A0AA07C" w14:textId="77777777" w:rsidR="006B3BF3" w:rsidRPr="006B3BF3" w:rsidRDefault="006B3BF3" w:rsidP="006B3BF3">
      <w:pPr>
        <w:pStyle w:val="a9"/>
        <w:spacing w:before="80" w:after="80" w:line="264" w:lineRule="auto"/>
        <w:rPr>
          <w:lang w:val="en-US"/>
        </w:rPr>
      </w:pPr>
      <w:r w:rsidRPr="006B3BF3">
        <w:rPr>
          <w:lang w:val="en-US"/>
        </w:rPr>
        <w:tab/>
        <w:t>public class FormErrorHandler(Type type, Func&lt;Exception, bool&gt; condition, Func&lt;Exception, string&gt; message, params (Tag Tag, object Value)[] edits)</w:t>
      </w:r>
    </w:p>
    <w:p w14:paraId="04BBC0F1" w14:textId="77777777" w:rsidR="006B3BF3" w:rsidRPr="006B3BF3" w:rsidRDefault="006B3BF3" w:rsidP="006B3BF3">
      <w:pPr>
        <w:pStyle w:val="a9"/>
        <w:spacing w:before="80" w:after="80" w:line="264" w:lineRule="auto"/>
        <w:rPr>
          <w:lang w:val="en-US"/>
        </w:rPr>
      </w:pPr>
      <w:r w:rsidRPr="006B3BF3">
        <w:rPr>
          <w:lang w:val="en-US"/>
        </w:rPr>
        <w:tab/>
        <w:t>{</w:t>
      </w:r>
    </w:p>
    <w:p w14:paraId="31E595D3" w14:textId="77777777" w:rsidR="006B3BF3" w:rsidRPr="006B3BF3" w:rsidRDefault="006B3BF3" w:rsidP="006B3BF3">
      <w:pPr>
        <w:pStyle w:val="a9"/>
        <w:spacing w:before="80" w:after="80" w:line="264" w:lineRule="auto"/>
        <w:rPr>
          <w:lang w:val="en-US"/>
        </w:rPr>
      </w:pPr>
      <w:r w:rsidRPr="006B3BF3">
        <w:rPr>
          <w:lang w:val="en-US"/>
        </w:rPr>
        <w:tab/>
      </w:r>
      <w:r w:rsidRPr="006B3BF3">
        <w:rPr>
          <w:lang w:val="en-US"/>
        </w:rPr>
        <w:tab/>
        <w:t>private Type _type = type;</w:t>
      </w:r>
    </w:p>
    <w:p w14:paraId="4FB182F0" w14:textId="77777777" w:rsidR="006B3BF3" w:rsidRPr="006B3BF3" w:rsidRDefault="006B3BF3" w:rsidP="006B3BF3">
      <w:pPr>
        <w:pStyle w:val="a9"/>
        <w:spacing w:before="80" w:after="80" w:line="264" w:lineRule="auto"/>
        <w:rPr>
          <w:lang w:val="en-US"/>
        </w:rPr>
      </w:pPr>
      <w:r w:rsidRPr="006B3BF3">
        <w:rPr>
          <w:lang w:val="en-US"/>
        </w:rPr>
        <w:t xml:space="preserve">        private Func&lt;Exception, bool&gt; _condition = condition;</w:t>
      </w:r>
    </w:p>
    <w:p w14:paraId="67F90F5F" w14:textId="77777777" w:rsidR="006B3BF3" w:rsidRPr="006B3BF3" w:rsidRDefault="006B3BF3" w:rsidP="006B3BF3">
      <w:pPr>
        <w:pStyle w:val="a9"/>
        <w:spacing w:before="80" w:after="80" w:line="264" w:lineRule="auto"/>
        <w:rPr>
          <w:lang w:val="en-US"/>
        </w:rPr>
      </w:pPr>
      <w:r w:rsidRPr="006B3BF3">
        <w:rPr>
          <w:lang w:val="en-US"/>
        </w:rPr>
        <w:t xml:space="preserve">        private Func&lt;Exception, string&gt; _message = message;</w:t>
      </w:r>
    </w:p>
    <w:p w14:paraId="58CF95B6" w14:textId="77777777" w:rsidR="006B3BF3" w:rsidRPr="006B3BF3" w:rsidRDefault="006B3BF3" w:rsidP="006B3BF3">
      <w:pPr>
        <w:pStyle w:val="a9"/>
        <w:spacing w:before="80" w:after="80" w:line="264" w:lineRule="auto"/>
        <w:rPr>
          <w:lang w:val="en-US"/>
        </w:rPr>
      </w:pPr>
      <w:r w:rsidRPr="006B3BF3">
        <w:rPr>
          <w:lang w:val="en-US"/>
        </w:rPr>
        <w:t xml:space="preserve">        private (Tag Tag, object Values)[] _edits = edits;</w:t>
      </w:r>
    </w:p>
    <w:p w14:paraId="2EAF5E08" w14:textId="77777777" w:rsidR="006B3BF3" w:rsidRPr="006B3BF3" w:rsidRDefault="006B3BF3" w:rsidP="006B3BF3">
      <w:pPr>
        <w:pStyle w:val="a9"/>
        <w:spacing w:before="80" w:after="80" w:line="264" w:lineRule="auto"/>
        <w:rPr>
          <w:lang w:val="en-US"/>
        </w:rPr>
      </w:pPr>
    </w:p>
    <w:p w14:paraId="18B71680" w14:textId="77777777" w:rsidR="006B3BF3" w:rsidRPr="006B3BF3" w:rsidRDefault="006B3BF3" w:rsidP="006B3BF3">
      <w:pPr>
        <w:pStyle w:val="a9"/>
        <w:spacing w:before="80" w:after="80" w:line="264" w:lineRule="auto"/>
        <w:rPr>
          <w:lang w:val="en-US"/>
        </w:rPr>
      </w:pPr>
      <w:r w:rsidRPr="006B3BF3">
        <w:rPr>
          <w:lang w:val="en-US"/>
        </w:rPr>
        <w:t xml:space="preserve">        public bool Handle(Exception exception, Form form)</w:t>
      </w:r>
    </w:p>
    <w:p w14:paraId="42E6EBD1" w14:textId="77777777" w:rsidR="006B3BF3" w:rsidRPr="006B3BF3" w:rsidRDefault="006B3BF3" w:rsidP="006B3BF3">
      <w:pPr>
        <w:pStyle w:val="a9"/>
        <w:spacing w:before="80" w:after="80" w:line="264" w:lineRule="auto"/>
        <w:rPr>
          <w:lang w:val="en-US"/>
        </w:rPr>
      </w:pPr>
      <w:r w:rsidRPr="006B3BF3">
        <w:rPr>
          <w:lang w:val="en-US"/>
        </w:rPr>
        <w:t xml:space="preserve">        {</w:t>
      </w:r>
    </w:p>
    <w:p w14:paraId="2FF1770F" w14:textId="77777777" w:rsidR="006B3BF3" w:rsidRPr="006B3BF3" w:rsidRDefault="006B3BF3" w:rsidP="006B3BF3">
      <w:pPr>
        <w:pStyle w:val="a9"/>
        <w:spacing w:before="80" w:after="80" w:line="264" w:lineRule="auto"/>
        <w:rPr>
          <w:lang w:val="en-US"/>
        </w:rPr>
      </w:pPr>
      <w:r w:rsidRPr="006B3BF3">
        <w:rPr>
          <w:lang w:val="en-US"/>
        </w:rPr>
        <w:tab/>
      </w:r>
      <w:r w:rsidRPr="006B3BF3">
        <w:rPr>
          <w:lang w:val="en-US"/>
        </w:rPr>
        <w:tab/>
      </w:r>
      <w:r w:rsidRPr="006B3BF3">
        <w:rPr>
          <w:lang w:val="en-US"/>
        </w:rPr>
        <w:tab/>
        <w:t>if ((exception.GetType().Equals(_type) || exception.GetType().IsSubclassOf(_type)) &amp;&amp; _condition(exception))</w:t>
      </w:r>
    </w:p>
    <w:p w14:paraId="5D7154E3" w14:textId="77777777" w:rsidR="006B3BF3" w:rsidRPr="006B3BF3" w:rsidRDefault="006B3BF3" w:rsidP="006B3BF3">
      <w:pPr>
        <w:pStyle w:val="a9"/>
        <w:spacing w:before="80" w:after="80" w:line="264" w:lineRule="auto"/>
        <w:rPr>
          <w:lang w:val="en-US"/>
        </w:rPr>
      </w:pPr>
      <w:r w:rsidRPr="006B3BF3">
        <w:rPr>
          <w:lang w:val="en-US"/>
        </w:rPr>
        <w:t xml:space="preserve">            {</w:t>
      </w:r>
    </w:p>
    <w:p w14:paraId="5FD26B85" w14:textId="77777777" w:rsidR="006B3BF3" w:rsidRPr="006B3BF3" w:rsidRDefault="006B3BF3" w:rsidP="006B3BF3">
      <w:pPr>
        <w:pStyle w:val="a9"/>
        <w:spacing w:before="80" w:after="80" w:line="264" w:lineRule="auto"/>
        <w:rPr>
          <w:lang w:val="en-US"/>
        </w:rPr>
      </w:pPr>
      <w:r w:rsidRPr="006B3BF3">
        <w:rPr>
          <w:lang w:val="en-US"/>
        </w:rPr>
        <w:t xml:space="preserve">    </w:t>
      </w:r>
      <w:r w:rsidRPr="006B3BF3">
        <w:rPr>
          <w:lang w:val="en-US"/>
        </w:rPr>
        <w:tab/>
      </w:r>
      <w:r w:rsidRPr="006B3BF3">
        <w:rPr>
          <w:lang w:val="en-US"/>
        </w:rPr>
        <w:tab/>
        <w:t xml:space="preserve">    foreach ((Tag tag, object value) in _edits) form[tag] = value;</w:t>
      </w:r>
    </w:p>
    <w:p w14:paraId="2673AC1A" w14:textId="77777777" w:rsidR="006B3BF3" w:rsidRPr="006B3BF3" w:rsidRDefault="006B3BF3" w:rsidP="006B3BF3">
      <w:pPr>
        <w:pStyle w:val="a9"/>
        <w:spacing w:before="80" w:after="80" w:line="264" w:lineRule="auto"/>
        <w:rPr>
          <w:lang w:val="en-US"/>
        </w:rPr>
      </w:pPr>
      <w:r w:rsidRPr="006B3BF3">
        <w:rPr>
          <w:lang w:val="en-US"/>
        </w:rPr>
        <w:tab/>
      </w:r>
      <w:r w:rsidRPr="006B3BF3">
        <w:rPr>
          <w:lang w:val="en-US"/>
        </w:rPr>
        <w:tab/>
      </w:r>
      <w:r w:rsidRPr="006B3BF3">
        <w:rPr>
          <w:lang w:val="en-US"/>
        </w:rPr>
        <w:tab/>
      </w:r>
      <w:r w:rsidRPr="006B3BF3">
        <w:rPr>
          <w:lang w:val="en-US"/>
        </w:rPr>
        <w:tab/>
        <w:t>form.Reopen(_message(exception));</w:t>
      </w:r>
    </w:p>
    <w:p w14:paraId="3E9E32AB" w14:textId="77777777" w:rsidR="006B3BF3" w:rsidRPr="006B3BF3" w:rsidRDefault="006B3BF3" w:rsidP="006B3BF3">
      <w:pPr>
        <w:pStyle w:val="a9"/>
        <w:spacing w:before="80" w:after="80" w:line="264" w:lineRule="auto"/>
        <w:rPr>
          <w:lang w:val="en-US"/>
        </w:rPr>
      </w:pPr>
      <w:r w:rsidRPr="006B3BF3">
        <w:rPr>
          <w:lang w:val="en-US"/>
        </w:rPr>
        <w:tab/>
      </w:r>
      <w:r w:rsidRPr="006B3BF3">
        <w:rPr>
          <w:lang w:val="en-US"/>
        </w:rPr>
        <w:tab/>
      </w:r>
      <w:r w:rsidRPr="006B3BF3">
        <w:rPr>
          <w:lang w:val="en-US"/>
        </w:rPr>
        <w:tab/>
        <w:t xml:space="preserve">    return true;</w:t>
      </w:r>
    </w:p>
    <w:p w14:paraId="560AA010" w14:textId="77777777" w:rsidR="006B3BF3" w:rsidRPr="006B3BF3" w:rsidRDefault="006B3BF3" w:rsidP="006B3BF3">
      <w:pPr>
        <w:pStyle w:val="a9"/>
        <w:spacing w:before="80" w:after="80" w:line="264" w:lineRule="auto"/>
        <w:rPr>
          <w:lang w:val="en-US"/>
        </w:rPr>
      </w:pPr>
      <w:r w:rsidRPr="006B3BF3">
        <w:rPr>
          <w:lang w:val="en-US"/>
        </w:rPr>
        <w:tab/>
      </w:r>
      <w:r w:rsidRPr="006B3BF3">
        <w:rPr>
          <w:lang w:val="en-US"/>
        </w:rPr>
        <w:tab/>
      </w:r>
      <w:r w:rsidRPr="006B3BF3">
        <w:rPr>
          <w:lang w:val="en-US"/>
        </w:rPr>
        <w:tab/>
        <w:t>}</w:t>
      </w:r>
    </w:p>
    <w:p w14:paraId="70AB6CC3" w14:textId="77777777" w:rsidR="006B3BF3" w:rsidRPr="006B3BF3" w:rsidRDefault="006B3BF3" w:rsidP="006B3BF3">
      <w:pPr>
        <w:pStyle w:val="a9"/>
        <w:spacing w:before="80" w:after="80" w:line="264" w:lineRule="auto"/>
        <w:rPr>
          <w:lang w:val="en-US"/>
        </w:rPr>
      </w:pPr>
    </w:p>
    <w:p w14:paraId="7B7864B4" w14:textId="77777777" w:rsidR="006B3BF3" w:rsidRPr="006B3BF3" w:rsidRDefault="006B3BF3" w:rsidP="006B3BF3">
      <w:pPr>
        <w:pStyle w:val="a9"/>
        <w:spacing w:before="80" w:after="80" w:line="264" w:lineRule="auto"/>
        <w:rPr>
          <w:lang w:val="en-US"/>
        </w:rPr>
      </w:pPr>
      <w:r w:rsidRPr="006B3BF3">
        <w:rPr>
          <w:lang w:val="en-US"/>
        </w:rPr>
        <w:t xml:space="preserve">            return false;</w:t>
      </w:r>
    </w:p>
    <w:p w14:paraId="54BC54EF" w14:textId="77777777" w:rsidR="006B3BF3" w:rsidRPr="006B3BF3" w:rsidRDefault="006B3BF3" w:rsidP="006B3BF3">
      <w:pPr>
        <w:pStyle w:val="a9"/>
        <w:spacing w:before="80" w:after="80" w:line="264" w:lineRule="auto"/>
        <w:rPr>
          <w:lang w:val="en-US"/>
        </w:rPr>
      </w:pPr>
      <w:r w:rsidRPr="006B3BF3">
        <w:rPr>
          <w:lang w:val="en-US"/>
        </w:rPr>
        <w:t xml:space="preserve">        }</w:t>
      </w:r>
    </w:p>
    <w:p w14:paraId="5813454A" w14:textId="77777777" w:rsidR="006B3BF3" w:rsidRPr="006B3BF3" w:rsidRDefault="006B3BF3" w:rsidP="006B3BF3">
      <w:pPr>
        <w:pStyle w:val="a9"/>
        <w:spacing w:before="80" w:after="80" w:line="264" w:lineRule="auto"/>
        <w:rPr>
          <w:lang w:val="en-US"/>
        </w:rPr>
      </w:pPr>
    </w:p>
    <w:p w14:paraId="76561A5F" w14:textId="77777777" w:rsidR="006B3BF3" w:rsidRPr="006B3BF3" w:rsidRDefault="006B3BF3" w:rsidP="006B3BF3">
      <w:pPr>
        <w:pStyle w:val="a9"/>
        <w:spacing w:before="80" w:after="80" w:line="264" w:lineRule="auto"/>
        <w:rPr>
          <w:lang w:val="en-US"/>
        </w:rPr>
      </w:pPr>
      <w:r w:rsidRPr="006B3BF3">
        <w:rPr>
          <w:lang w:val="en-US"/>
        </w:rPr>
        <w:lastRenderedPageBreak/>
        <w:tab/>
      </w:r>
      <w:r w:rsidRPr="006B3BF3">
        <w:rPr>
          <w:lang w:val="en-US"/>
        </w:rPr>
        <w:tab/>
        <w:t>public FormErrorHandler(Func&lt;Exception, string&gt; message, params (Tag Tag, object Value)[] edits) : this(typeof(object), ex =&gt; true, message, edits) { }</w:t>
      </w:r>
    </w:p>
    <w:p w14:paraId="603E9D54" w14:textId="77777777" w:rsidR="006B3BF3" w:rsidRPr="006B3BF3" w:rsidRDefault="006B3BF3" w:rsidP="006B3BF3">
      <w:pPr>
        <w:pStyle w:val="a9"/>
        <w:spacing w:before="80" w:after="80" w:line="264" w:lineRule="auto"/>
        <w:rPr>
          <w:lang w:val="en-US"/>
        </w:rPr>
      </w:pPr>
      <w:r w:rsidRPr="006B3BF3">
        <w:rPr>
          <w:lang w:val="en-US"/>
        </w:rPr>
        <w:tab/>
      </w:r>
      <w:r w:rsidRPr="006B3BF3">
        <w:rPr>
          <w:lang w:val="en-US"/>
        </w:rPr>
        <w:tab/>
        <w:t>public FormErrorHandler(Type type, Func&lt;Exception, bool&gt; condition, string message, params (Tag Tag, object Value)[] edits) : this(type, condition, ex =&gt; message, edits) { }</w:t>
      </w:r>
    </w:p>
    <w:p w14:paraId="5D26923B" w14:textId="77777777" w:rsidR="006B3BF3" w:rsidRPr="006B3BF3" w:rsidRDefault="006B3BF3" w:rsidP="006B3BF3">
      <w:pPr>
        <w:pStyle w:val="a9"/>
        <w:spacing w:before="80" w:after="80" w:line="264" w:lineRule="auto"/>
        <w:rPr>
          <w:lang w:val="en-US"/>
        </w:rPr>
      </w:pPr>
      <w:r w:rsidRPr="006B3BF3">
        <w:rPr>
          <w:lang w:val="en-US"/>
        </w:rPr>
        <w:tab/>
      </w:r>
      <w:r w:rsidRPr="006B3BF3">
        <w:rPr>
          <w:lang w:val="en-US"/>
        </w:rPr>
        <w:tab/>
        <w:t>public FormErrorHandler(Type type, Func&lt;Exception, string&gt; message, params (Tag Tag, object Value)[] edits) : this(type, ex =&gt; true, message, edits) { }</w:t>
      </w:r>
    </w:p>
    <w:p w14:paraId="2BC4BECC" w14:textId="77777777" w:rsidR="006B3BF3" w:rsidRPr="006B3BF3" w:rsidRDefault="006B3BF3" w:rsidP="006B3BF3">
      <w:pPr>
        <w:pStyle w:val="a9"/>
        <w:spacing w:before="80" w:after="80" w:line="264" w:lineRule="auto"/>
        <w:rPr>
          <w:lang w:val="en-US"/>
        </w:rPr>
      </w:pPr>
    </w:p>
    <w:p w14:paraId="35D85806" w14:textId="77777777" w:rsidR="006B3BF3" w:rsidRPr="006B3BF3" w:rsidRDefault="006B3BF3" w:rsidP="006B3BF3">
      <w:pPr>
        <w:pStyle w:val="a9"/>
        <w:spacing w:before="80" w:after="80" w:line="264" w:lineRule="auto"/>
        <w:rPr>
          <w:lang w:val="en-US"/>
        </w:rPr>
      </w:pPr>
      <w:r w:rsidRPr="006B3BF3">
        <w:rPr>
          <w:lang w:val="en-US"/>
        </w:rPr>
        <w:tab/>
        <w:t>}</w:t>
      </w:r>
    </w:p>
    <w:p w14:paraId="70694A25" w14:textId="47B5B5B2" w:rsidR="0081254B" w:rsidRDefault="006B3BF3" w:rsidP="006B3BF3">
      <w:pPr>
        <w:pStyle w:val="a9"/>
        <w:rPr>
          <w:lang w:val="en-US"/>
        </w:rPr>
      </w:pPr>
      <w:r w:rsidRPr="006B3BF3">
        <w:rPr>
          <w:lang w:val="en-US"/>
        </w:rPr>
        <w:t>}</w:t>
      </w:r>
    </w:p>
    <w:p w14:paraId="52F5ABF3" w14:textId="77073ABA" w:rsidR="002702E4" w:rsidRDefault="00AD53D0" w:rsidP="006B3BF3">
      <w:pPr>
        <w:pStyle w:val="2"/>
        <w:rPr>
          <w:lang w:val="en-US"/>
        </w:rPr>
      </w:pPr>
      <w:r>
        <w:rPr>
          <w:lang w:val="en-US"/>
        </w:rPr>
        <w:t>General/F</w:t>
      </w:r>
      <w:r w:rsidR="006165D7">
        <w:rPr>
          <w:lang w:val="en-US"/>
        </w:rPr>
        <w:t>orm/</w:t>
      </w:r>
      <w:r w:rsidR="001B6788">
        <w:rPr>
          <w:lang w:val="en-US"/>
        </w:rPr>
        <w:t>IFormHandler</w:t>
      </w:r>
    </w:p>
    <w:p w14:paraId="2BC8CC2F" w14:textId="77777777" w:rsidR="001B6788" w:rsidRDefault="006165D7" w:rsidP="001B678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lang w:val="en-US"/>
        </w:rPr>
        <w:t xml:space="preserve"> </w:t>
      </w:r>
      <w:r w:rsidR="001B6788">
        <w:rPr>
          <w:rFonts w:ascii="Cascadia Mono" w:hAnsi="Cascadia Mono" w:cs="Cascadia Mono"/>
          <w:color w:val="000000"/>
          <w:kern w:val="0"/>
          <w:sz w:val="19"/>
          <w:szCs w:val="19"/>
        </w:rPr>
        <w:t>namespace CS.General.Form.Logic</w:t>
      </w:r>
    </w:p>
    <w:p w14:paraId="514DFA2B" w14:textId="77777777" w:rsidR="001B6788" w:rsidRDefault="001B6788" w:rsidP="001B678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7832E52" w14:textId="77777777" w:rsidR="001B6788" w:rsidRDefault="001B6788" w:rsidP="001B678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public interface IFormHandler</w:t>
      </w:r>
    </w:p>
    <w:p w14:paraId="3E94CC71" w14:textId="77777777" w:rsidR="001B6788" w:rsidRDefault="001B6788" w:rsidP="001B678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D73DDEB" w14:textId="77777777" w:rsidR="001B6788" w:rsidRDefault="001B6788" w:rsidP="001B678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public FormErrorHandler[] ErrorHandlers { get; }</w:t>
      </w:r>
    </w:p>
    <w:p w14:paraId="11157C88" w14:textId="77777777" w:rsidR="001B6788" w:rsidRDefault="001B6788" w:rsidP="001B678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0572023" w14:textId="77777777" w:rsidR="001B6788" w:rsidRDefault="001B6788" w:rsidP="001B678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void Get(Form form);</w:t>
      </w:r>
    </w:p>
    <w:p w14:paraId="29789112" w14:textId="77777777" w:rsidR="001B6788" w:rsidRDefault="001B6788" w:rsidP="001B678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C7A86A8" w14:textId="1162156B" w:rsidR="006B3BF3" w:rsidRDefault="001B6788" w:rsidP="001B6788">
      <w:pPr>
        <w:pStyle w:val="a9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07C8CC6" w14:textId="75041E11" w:rsidR="00852388" w:rsidRDefault="00DF06EB" w:rsidP="00852388">
      <w:pPr>
        <w:pStyle w:val="1"/>
      </w:pPr>
      <w:r>
        <w:t>Посередник</w:t>
      </w:r>
    </w:p>
    <w:p w14:paraId="1F259A1B" w14:textId="56D56305" w:rsidR="00DF5AAA" w:rsidRPr="00DF5AAA" w:rsidRDefault="00DF5AAA" w:rsidP="00DF5AAA">
      <w:pPr>
        <w:pStyle w:val="2"/>
        <w:rPr>
          <w:lang w:val="en-US"/>
        </w:rPr>
      </w:pPr>
      <w:r>
        <w:rPr>
          <w:lang w:val="en-US"/>
        </w:rPr>
        <w:t>General/Form/UI/Container</w:t>
      </w:r>
    </w:p>
    <w:p w14:paraId="645B52DE" w14:textId="77777777" w:rsidR="00A72330" w:rsidRDefault="00A72330" w:rsidP="00A72330">
      <w:pPr>
        <w:pStyle w:val="a9"/>
        <w:spacing w:before="80" w:after="80" w:line="264" w:lineRule="auto"/>
      </w:pPr>
      <w:r>
        <w:t>using Input = CS.General.Form.Field.Logic;</w:t>
      </w:r>
    </w:p>
    <w:p w14:paraId="1E86FE5E" w14:textId="77777777" w:rsidR="00A72330" w:rsidRDefault="00A72330" w:rsidP="00A72330">
      <w:pPr>
        <w:pStyle w:val="a9"/>
        <w:spacing w:before="80" w:after="80" w:line="264" w:lineRule="auto"/>
      </w:pPr>
    </w:p>
    <w:p w14:paraId="3BD92F52" w14:textId="77777777" w:rsidR="00A72330" w:rsidRDefault="00A72330" w:rsidP="00A72330">
      <w:pPr>
        <w:pStyle w:val="a9"/>
        <w:spacing w:before="80" w:after="80" w:line="264" w:lineRule="auto"/>
      </w:pPr>
      <w:r>
        <w:t>namespace CS.General.Form.Container</w:t>
      </w:r>
    </w:p>
    <w:p w14:paraId="15F92818" w14:textId="77777777" w:rsidR="00A72330" w:rsidRDefault="00A72330" w:rsidP="00A72330">
      <w:pPr>
        <w:pStyle w:val="a9"/>
        <w:spacing w:before="80" w:after="80" w:line="264" w:lineRule="auto"/>
      </w:pPr>
      <w:r>
        <w:t>{</w:t>
      </w:r>
    </w:p>
    <w:p w14:paraId="1283E941" w14:textId="77777777" w:rsidR="00A72330" w:rsidRDefault="00A72330" w:rsidP="00A72330">
      <w:pPr>
        <w:pStyle w:val="a9"/>
        <w:spacing w:before="80" w:after="80" w:line="264" w:lineRule="auto"/>
      </w:pPr>
      <w:r>
        <w:tab/>
        <w:t>public class Container</w:t>
      </w:r>
    </w:p>
    <w:p w14:paraId="69980F7E" w14:textId="77777777" w:rsidR="00A72330" w:rsidRDefault="00A72330" w:rsidP="00A72330">
      <w:pPr>
        <w:pStyle w:val="a9"/>
        <w:spacing w:before="80" w:after="80" w:line="264" w:lineRule="auto"/>
      </w:pPr>
      <w:r>
        <w:tab/>
        <w:t>{</w:t>
      </w:r>
    </w:p>
    <w:p w14:paraId="09974D69" w14:textId="77777777" w:rsidR="00A72330" w:rsidRDefault="00A72330" w:rsidP="00A72330">
      <w:pPr>
        <w:pStyle w:val="a9"/>
        <w:spacing w:before="80" w:after="80" w:line="264" w:lineRule="auto"/>
      </w:pPr>
      <w:r>
        <w:tab/>
      </w:r>
      <w:r>
        <w:tab/>
        <w:t>private int[][][] _inactive;</w:t>
      </w:r>
    </w:p>
    <w:p w14:paraId="0C81798F" w14:textId="77777777" w:rsidR="00A72330" w:rsidRDefault="00A72330" w:rsidP="00A72330">
      <w:pPr>
        <w:pStyle w:val="a9"/>
        <w:spacing w:before="80" w:after="80" w:line="264" w:lineRule="auto"/>
      </w:pPr>
      <w:r>
        <w:tab/>
      </w:r>
      <w:r>
        <w:tab/>
        <w:t>private Input.Field[] _fields;</w:t>
      </w:r>
    </w:p>
    <w:p w14:paraId="5E211034" w14:textId="77777777" w:rsidR="00A72330" w:rsidRDefault="00A72330" w:rsidP="00A72330">
      <w:pPr>
        <w:pStyle w:val="a9"/>
        <w:spacing w:before="80" w:after="80" w:line="264" w:lineRule="auto"/>
      </w:pPr>
    </w:p>
    <w:p w14:paraId="35779001" w14:textId="77777777" w:rsidR="00A72330" w:rsidRDefault="00A72330" w:rsidP="00A72330">
      <w:pPr>
        <w:pStyle w:val="a9"/>
        <w:spacing w:before="80" w:after="80" w:line="264" w:lineRule="auto"/>
      </w:pPr>
      <w:r>
        <w:tab/>
      </w:r>
      <w:r>
        <w:tab/>
        <w:t>public Container(Input.Field[] fields, int[][][] inactive)</w:t>
      </w:r>
    </w:p>
    <w:p w14:paraId="46DC4C88" w14:textId="77777777" w:rsidR="00A72330" w:rsidRDefault="00A72330" w:rsidP="00A72330">
      <w:pPr>
        <w:pStyle w:val="a9"/>
        <w:spacing w:before="80" w:after="80" w:line="264" w:lineRule="auto"/>
      </w:pPr>
      <w:r>
        <w:tab/>
      </w:r>
      <w:r>
        <w:tab/>
        <w:t>{</w:t>
      </w:r>
    </w:p>
    <w:p w14:paraId="0C70D2E7" w14:textId="77777777" w:rsidR="00A72330" w:rsidRDefault="00A72330" w:rsidP="00A72330">
      <w:pPr>
        <w:pStyle w:val="a9"/>
        <w:spacing w:before="80" w:after="80" w:line="264" w:lineRule="auto"/>
      </w:pPr>
      <w:r>
        <w:tab/>
      </w:r>
      <w:r>
        <w:tab/>
      </w:r>
      <w:r>
        <w:tab/>
        <w:t>_fields = fields;</w:t>
      </w:r>
    </w:p>
    <w:p w14:paraId="5F57A50F" w14:textId="77777777" w:rsidR="00A72330" w:rsidRDefault="00A72330" w:rsidP="00A72330">
      <w:pPr>
        <w:pStyle w:val="a9"/>
        <w:spacing w:before="80" w:after="80" w:line="264" w:lineRule="auto"/>
      </w:pPr>
      <w:r>
        <w:tab/>
      </w:r>
      <w:r>
        <w:tab/>
      </w:r>
      <w:r>
        <w:tab/>
        <w:t>_inactive = inactive;</w:t>
      </w:r>
    </w:p>
    <w:p w14:paraId="406412AE" w14:textId="77777777" w:rsidR="00A72330" w:rsidRDefault="00A72330" w:rsidP="00A72330">
      <w:pPr>
        <w:pStyle w:val="a9"/>
        <w:spacing w:before="80" w:after="80" w:line="264" w:lineRule="auto"/>
      </w:pPr>
      <w:r>
        <w:tab/>
      </w:r>
      <w:r>
        <w:tab/>
      </w:r>
      <w:r>
        <w:tab/>
        <w:t>if (inactive.Length &gt; 0)</w:t>
      </w:r>
    </w:p>
    <w:p w14:paraId="5A2D7C12" w14:textId="77777777" w:rsidR="00A72330" w:rsidRDefault="00A72330" w:rsidP="00A72330">
      <w:pPr>
        <w:pStyle w:val="a9"/>
        <w:spacing w:before="80" w:after="80" w:line="264" w:lineRule="auto"/>
      </w:pPr>
      <w:r>
        <w:tab/>
      </w:r>
      <w:r>
        <w:tab/>
      </w:r>
      <w:r>
        <w:tab/>
        <w:t>{</w:t>
      </w:r>
    </w:p>
    <w:p w14:paraId="1DFD96BB" w14:textId="77777777" w:rsidR="00A72330" w:rsidRDefault="00A72330" w:rsidP="00A72330">
      <w:pPr>
        <w:pStyle w:val="a9"/>
        <w:spacing w:before="80" w:after="80" w:line="264" w:lineRule="auto"/>
      </w:pPr>
      <w:r>
        <w:tab/>
      </w:r>
      <w:r>
        <w:tab/>
      </w:r>
      <w:r>
        <w:tab/>
      </w:r>
      <w:r>
        <w:tab/>
        <w:t>for (int i = 0; i &lt; inactive.Length; i++)</w:t>
      </w:r>
    </w:p>
    <w:p w14:paraId="248C55C2" w14:textId="77777777" w:rsidR="00A72330" w:rsidRDefault="00A72330" w:rsidP="00A72330">
      <w:pPr>
        <w:pStyle w:val="a9"/>
        <w:spacing w:before="80" w:after="80" w:line="264" w:lineRule="auto"/>
      </w:pPr>
      <w:r>
        <w:tab/>
      </w:r>
      <w:r>
        <w:tab/>
      </w:r>
      <w:r>
        <w:tab/>
      </w:r>
      <w:r>
        <w:tab/>
      </w:r>
      <w:r>
        <w:tab/>
        <w:t>Activate(-1, i);</w:t>
      </w:r>
    </w:p>
    <w:p w14:paraId="36C2B471" w14:textId="77777777" w:rsidR="00A72330" w:rsidRDefault="00A72330" w:rsidP="00A72330">
      <w:pPr>
        <w:pStyle w:val="a9"/>
        <w:spacing w:before="80" w:after="80" w:line="264" w:lineRule="auto"/>
      </w:pPr>
      <w:r>
        <w:tab/>
      </w:r>
      <w:r>
        <w:tab/>
      </w:r>
      <w:r>
        <w:tab/>
        <w:t>}</w:t>
      </w:r>
    </w:p>
    <w:p w14:paraId="66911908" w14:textId="77777777" w:rsidR="00A72330" w:rsidRDefault="00A72330" w:rsidP="00A72330">
      <w:pPr>
        <w:pStyle w:val="a9"/>
        <w:spacing w:before="80" w:after="80" w:line="264" w:lineRule="auto"/>
      </w:pPr>
      <w:r>
        <w:tab/>
      </w:r>
      <w:r>
        <w:tab/>
        <w:t>}</w:t>
      </w:r>
    </w:p>
    <w:p w14:paraId="677A3AC5" w14:textId="77777777" w:rsidR="00A72330" w:rsidRDefault="00A72330" w:rsidP="00A72330">
      <w:pPr>
        <w:pStyle w:val="a9"/>
        <w:spacing w:before="80" w:after="80" w:line="264" w:lineRule="auto"/>
      </w:pPr>
    </w:p>
    <w:p w14:paraId="572D82DD" w14:textId="77777777" w:rsidR="00A72330" w:rsidRDefault="00A72330" w:rsidP="00A72330">
      <w:pPr>
        <w:pStyle w:val="a9"/>
        <w:spacing w:before="80" w:after="80" w:line="264" w:lineRule="auto"/>
      </w:pPr>
      <w:r>
        <w:tab/>
      </w:r>
      <w:r>
        <w:tab/>
        <w:t>public Container(Input.Field[] fields, int[][] inactive) : this(fields, [inactive]) { }</w:t>
      </w:r>
    </w:p>
    <w:p w14:paraId="08023653" w14:textId="77777777" w:rsidR="00A72330" w:rsidRDefault="00A72330" w:rsidP="00A72330">
      <w:pPr>
        <w:pStyle w:val="a9"/>
        <w:spacing w:before="80" w:after="80" w:line="264" w:lineRule="auto"/>
      </w:pPr>
    </w:p>
    <w:p w14:paraId="57EAC00E" w14:textId="77777777" w:rsidR="00A72330" w:rsidRDefault="00A72330" w:rsidP="00A72330">
      <w:pPr>
        <w:pStyle w:val="a9"/>
        <w:spacing w:before="80" w:after="80" w:line="264" w:lineRule="auto"/>
      </w:pPr>
      <w:r>
        <w:tab/>
      </w:r>
      <w:r>
        <w:tab/>
        <w:t>public Container(Input.Field[] fields) : this(fields, Array.Empty&lt;int[][]&gt;()) { }</w:t>
      </w:r>
    </w:p>
    <w:p w14:paraId="63D6B1E0" w14:textId="77777777" w:rsidR="00A72330" w:rsidRDefault="00A72330" w:rsidP="00A72330">
      <w:pPr>
        <w:pStyle w:val="a9"/>
        <w:spacing w:before="80" w:after="80" w:line="264" w:lineRule="auto"/>
      </w:pPr>
    </w:p>
    <w:p w14:paraId="3E72C195" w14:textId="77777777" w:rsidR="00A72330" w:rsidRDefault="00A72330" w:rsidP="00A72330">
      <w:pPr>
        <w:pStyle w:val="a9"/>
        <w:spacing w:before="80" w:after="80" w:line="264" w:lineRule="auto"/>
      </w:pPr>
      <w:r>
        <w:tab/>
      </w:r>
      <w:r>
        <w:tab/>
        <w:t>public Input.Field[] GetFields() =&gt; _fields.Where(e =&gt; e.IsEnabled).ToArray();</w:t>
      </w:r>
    </w:p>
    <w:p w14:paraId="5379377C" w14:textId="77777777" w:rsidR="00A72330" w:rsidRDefault="00A72330" w:rsidP="00A72330">
      <w:pPr>
        <w:pStyle w:val="a9"/>
        <w:spacing w:before="80" w:after="80" w:line="264" w:lineRule="auto"/>
      </w:pPr>
    </w:p>
    <w:p w14:paraId="6C527F63" w14:textId="77777777" w:rsidR="00A72330" w:rsidRDefault="00A72330" w:rsidP="00A72330">
      <w:pPr>
        <w:pStyle w:val="a9"/>
        <w:spacing w:before="80" w:after="80" w:line="264" w:lineRule="auto"/>
      </w:pPr>
      <w:r>
        <w:tab/>
      </w:r>
      <w:r>
        <w:tab/>
        <w:t>public void Activate(int value, int layer = 0)</w:t>
      </w:r>
    </w:p>
    <w:p w14:paraId="33EDF605" w14:textId="77777777" w:rsidR="00A72330" w:rsidRDefault="00A72330" w:rsidP="00A72330">
      <w:pPr>
        <w:pStyle w:val="a9"/>
        <w:spacing w:before="80" w:after="80" w:line="264" w:lineRule="auto"/>
      </w:pPr>
      <w:r>
        <w:tab/>
      </w:r>
      <w:r>
        <w:tab/>
        <w:t>{</w:t>
      </w:r>
    </w:p>
    <w:p w14:paraId="4B03FDCD" w14:textId="77777777" w:rsidR="00A72330" w:rsidRDefault="00A72330" w:rsidP="00A72330">
      <w:pPr>
        <w:pStyle w:val="a9"/>
        <w:spacing w:before="80" w:after="80" w:line="264" w:lineRule="auto"/>
      </w:pPr>
      <w:r>
        <w:tab/>
      </w:r>
      <w:r>
        <w:tab/>
      </w:r>
      <w:r>
        <w:tab/>
        <w:t>value = value &gt; _inactive[layer].Length - 1 ? _inactive[layer].Length - 1 : value;</w:t>
      </w:r>
    </w:p>
    <w:p w14:paraId="732C6F18" w14:textId="77777777" w:rsidR="00A72330" w:rsidRDefault="00A72330" w:rsidP="00A72330">
      <w:pPr>
        <w:pStyle w:val="a9"/>
        <w:spacing w:before="80" w:after="80" w:line="264" w:lineRule="auto"/>
      </w:pPr>
      <w:r>
        <w:tab/>
      </w:r>
      <w:r>
        <w:tab/>
      </w:r>
      <w:r>
        <w:tab/>
        <w:t>for (int i = 0; i &lt; _fields.Length; i++)</w:t>
      </w:r>
    </w:p>
    <w:p w14:paraId="0AAEF2D1" w14:textId="77777777" w:rsidR="00A72330" w:rsidRDefault="00A72330" w:rsidP="00A72330">
      <w:pPr>
        <w:pStyle w:val="a9"/>
        <w:spacing w:before="80" w:after="80" w:line="264" w:lineRule="auto"/>
      </w:pPr>
      <w:r>
        <w:tab/>
      </w:r>
      <w:r>
        <w:tab/>
      </w:r>
      <w:r>
        <w:tab/>
        <w:t>{</w:t>
      </w:r>
    </w:p>
    <w:p w14:paraId="74A60295" w14:textId="77777777" w:rsidR="00A72330" w:rsidRDefault="00A72330" w:rsidP="00A72330">
      <w:pPr>
        <w:pStyle w:val="a9"/>
        <w:spacing w:before="80" w:after="80" w:line="264" w:lineRule="auto"/>
      </w:pPr>
      <w:r>
        <w:tab/>
      </w:r>
      <w:r>
        <w:tab/>
      </w:r>
      <w:r>
        <w:tab/>
      </w:r>
      <w:r>
        <w:tab/>
        <w:t>if (_inactive[layer].Any(a =&gt; a.Contains(i)))</w:t>
      </w:r>
    </w:p>
    <w:p w14:paraId="1FBDF2FC" w14:textId="77777777" w:rsidR="00A72330" w:rsidRDefault="00A72330" w:rsidP="00A72330">
      <w:pPr>
        <w:pStyle w:val="a9"/>
        <w:spacing w:before="80" w:after="80" w:line="264" w:lineRule="auto"/>
      </w:pPr>
      <w:r>
        <w:tab/>
      </w:r>
      <w:r>
        <w:tab/>
      </w:r>
      <w:r>
        <w:tab/>
      </w:r>
      <w:r>
        <w:tab/>
      </w:r>
      <w:r>
        <w:tab/>
        <w:t>_fields[i].IsEnabled = !(value == -1 || _inactive[layer][value].Contains(i));</w:t>
      </w:r>
    </w:p>
    <w:p w14:paraId="551F73E7" w14:textId="77777777" w:rsidR="00A72330" w:rsidRDefault="00A72330" w:rsidP="00A72330">
      <w:pPr>
        <w:pStyle w:val="a9"/>
        <w:spacing w:before="80" w:after="80" w:line="264" w:lineRule="auto"/>
      </w:pPr>
      <w:r>
        <w:tab/>
      </w:r>
      <w:r>
        <w:tab/>
      </w:r>
      <w:r>
        <w:tab/>
        <w:t>}</w:t>
      </w:r>
    </w:p>
    <w:p w14:paraId="32AE5443" w14:textId="77777777" w:rsidR="00A72330" w:rsidRDefault="00A72330" w:rsidP="00A72330">
      <w:pPr>
        <w:pStyle w:val="a9"/>
        <w:spacing w:before="80" w:after="80" w:line="264" w:lineRule="auto"/>
      </w:pPr>
      <w:r>
        <w:tab/>
      </w:r>
      <w:r>
        <w:tab/>
        <w:t>}</w:t>
      </w:r>
    </w:p>
    <w:p w14:paraId="64E36508" w14:textId="77777777" w:rsidR="00A72330" w:rsidRDefault="00A72330" w:rsidP="00A72330">
      <w:pPr>
        <w:pStyle w:val="a9"/>
        <w:spacing w:before="80" w:after="80" w:line="264" w:lineRule="auto"/>
      </w:pPr>
      <w:r>
        <w:tab/>
        <w:t>}</w:t>
      </w:r>
    </w:p>
    <w:p w14:paraId="08EB1C02" w14:textId="02A7C3D2" w:rsidR="00DF06EB" w:rsidRDefault="00A72330" w:rsidP="00A72330">
      <w:pPr>
        <w:pStyle w:val="a9"/>
      </w:pPr>
      <w:r>
        <w:t>}</w:t>
      </w:r>
    </w:p>
    <w:p w14:paraId="058140AA" w14:textId="3D044249" w:rsidR="006C79ED" w:rsidRPr="00EC0C25" w:rsidRDefault="00EC0C25" w:rsidP="00EC0C25">
      <w:pPr>
        <w:pStyle w:val="1"/>
      </w:pPr>
      <w:r>
        <w:t>Спостерігач</w:t>
      </w:r>
    </w:p>
    <w:p w14:paraId="7AFAA6D8" w14:textId="77777777" w:rsidR="00C74D1D" w:rsidRDefault="00C74D1D" w:rsidP="006C79ED">
      <w:pPr>
        <w:pStyle w:val="2"/>
        <w:rPr>
          <w:lang w:val="en-US"/>
        </w:rPr>
      </w:pPr>
      <w:r>
        <w:rPr>
          <w:lang w:val="en-US"/>
        </w:rPr>
        <w:t>General/Form/Logic/Form</w:t>
      </w:r>
    </w:p>
    <w:p w14:paraId="7CDFB762" w14:textId="77777777" w:rsidR="00C74D1D" w:rsidRPr="0056763C" w:rsidRDefault="00C74D1D" w:rsidP="00C74D1D">
      <w:pPr>
        <w:autoSpaceDE w:val="0"/>
        <w:autoSpaceDN w:val="0"/>
        <w:adjustRightInd w:val="0"/>
        <w:spacing w:after="20" w:line="24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56763C">
        <w:rPr>
          <w:rFonts w:ascii="Courier New" w:hAnsi="Courier New" w:cs="Courier New"/>
          <w:color w:val="000000"/>
          <w:kern w:val="0"/>
          <w:sz w:val="18"/>
          <w:szCs w:val="18"/>
        </w:rPr>
        <w:t>using System.Windows;</w:t>
      </w:r>
    </w:p>
    <w:p w14:paraId="2D8B21D0" w14:textId="77777777" w:rsidR="00C74D1D" w:rsidRPr="0056763C" w:rsidRDefault="00C74D1D" w:rsidP="00C74D1D">
      <w:pPr>
        <w:autoSpaceDE w:val="0"/>
        <w:autoSpaceDN w:val="0"/>
        <w:adjustRightInd w:val="0"/>
        <w:spacing w:after="20" w:line="24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56763C">
        <w:rPr>
          <w:rFonts w:ascii="Courier New" w:hAnsi="Courier New" w:cs="Courier New"/>
          <w:color w:val="000000"/>
          <w:kern w:val="0"/>
          <w:sz w:val="18"/>
          <w:szCs w:val="18"/>
        </w:rPr>
        <w:t>using Input = CS.General.Form.Field.Logic;</w:t>
      </w:r>
    </w:p>
    <w:p w14:paraId="4D9D021A" w14:textId="77777777" w:rsidR="00C74D1D" w:rsidRPr="0056763C" w:rsidRDefault="00C74D1D" w:rsidP="00C74D1D">
      <w:pPr>
        <w:autoSpaceDE w:val="0"/>
        <w:autoSpaceDN w:val="0"/>
        <w:adjustRightInd w:val="0"/>
        <w:spacing w:after="20" w:line="24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</w:p>
    <w:p w14:paraId="1B667B9C" w14:textId="77777777" w:rsidR="00C74D1D" w:rsidRPr="0056763C" w:rsidRDefault="00C74D1D" w:rsidP="00C74D1D">
      <w:pPr>
        <w:autoSpaceDE w:val="0"/>
        <w:autoSpaceDN w:val="0"/>
        <w:adjustRightInd w:val="0"/>
        <w:spacing w:after="20" w:line="24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56763C">
        <w:rPr>
          <w:rFonts w:ascii="Courier New" w:hAnsi="Courier New" w:cs="Courier New"/>
          <w:color w:val="000000"/>
          <w:kern w:val="0"/>
          <w:sz w:val="18"/>
          <w:szCs w:val="18"/>
        </w:rPr>
        <w:t>namespace CS.General.Form.Logic</w:t>
      </w:r>
    </w:p>
    <w:p w14:paraId="45A0D32F" w14:textId="77777777" w:rsidR="00C74D1D" w:rsidRPr="0056763C" w:rsidRDefault="00C74D1D" w:rsidP="00C74D1D">
      <w:pPr>
        <w:autoSpaceDE w:val="0"/>
        <w:autoSpaceDN w:val="0"/>
        <w:adjustRightInd w:val="0"/>
        <w:spacing w:after="20" w:line="24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56763C"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 w14:paraId="45D27ECD" w14:textId="77777777" w:rsidR="00C74D1D" w:rsidRPr="0056763C" w:rsidRDefault="00C74D1D" w:rsidP="00C74D1D">
      <w:pPr>
        <w:autoSpaceDE w:val="0"/>
        <w:autoSpaceDN w:val="0"/>
        <w:adjustRightInd w:val="0"/>
        <w:spacing w:after="20" w:line="24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56763C">
        <w:rPr>
          <w:rFonts w:ascii="Courier New" w:hAnsi="Courier New" w:cs="Courier New"/>
          <w:color w:val="000000"/>
          <w:kern w:val="0"/>
          <w:sz w:val="18"/>
          <w:szCs w:val="18"/>
        </w:rPr>
        <w:tab/>
        <w:t>public class Form</w:t>
      </w:r>
    </w:p>
    <w:p w14:paraId="37575850" w14:textId="77777777" w:rsidR="00C74D1D" w:rsidRPr="0056763C" w:rsidRDefault="00C74D1D" w:rsidP="00C74D1D">
      <w:pPr>
        <w:autoSpaceDE w:val="0"/>
        <w:autoSpaceDN w:val="0"/>
        <w:adjustRightInd w:val="0"/>
        <w:spacing w:after="20" w:line="24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56763C">
        <w:rPr>
          <w:rFonts w:ascii="Courier New" w:hAnsi="Courier New" w:cs="Courier New"/>
          <w:color w:val="000000"/>
          <w:kern w:val="0"/>
          <w:sz w:val="18"/>
          <w:szCs w:val="18"/>
        </w:rPr>
        <w:tab/>
        <w:t>{</w:t>
      </w:r>
    </w:p>
    <w:p w14:paraId="2CE3C6BC" w14:textId="77777777" w:rsidR="00C74D1D" w:rsidRPr="0056763C" w:rsidRDefault="00C74D1D" w:rsidP="00C74D1D">
      <w:pPr>
        <w:autoSpaceDE w:val="0"/>
        <w:autoSpaceDN w:val="0"/>
        <w:adjustRightInd w:val="0"/>
        <w:spacing w:after="20" w:line="24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56763C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56763C">
        <w:rPr>
          <w:rFonts w:ascii="Courier New" w:hAnsi="Courier New" w:cs="Courier New"/>
          <w:color w:val="000000"/>
          <w:kern w:val="0"/>
          <w:sz w:val="18"/>
          <w:szCs w:val="18"/>
        </w:rPr>
        <w:tab/>
        <w:t>public object this[Input.Tag tag]</w:t>
      </w:r>
    </w:p>
    <w:p w14:paraId="394BF3B0" w14:textId="77777777" w:rsidR="00C74D1D" w:rsidRPr="0056763C" w:rsidRDefault="00C74D1D" w:rsidP="00C74D1D">
      <w:pPr>
        <w:autoSpaceDE w:val="0"/>
        <w:autoSpaceDN w:val="0"/>
        <w:adjustRightInd w:val="0"/>
        <w:spacing w:after="20" w:line="24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56763C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56763C">
        <w:rPr>
          <w:rFonts w:ascii="Courier New" w:hAnsi="Courier New" w:cs="Courier New"/>
          <w:color w:val="000000"/>
          <w:kern w:val="0"/>
          <w:sz w:val="18"/>
          <w:szCs w:val="18"/>
        </w:rPr>
        <w:tab/>
        <w:t>{</w:t>
      </w:r>
    </w:p>
    <w:p w14:paraId="31D0752A" w14:textId="77777777" w:rsidR="00C74D1D" w:rsidRPr="0056763C" w:rsidRDefault="00C74D1D" w:rsidP="00C74D1D">
      <w:pPr>
        <w:autoSpaceDE w:val="0"/>
        <w:autoSpaceDN w:val="0"/>
        <w:adjustRightInd w:val="0"/>
        <w:spacing w:after="20" w:line="24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56763C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56763C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56763C">
        <w:rPr>
          <w:rFonts w:ascii="Courier New" w:hAnsi="Courier New" w:cs="Courier New"/>
          <w:color w:val="000000"/>
          <w:kern w:val="0"/>
          <w:sz w:val="18"/>
          <w:szCs w:val="18"/>
        </w:rPr>
        <w:tab/>
        <w:t>get =&gt; _data[tag];</w:t>
      </w:r>
    </w:p>
    <w:p w14:paraId="252B9803" w14:textId="77777777" w:rsidR="00C74D1D" w:rsidRPr="0056763C" w:rsidRDefault="00C74D1D" w:rsidP="00C74D1D">
      <w:pPr>
        <w:autoSpaceDE w:val="0"/>
        <w:autoSpaceDN w:val="0"/>
        <w:adjustRightInd w:val="0"/>
        <w:spacing w:after="20" w:line="24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56763C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56763C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56763C">
        <w:rPr>
          <w:rFonts w:ascii="Courier New" w:hAnsi="Courier New" w:cs="Courier New"/>
          <w:color w:val="000000"/>
          <w:kern w:val="0"/>
          <w:sz w:val="18"/>
          <w:szCs w:val="18"/>
        </w:rPr>
        <w:tab/>
        <w:t>set =&gt; _sets[tag].Write(value);</w:t>
      </w:r>
    </w:p>
    <w:p w14:paraId="14737712" w14:textId="77777777" w:rsidR="00C74D1D" w:rsidRPr="0056763C" w:rsidRDefault="00C74D1D" w:rsidP="00C74D1D">
      <w:pPr>
        <w:autoSpaceDE w:val="0"/>
        <w:autoSpaceDN w:val="0"/>
        <w:adjustRightInd w:val="0"/>
        <w:spacing w:after="20" w:line="24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56763C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56763C">
        <w:rPr>
          <w:rFonts w:ascii="Courier New" w:hAnsi="Courier New" w:cs="Courier New"/>
          <w:color w:val="000000"/>
          <w:kern w:val="0"/>
          <w:sz w:val="18"/>
          <w:szCs w:val="18"/>
        </w:rPr>
        <w:tab/>
        <w:t>}</w:t>
      </w:r>
    </w:p>
    <w:p w14:paraId="2CABA80F" w14:textId="77777777" w:rsidR="00C74D1D" w:rsidRPr="0056763C" w:rsidRDefault="00C74D1D" w:rsidP="00C74D1D">
      <w:pPr>
        <w:autoSpaceDE w:val="0"/>
        <w:autoSpaceDN w:val="0"/>
        <w:adjustRightInd w:val="0"/>
        <w:spacing w:after="20" w:line="24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</w:p>
    <w:p w14:paraId="505B1BF8" w14:textId="77777777" w:rsidR="00C74D1D" w:rsidRPr="0056763C" w:rsidRDefault="00C74D1D" w:rsidP="00C74D1D">
      <w:pPr>
        <w:autoSpaceDE w:val="0"/>
        <w:autoSpaceDN w:val="0"/>
        <w:adjustRightInd w:val="0"/>
        <w:spacing w:after="20" w:line="24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56763C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56763C">
        <w:rPr>
          <w:rFonts w:ascii="Courier New" w:hAnsi="Courier New" w:cs="Courier New"/>
          <w:color w:val="000000"/>
          <w:kern w:val="0"/>
          <w:sz w:val="18"/>
          <w:szCs w:val="18"/>
        </w:rPr>
        <w:tab/>
        <w:t>private Dictionary&lt;Input.Tag, object&gt; _data;</w:t>
      </w:r>
    </w:p>
    <w:p w14:paraId="524CCEBC" w14:textId="77777777" w:rsidR="00C74D1D" w:rsidRPr="0056763C" w:rsidRDefault="00C74D1D" w:rsidP="00C74D1D">
      <w:pPr>
        <w:autoSpaceDE w:val="0"/>
        <w:autoSpaceDN w:val="0"/>
        <w:adjustRightInd w:val="0"/>
        <w:spacing w:after="20" w:line="24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56763C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56763C">
        <w:rPr>
          <w:rFonts w:ascii="Courier New" w:hAnsi="Courier New" w:cs="Courier New"/>
          <w:color w:val="000000"/>
          <w:kern w:val="0"/>
          <w:sz w:val="18"/>
          <w:szCs w:val="18"/>
        </w:rPr>
        <w:tab/>
        <w:t>private Dictionary&lt;Input.Tag, Input.Field&gt; _sets;</w:t>
      </w:r>
    </w:p>
    <w:p w14:paraId="67A3F3BC" w14:textId="77777777" w:rsidR="00C74D1D" w:rsidRPr="0056763C" w:rsidRDefault="00C74D1D" w:rsidP="00C74D1D">
      <w:pPr>
        <w:autoSpaceDE w:val="0"/>
        <w:autoSpaceDN w:val="0"/>
        <w:adjustRightInd w:val="0"/>
        <w:spacing w:after="20" w:line="24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56763C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56763C">
        <w:rPr>
          <w:rFonts w:ascii="Courier New" w:hAnsi="Courier New" w:cs="Courier New"/>
          <w:color w:val="000000"/>
          <w:kern w:val="0"/>
          <w:sz w:val="18"/>
          <w:szCs w:val="18"/>
        </w:rPr>
        <w:tab/>
        <w:t>private IFormUi _ui;</w:t>
      </w:r>
    </w:p>
    <w:p w14:paraId="17CA73A7" w14:textId="77777777" w:rsidR="00C74D1D" w:rsidRPr="0056763C" w:rsidRDefault="00C74D1D" w:rsidP="00C74D1D">
      <w:pPr>
        <w:autoSpaceDE w:val="0"/>
        <w:autoSpaceDN w:val="0"/>
        <w:adjustRightInd w:val="0"/>
        <w:spacing w:after="20" w:line="24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56763C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56763C">
        <w:rPr>
          <w:rFonts w:ascii="Courier New" w:hAnsi="Courier New" w:cs="Courier New"/>
          <w:color w:val="000000"/>
          <w:kern w:val="0"/>
          <w:sz w:val="18"/>
          <w:szCs w:val="18"/>
        </w:rPr>
        <w:tab/>
        <w:t>private IFormUser _user;</w:t>
      </w:r>
    </w:p>
    <w:p w14:paraId="4CC386EA" w14:textId="77777777" w:rsidR="00C74D1D" w:rsidRPr="0056763C" w:rsidRDefault="00C74D1D" w:rsidP="00C74D1D">
      <w:pPr>
        <w:autoSpaceDE w:val="0"/>
        <w:autoSpaceDN w:val="0"/>
        <w:adjustRightInd w:val="0"/>
        <w:spacing w:after="20" w:line="24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56763C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56763C">
        <w:rPr>
          <w:rFonts w:ascii="Courier New" w:hAnsi="Courier New" w:cs="Courier New"/>
          <w:color w:val="000000"/>
          <w:kern w:val="0"/>
          <w:sz w:val="18"/>
          <w:szCs w:val="18"/>
        </w:rPr>
        <w:tab/>
        <w:t>private IFormHandler _handler;</w:t>
      </w:r>
    </w:p>
    <w:p w14:paraId="041B9029" w14:textId="77777777" w:rsidR="00C74D1D" w:rsidRPr="0056763C" w:rsidRDefault="00C74D1D" w:rsidP="00C74D1D">
      <w:pPr>
        <w:autoSpaceDE w:val="0"/>
        <w:autoSpaceDN w:val="0"/>
        <w:adjustRightInd w:val="0"/>
        <w:spacing w:after="20" w:line="24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</w:p>
    <w:p w14:paraId="30761D82" w14:textId="77777777" w:rsidR="00C74D1D" w:rsidRPr="0056763C" w:rsidRDefault="00C74D1D" w:rsidP="00C74D1D">
      <w:pPr>
        <w:autoSpaceDE w:val="0"/>
        <w:autoSpaceDN w:val="0"/>
        <w:adjustRightInd w:val="0"/>
        <w:spacing w:after="20" w:line="24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56763C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56763C">
        <w:rPr>
          <w:rFonts w:ascii="Courier New" w:hAnsi="Courier New" w:cs="Courier New"/>
          <w:color w:val="000000"/>
          <w:kern w:val="0"/>
          <w:sz w:val="18"/>
          <w:szCs w:val="18"/>
        </w:rPr>
        <w:tab/>
        <w:t>public Form(IFormUi ui)</w:t>
      </w:r>
    </w:p>
    <w:p w14:paraId="3E56C8F0" w14:textId="77777777" w:rsidR="00C74D1D" w:rsidRPr="0056763C" w:rsidRDefault="00C74D1D" w:rsidP="00C74D1D">
      <w:pPr>
        <w:autoSpaceDE w:val="0"/>
        <w:autoSpaceDN w:val="0"/>
        <w:adjustRightInd w:val="0"/>
        <w:spacing w:after="20" w:line="24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56763C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56763C">
        <w:rPr>
          <w:rFonts w:ascii="Courier New" w:hAnsi="Courier New" w:cs="Courier New"/>
          <w:color w:val="000000"/>
          <w:kern w:val="0"/>
          <w:sz w:val="18"/>
          <w:szCs w:val="18"/>
        </w:rPr>
        <w:tab/>
        <w:t>{</w:t>
      </w:r>
    </w:p>
    <w:p w14:paraId="22676852" w14:textId="77777777" w:rsidR="00C74D1D" w:rsidRPr="0056763C" w:rsidRDefault="00C74D1D" w:rsidP="00C74D1D">
      <w:pPr>
        <w:autoSpaceDE w:val="0"/>
        <w:autoSpaceDN w:val="0"/>
        <w:adjustRightInd w:val="0"/>
        <w:spacing w:after="20" w:line="24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56763C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56763C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56763C">
        <w:rPr>
          <w:rFonts w:ascii="Courier New" w:hAnsi="Courier New" w:cs="Courier New"/>
          <w:color w:val="000000"/>
          <w:kern w:val="0"/>
          <w:sz w:val="18"/>
          <w:szCs w:val="18"/>
        </w:rPr>
        <w:tab/>
        <w:t>_ui = ui;</w:t>
      </w:r>
    </w:p>
    <w:p w14:paraId="7419D00D" w14:textId="77777777" w:rsidR="00C74D1D" w:rsidRPr="0056763C" w:rsidRDefault="00C74D1D" w:rsidP="00C74D1D">
      <w:pPr>
        <w:autoSpaceDE w:val="0"/>
        <w:autoSpaceDN w:val="0"/>
        <w:adjustRightInd w:val="0"/>
        <w:spacing w:after="20" w:line="24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56763C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56763C">
        <w:rPr>
          <w:rFonts w:ascii="Courier New" w:hAnsi="Courier New" w:cs="Courier New"/>
          <w:color w:val="000000"/>
          <w:kern w:val="0"/>
          <w:sz w:val="18"/>
          <w:szCs w:val="18"/>
        </w:rPr>
        <w:tab/>
        <w:t>}</w:t>
      </w:r>
    </w:p>
    <w:p w14:paraId="1D4F80C1" w14:textId="77777777" w:rsidR="00C74D1D" w:rsidRPr="0056763C" w:rsidRDefault="00C74D1D" w:rsidP="00C74D1D">
      <w:pPr>
        <w:autoSpaceDE w:val="0"/>
        <w:autoSpaceDN w:val="0"/>
        <w:adjustRightInd w:val="0"/>
        <w:spacing w:after="20" w:line="24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</w:p>
    <w:p w14:paraId="0E0B33AC" w14:textId="77777777" w:rsidR="00C74D1D" w:rsidRPr="0056763C" w:rsidRDefault="00C74D1D" w:rsidP="00C74D1D">
      <w:pPr>
        <w:autoSpaceDE w:val="0"/>
        <w:autoSpaceDN w:val="0"/>
        <w:adjustRightInd w:val="0"/>
        <w:spacing w:after="20" w:line="24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56763C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56763C">
        <w:rPr>
          <w:rFonts w:ascii="Courier New" w:hAnsi="Courier New" w:cs="Courier New"/>
          <w:color w:val="000000"/>
          <w:kern w:val="0"/>
          <w:sz w:val="18"/>
          <w:szCs w:val="18"/>
        </w:rPr>
        <w:tab/>
        <w:t>public void Open(IFormUser user, IFormHandler handler)</w:t>
      </w:r>
    </w:p>
    <w:p w14:paraId="5ECA12DE" w14:textId="77777777" w:rsidR="00C74D1D" w:rsidRPr="0056763C" w:rsidRDefault="00C74D1D" w:rsidP="00C74D1D">
      <w:pPr>
        <w:autoSpaceDE w:val="0"/>
        <w:autoSpaceDN w:val="0"/>
        <w:adjustRightInd w:val="0"/>
        <w:spacing w:after="20" w:line="24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56763C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56763C">
        <w:rPr>
          <w:rFonts w:ascii="Courier New" w:hAnsi="Courier New" w:cs="Courier New"/>
          <w:color w:val="000000"/>
          <w:kern w:val="0"/>
          <w:sz w:val="18"/>
          <w:szCs w:val="18"/>
        </w:rPr>
        <w:tab/>
        <w:t>{</w:t>
      </w:r>
    </w:p>
    <w:p w14:paraId="0942B022" w14:textId="77777777" w:rsidR="00C74D1D" w:rsidRPr="0056763C" w:rsidRDefault="00C74D1D" w:rsidP="00C74D1D">
      <w:pPr>
        <w:autoSpaceDE w:val="0"/>
        <w:autoSpaceDN w:val="0"/>
        <w:adjustRightInd w:val="0"/>
        <w:spacing w:after="20" w:line="24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56763C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56763C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56763C">
        <w:rPr>
          <w:rFonts w:ascii="Courier New" w:hAnsi="Courier New" w:cs="Courier New"/>
          <w:color w:val="000000"/>
          <w:kern w:val="0"/>
          <w:sz w:val="18"/>
          <w:szCs w:val="18"/>
        </w:rPr>
        <w:tab/>
        <w:t>_ui.Open(Send, Close);</w:t>
      </w:r>
    </w:p>
    <w:p w14:paraId="5E6BC7E4" w14:textId="77777777" w:rsidR="00C74D1D" w:rsidRPr="0056763C" w:rsidRDefault="00C74D1D" w:rsidP="00C74D1D">
      <w:pPr>
        <w:autoSpaceDE w:val="0"/>
        <w:autoSpaceDN w:val="0"/>
        <w:adjustRightInd w:val="0"/>
        <w:spacing w:after="20" w:line="24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56763C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56763C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56763C">
        <w:rPr>
          <w:rFonts w:ascii="Courier New" w:hAnsi="Courier New" w:cs="Courier New"/>
          <w:color w:val="000000"/>
          <w:kern w:val="0"/>
          <w:sz w:val="18"/>
          <w:szCs w:val="18"/>
        </w:rPr>
        <w:tab/>
        <w:t>_user = user;</w:t>
      </w:r>
    </w:p>
    <w:p w14:paraId="67E050DD" w14:textId="77777777" w:rsidR="00C74D1D" w:rsidRPr="0056763C" w:rsidRDefault="00C74D1D" w:rsidP="00C74D1D">
      <w:pPr>
        <w:autoSpaceDE w:val="0"/>
        <w:autoSpaceDN w:val="0"/>
        <w:adjustRightInd w:val="0"/>
        <w:spacing w:after="20" w:line="24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56763C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56763C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56763C">
        <w:rPr>
          <w:rFonts w:ascii="Courier New" w:hAnsi="Courier New" w:cs="Courier New"/>
          <w:color w:val="000000"/>
          <w:kern w:val="0"/>
          <w:sz w:val="18"/>
          <w:szCs w:val="18"/>
        </w:rPr>
        <w:tab/>
        <w:t>_handler = handler;</w:t>
      </w:r>
    </w:p>
    <w:p w14:paraId="238B22BA" w14:textId="77777777" w:rsidR="00C74D1D" w:rsidRPr="0056763C" w:rsidRDefault="00C74D1D" w:rsidP="00C74D1D">
      <w:pPr>
        <w:autoSpaceDE w:val="0"/>
        <w:autoSpaceDN w:val="0"/>
        <w:adjustRightInd w:val="0"/>
        <w:spacing w:after="20" w:line="24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56763C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56763C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56763C">
        <w:rPr>
          <w:rFonts w:ascii="Courier New" w:hAnsi="Courier New" w:cs="Courier New"/>
          <w:color w:val="000000"/>
          <w:kern w:val="0"/>
          <w:sz w:val="18"/>
          <w:szCs w:val="18"/>
        </w:rPr>
        <w:tab/>
        <w:t>_user.Hide();</w:t>
      </w:r>
    </w:p>
    <w:p w14:paraId="2BBFF763" w14:textId="77777777" w:rsidR="00C74D1D" w:rsidRPr="0056763C" w:rsidRDefault="00C74D1D" w:rsidP="00C74D1D">
      <w:pPr>
        <w:autoSpaceDE w:val="0"/>
        <w:autoSpaceDN w:val="0"/>
        <w:adjustRightInd w:val="0"/>
        <w:spacing w:after="20" w:line="24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56763C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56763C">
        <w:rPr>
          <w:rFonts w:ascii="Courier New" w:hAnsi="Courier New" w:cs="Courier New"/>
          <w:color w:val="000000"/>
          <w:kern w:val="0"/>
          <w:sz w:val="18"/>
          <w:szCs w:val="18"/>
        </w:rPr>
        <w:tab/>
        <w:t>}</w:t>
      </w:r>
    </w:p>
    <w:p w14:paraId="7E82652E" w14:textId="77777777" w:rsidR="00C74D1D" w:rsidRPr="0056763C" w:rsidRDefault="00C74D1D" w:rsidP="00C74D1D">
      <w:pPr>
        <w:autoSpaceDE w:val="0"/>
        <w:autoSpaceDN w:val="0"/>
        <w:adjustRightInd w:val="0"/>
        <w:spacing w:after="20" w:line="24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</w:p>
    <w:p w14:paraId="6B709C34" w14:textId="77777777" w:rsidR="00C74D1D" w:rsidRPr="0056763C" w:rsidRDefault="00C74D1D" w:rsidP="00C74D1D">
      <w:pPr>
        <w:autoSpaceDE w:val="0"/>
        <w:autoSpaceDN w:val="0"/>
        <w:adjustRightInd w:val="0"/>
        <w:spacing w:after="20" w:line="24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56763C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56763C">
        <w:rPr>
          <w:rFonts w:ascii="Courier New" w:hAnsi="Courier New" w:cs="Courier New"/>
          <w:color w:val="000000"/>
          <w:kern w:val="0"/>
          <w:sz w:val="18"/>
          <w:szCs w:val="18"/>
        </w:rPr>
        <w:tab/>
        <w:t>private void Send()</w:t>
      </w:r>
    </w:p>
    <w:p w14:paraId="5A2578E4" w14:textId="77777777" w:rsidR="00C74D1D" w:rsidRPr="0056763C" w:rsidRDefault="00C74D1D" w:rsidP="00C74D1D">
      <w:pPr>
        <w:autoSpaceDE w:val="0"/>
        <w:autoSpaceDN w:val="0"/>
        <w:adjustRightInd w:val="0"/>
        <w:spacing w:after="20" w:line="24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56763C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56763C">
        <w:rPr>
          <w:rFonts w:ascii="Courier New" w:hAnsi="Courier New" w:cs="Courier New"/>
          <w:color w:val="000000"/>
          <w:kern w:val="0"/>
          <w:sz w:val="18"/>
          <w:szCs w:val="18"/>
        </w:rPr>
        <w:tab/>
        <w:t>{</w:t>
      </w:r>
    </w:p>
    <w:p w14:paraId="6A9BA25C" w14:textId="77777777" w:rsidR="00C74D1D" w:rsidRPr="0056763C" w:rsidRDefault="00C74D1D" w:rsidP="00C74D1D">
      <w:pPr>
        <w:autoSpaceDE w:val="0"/>
        <w:autoSpaceDN w:val="0"/>
        <w:adjustRightInd w:val="0"/>
        <w:spacing w:after="20" w:line="24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56763C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56763C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56763C">
        <w:rPr>
          <w:rFonts w:ascii="Courier New" w:hAnsi="Courier New" w:cs="Courier New"/>
          <w:color w:val="000000"/>
          <w:kern w:val="0"/>
          <w:sz w:val="18"/>
          <w:szCs w:val="18"/>
        </w:rPr>
        <w:tab/>
        <w:t>_sets = _ui.Container.GetFields().ToDictionary(item =&gt; item.Tag, item =&gt; item);</w:t>
      </w:r>
    </w:p>
    <w:p w14:paraId="6FB093F6" w14:textId="77777777" w:rsidR="00C74D1D" w:rsidRPr="0056763C" w:rsidRDefault="00C74D1D" w:rsidP="00C74D1D">
      <w:pPr>
        <w:autoSpaceDE w:val="0"/>
        <w:autoSpaceDN w:val="0"/>
        <w:adjustRightInd w:val="0"/>
        <w:spacing w:after="20" w:line="24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</w:p>
    <w:p w14:paraId="64293DD3" w14:textId="77777777" w:rsidR="00C74D1D" w:rsidRPr="0056763C" w:rsidRDefault="00C74D1D" w:rsidP="00C74D1D">
      <w:pPr>
        <w:autoSpaceDE w:val="0"/>
        <w:autoSpaceDN w:val="0"/>
        <w:adjustRightInd w:val="0"/>
        <w:spacing w:after="20" w:line="24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56763C">
        <w:rPr>
          <w:rFonts w:ascii="Courier New" w:hAnsi="Courier New" w:cs="Courier New"/>
          <w:color w:val="000000"/>
          <w:kern w:val="0"/>
          <w:sz w:val="18"/>
          <w:szCs w:val="18"/>
        </w:rPr>
        <w:lastRenderedPageBreak/>
        <w:tab/>
      </w:r>
      <w:r w:rsidRPr="0056763C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56763C">
        <w:rPr>
          <w:rFonts w:ascii="Courier New" w:hAnsi="Courier New" w:cs="Courier New"/>
          <w:color w:val="000000"/>
          <w:kern w:val="0"/>
          <w:sz w:val="18"/>
          <w:szCs w:val="18"/>
        </w:rPr>
        <w:tab/>
        <w:t>if (Check(out Dictionary&lt;Input.Tag, object&gt; data))</w:t>
      </w:r>
    </w:p>
    <w:p w14:paraId="1D35B26D" w14:textId="77777777" w:rsidR="00C74D1D" w:rsidRPr="0056763C" w:rsidRDefault="00C74D1D" w:rsidP="00C74D1D">
      <w:pPr>
        <w:autoSpaceDE w:val="0"/>
        <w:autoSpaceDN w:val="0"/>
        <w:adjustRightInd w:val="0"/>
        <w:spacing w:after="20" w:line="24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56763C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56763C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56763C">
        <w:rPr>
          <w:rFonts w:ascii="Courier New" w:hAnsi="Courier New" w:cs="Courier New"/>
          <w:color w:val="000000"/>
          <w:kern w:val="0"/>
          <w:sz w:val="18"/>
          <w:szCs w:val="18"/>
        </w:rPr>
        <w:tab/>
        <w:t>{</w:t>
      </w:r>
    </w:p>
    <w:p w14:paraId="300AD338" w14:textId="77777777" w:rsidR="00C74D1D" w:rsidRPr="0056763C" w:rsidRDefault="00C74D1D" w:rsidP="00C74D1D">
      <w:pPr>
        <w:autoSpaceDE w:val="0"/>
        <w:autoSpaceDN w:val="0"/>
        <w:adjustRightInd w:val="0"/>
        <w:spacing w:after="20" w:line="24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56763C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56763C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56763C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56763C">
        <w:rPr>
          <w:rFonts w:ascii="Courier New" w:hAnsi="Courier New" w:cs="Courier New"/>
          <w:color w:val="000000"/>
          <w:kern w:val="0"/>
          <w:sz w:val="18"/>
          <w:szCs w:val="18"/>
        </w:rPr>
        <w:tab/>
        <w:t>_data = data;</w:t>
      </w:r>
    </w:p>
    <w:p w14:paraId="2A55DA18" w14:textId="77777777" w:rsidR="00C74D1D" w:rsidRPr="0056763C" w:rsidRDefault="00C74D1D" w:rsidP="00C74D1D">
      <w:pPr>
        <w:autoSpaceDE w:val="0"/>
        <w:autoSpaceDN w:val="0"/>
        <w:adjustRightInd w:val="0"/>
        <w:spacing w:after="20" w:line="24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56763C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56763C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56763C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56763C">
        <w:rPr>
          <w:rFonts w:ascii="Courier New" w:hAnsi="Courier New" w:cs="Courier New"/>
          <w:color w:val="000000"/>
          <w:kern w:val="0"/>
          <w:sz w:val="18"/>
          <w:szCs w:val="18"/>
        </w:rPr>
        <w:tab/>
        <w:t>_ui.Hide();</w:t>
      </w:r>
    </w:p>
    <w:p w14:paraId="3A9CA0E3" w14:textId="77777777" w:rsidR="00C74D1D" w:rsidRPr="0056763C" w:rsidRDefault="00C74D1D" w:rsidP="00C74D1D">
      <w:pPr>
        <w:autoSpaceDE w:val="0"/>
        <w:autoSpaceDN w:val="0"/>
        <w:adjustRightInd w:val="0"/>
        <w:spacing w:after="20" w:line="24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56763C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56763C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56763C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56763C">
        <w:rPr>
          <w:rFonts w:ascii="Courier New" w:hAnsi="Courier New" w:cs="Courier New"/>
          <w:color w:val="000000"/>
          <w:kern w:val="0"/>
          <w:sz w:val="18"/>
          <w:szCs w:val="18"/>
        </w:rPr>
        <w:tab/>
        <w:t>FormSender.Send(this, _handler);</w:t>
      </w:r>
    </w:p>
    <w:p w14:paraId="25D4F9F6" w14:textId="77777777" w:rsidR="00C74D1D" w:rsidRPr="0056763C" w:rsidRDefault="00C74D1D" w:rsidP="00C74D1D">
      <w:pPr>
        <w:autoSpaceDE w:val="0"/>
        <w:autoSpaceDN w:val="0"/>
        <w:adjustRightInd w:val="0"/>
        <w:spacing w:after="20" w:line="24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56763C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56763C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56763C">
        <w:rPr>
          <w:rFonts w:ascii="Courier New" w:hAnsi="Courier New" w:cs="Courier New"/>
          <w:color w:val="000000"/>
          <w:kern w:val="0"/>
          <w:sz w:val="18"/>
          <w:szCs w:val="18"/>
        </w:rPr>
        <w:tab/>
        <w:t>}</w:t>
      </w:r>
    </w:p>
    <w:p w14:paraId="76860F81" w14:textId="77777777" w:rsidR="00C74D1D" w:rsidRPr="0056763C" w:rsidRDefault="00C74D1D" w:rsidP="00C74D1D">
      <w:pPr>
        <w:autoSpaceDE w:val="0"/>
        <w:autoSpaceDN w:val="0"/>
        <w:adjustRightInd w:val="0"/>
        <w:spacing w:after="20" w:line="24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56763C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56763C">
        <w:rPr>
          <w:rFonts w:ascii="Courier New" w:hAnsi="Courier New" w:cs="Courier New"/>
          <w:color w:val="000000"/>
          <w:kern w:val="0"/>
          <w:sz w:val="18"/>
          <w:szCs w:val="18"/>
        </w:rPr>
        <w:tab/>
        <w:t>}</w:t>
      </w:r>
    </w:p>
    <w:p w14:paraId="100DD076" w14:textId="77777777" w:rsidR="00C74D1D" w:rsidRPr="0056763C" w:rsidRDefault="00C74D1D" w:rsidP="00C74D1D">
      <w:pPr>
        <w:autoSpaceDE w:val="0"/>
        <w:autoSpaceDN w:val="0"/>
        <w:adjustRightInd w:val="0"/>
        <w:spacing w:after="20" w:line="24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</w:p>
    <w:p w14:paraId="7D02F76F" w14:textId="77777777" w:rsidR="00C74D1D" w:rsidRPr="0056763C" w:rsidRDefault="00C74D1D" w:rsidP="00C74D1D">
      <w:pPr>
        <w:autoSpaceDE w:val="0"/>
        <w:autoSpaceDN w:val="0"/>
        <w:adjustRightInd w:val="0"/>
        <w:spacing w:after="20" w:line="24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56763C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56763C">
        <w:rPr>
          <w:rFonts w:ascii="Courier New" w:hAnsi="Courier New" w:cs="Courier New"/>
          <w:color w:val="000000"/>
          <w:kern w:val="0"/>
          <w:sz w:val="18"/>
          <w:szCs w:val="18"/>
        </w:rPr>
        <w:tab/>
        <w:t>private bool Check(out Dictionary&lt;Input.Tag, object&gt; data)</w:t>
      </w:r>
    </w:p>
    <w:p w14:paraId="75DB62D8" w14:textId="77777777" w:rsidR="00C74D1D" w:rsidRPr="0056763C" w:rsidRDefault="00C74D1D" w:rsidP="00C74D1D">
      <w:pPr>
        <w:autoSpaceDE w:val="0"/>
        <w:autoSpaceDN w:val="0"/>
        <w:adjustRightInd w:val="0"/>
        <w:spacing w:after="20" w:line="24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56763C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56763C">
        <w:rPr>
          <w:rFonts w:ascii="Courier New" w:hAnsi="Courier New" w:cs="Courier New"/>
          <w:color w:val="000000"/>
          <w:kern w:val="0"/>
          <w:sz w:val="18"/>
          <w:szCs w:val="18"/>
        </w:rPr>
        <w:tab/>
        <w:t>{</w:t>
      </w:r>
    </w:p>
    <w:p w14:paraId="7C6BECAE" w14:textId="77777777" w:rsidR="00C74D1D" w:rsidRPr="0056763C" w:rsidRDefault="00C74D1D" w:rsidP="00C74D1D">
      <w:pPr>
        <w:autoSpaceDE w:val="0"/>
        <w:autoSpaceDN w:val="0"/>
        <w:adjustRightInd w:val="0"/>
        <w:spacing w:after="20" w:line="24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56763C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56763C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56763C">
        <w:rPr>
          <w:rFonts w:ascii="Courier New" w:hAnsi="Courier New" w:cs="Courier New"/>
          <w:color w:val="000000"/>
          <w:kern w:val="0"/>
          <w:sz w:val="18"/>
          <w:szCs w:val="18"/>
        </w:rPr>
        <w:tab/>
        <w:t>data = [];</w:t>
      </w:r>
    </w:p>
    <w:p w14:paraId="5363C4EC" w14:textId="77777777" w:rsidR="00C74D1D" w:rsidRPr="0056763C" w:rsidRDefault="00C74D1D" w:rsidP="00C74D1D">
      <w:pPr>
        <w:autoSpaceDE w:val="0"/>
        <w:autoSpaceDN w:val="0"/>
        <w:adjustRightInd w:val="0"/>
        <w:spacing w:after="20" w:line="24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56763C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56763C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56763C">
        <w:rPr>
          <w:rFonts w:ascii="Courier New" w:hAnsi="Courier New" w:cs="Courier New"/>
          <w:color w:val="000000"/>
          <w:kern w:val="0"/>
          <w:sz w:val="18"/>
          <w:szCs w:val="18"/>
        </w:rPr>
        <w:tab/>
        <w:t>bool result = true;</w:t>
      </w:r>
    </w:p>
    <w:p w14:paraId="3586795C" w14:textId="77777777" w:rsidR="00C74D1D" w:rsidRPr="0056763C" w:rsidRDefault="00C74D1D" w:rsidP="00C74D1D">
      <w:pPr>
        <w:autoSpaceDE w:val="0"/>
        <w:autoSpaceDN w:val="0"/>
        <w:adjustRightInd w:val="0"/>
        <w:spacing w:after="20" w:line="24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</w:p>
    <w:p w14:paraId="02EAA048" w14:textId="77777777" w:rsidR="00C74D1D" w:rsidRPr="0056763C" w:rsidRDefault="00C74D1D" w:rsidP="00C74D1D">
      <w:pPr>
        <w:autoSpaceDE w:val="0"/>
        <w:autoSpaceDN w:val="0"/>
        <w:adjustRightInd w:val="0"/>
        <w:spacing w:after="20" w:line="24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56763C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56763C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56763C">
        <w:rPr>
          <w:rFonts w:ascii="Courier New" w:hAnsi="Courier New" w:cs="Courier New"/>
          <w:color w:val="000000"/>
          <w:kern w:val="0"/>
          <w:sz w:val="18"/>
          <w:szCs w:val="18"/>
        </w:rPr>
        <w:tab/>
        <w:t>foreach (var set in _sets)</w:t>
      </w:r>
    </w:p>
    <w:p w14:paraId="7E13A62C" w14:textId="77777777" w:rsidR="00C74D1D" w:rsidRPr="0056763C" w:rsidRDefault="00C74D1D" w:rsidP="00C74D1D">
      <w:pPr>
        <w:autoSpaceDE w:val="0"/>
        <w:autoSpaceDN w:val="0"/>
        <w:adjustRightInd w:val="0"/>
        <w:spacing w:after="20" w:line="24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56763C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56763C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56763C">
        <w:rPr>
          <w:rFonts w:ascii="Courier New" w:hAnsi="Courier New" w:cs="Courier New"/>
          <w:color w:val="000000"/>
          <w:kern w:val="0"/>
          <w:sz w:val="18"/>
          <w:szCs w:val="18"/>
        </w:rPr>
        <w:tab/>
        <w:t>{</w:t>
      </w:r>
    </w:p>
    <w:p w14:paraId="52DAD2C8" w14:textId="77777777" w:rsidR="00C74D1D" w:rsidRPr="0056763C" w:rsidRDefault="00C74D1D" w:rsidP="00C74D1D">
      <w:pPr>
        <w:autoSpaceDE w:val="0"/>
        <w:autoSpaceDN w:val="0"/>
        <w:adjustRightInd w:val="0"/>
        <w:spacing w:after="20" w:line="24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56763C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56763C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56763C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56763C">
        <w:rPr>
          <w:rFonts w:ascii="Courier New" w:hAnsi="Courier New" w:cs="Courier New"/>
          <w:color w:val="000000"/>
          <w:kern w:val="0"/>
          <w:sz w:val="18"/>
          <w:szCs w:val="18"/>
        </w:rPr>
        <w:tab/>
        <w:t>if (set.Value.TryRead(out object value)) data[set.Key] = value;</w:t>
      </w:r>
    </w:p>
    <w:p w14:paraId="2FD529AF" w14:textId="77777777" w:rsidR="00C74D1D" w:rsidRPr="0056763C" w:rsidRDefault="00C74D1D" w:rsidP="00C74D1D">
      <w:pPr>
        <w:autoSpaceDE w:val="0"/>
        <w:autoSpaceDN w:val="0"/>
        <w:adjustRightInd w:val="0"/>
        <w:spacing w:after="20" w:line="24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56763C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56763C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56763C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56763C">
        <w:rPr>
          <w:rFonts w:ascii="Courier New" w:hAnsi="Courier New" w:cs="Courier New"/>
          <w:color w:val="000000"/>
          <w:kern w:val="0"/>
          <w:sz w:val="18"/>
          <w:szCs w:val="18"/>
        </w:rPr>
        <w:tab/>
        <w:t>else result = false;</w:t>
      </w:r>
    </w:p>
    <w:p w14:paraId="1FACEF0D" w14:textId="77777777" w:rsidR="00C74D1D" w:rsidRPr="0056763C" w:rsidRDefault="00C74D1D" w:rsidP="00C74D1D">
      <w:pPr>
        <w:autoSpaceDE w:val="0"/>
        <w:autoSpaceDN w:val="0"/>
        <w:adjustRightInd w:val="0"/>
        <w:spacing w:after="20" w:line="24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56763C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56763C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56763C">
        <w:rPr>
          <w:rFonts w:ascii="Courier New" w:hAnsi="Courier New" w:cs="Courier New"/>
          <w:color w:val="000000"/>
          <w:kern w:val="0"/>
          <w:sz w:val="18"/>
          <w:szCs w:val="18"/>
        </w:rPr>
        <w:tab/>
        <w:t>}</w:t>
      </w:r>
    </w:p>
    <w:p w14:paraId="485B7C58" w14:textId="77777777" w:rsidR="00C74D1D" w:rsidRPr="0056763C" w:rsidRDefault="00C74D1D" w:rsidP="00C74D1D">
      <w:pPr>
        <w:autoSpaceDE w:val="0"/>
        <w:autoSpaceDN w:val="0"/>
        <w:adjustRightInd w:val="0"/>
        <w:spacing w:after="20" w:line="24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</w:p>
    <w:p w14:paraId="78BE25C4" w14:textId="77777777" w:rsidR="00C74D1D" w:rsidRPr="0056763C" w:rsidRDefault="00C74D1D" w:rsidP="00C74D1D">
      <w:pPr>
        <w:autoSpaceDE w:val="0"/>
        <w:autoSpaceDN w:val="0"/>
        <w:adjustRightInd w:val="0"/>
        <w:spacing w:after="20" w:line="24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56763C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56763C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56763C">
        <w:rPr>
          <w:rFonts w:ascii="Courier New" w:hAnsi="Courier New" w:cs="Courier New"/>
          <w:color w:val="000000"/>
          <w:kern w:val="0"/>
          <w:sz w:val="18"/>
          <w:szCs w:val="18"/>
        </w:rPr>
        <w:tab/>
        <w:t>return result;</w:t>
      </w:r>
    </w:p>
    <w:p w14:paraId="31BBBC53" w14:textId="77777777" w:rsidR="00C74D1D" w:rsidRPr="0056763C" w:rsidRDefault="00C74D1D" w:rsidP="00C74D1D">
      <w:pPr>
        <w:autoSpaceDE w:val="0"/>
        <w:autoSpaceDN w:val="0"/>
        <w:adjustRightInd w:val="0"/>
        <w:spacing w:after="20" w:line="24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56763C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56763C">
        <w:rPr>
          <w:rFonts w:ascii="Courier New" w:hAnsi="Courier New" w:cs="Courier New"/>
          <w:color w:val="000000"/>
          <w:kern w:val="0"/>
          <w:sz w:val="18"/>
          <w:szCs w:val="18"/>
        </w:rPr>
        <w:tab/>
        <w:t>}</w:t>
      </w:r>
    </w:p>
    <w:p w14:paraId="0A349A31" w14:textId="77777777" w:rsidR="00C74D1D" w:rsidRPr="0056763C" w:rsidRDefault="00C74D1D" w:rsidP="00C74D1D">
      <w:pPr>
        <w:autoSpaceDE w:val="0"/>
        <w:autoSpaceDN w:val="0"/>
        <w:adjustRightInd w:val="0"/>
        <w:spacing w:after="20" w:line="24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</w:p>
    <w:p w14:paraId="1F0BFBB5" w14:textId="77777777" w:rsidR="00C74D1D" w:rsidRPr="0056763C" w:rsidRDefault="00C74D1D" w:rsidP="00C74D1D">
      <w:pPr>
        <w:autoSpaceDE w:val="0"/>
        <w:autoSpaceDN w:val="0"/>
        <w:adjustRightInd w:val="0"/>
        <w:spacing w:after="20" w:line="24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56763C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56763C">
        <w:rPr>
          <w:rFonts w:ascii="Courier New" w:hAnsi="Courier New" w:cs="Courier New"/>
          <w:color w:val="000000"/>
          <w:kern w:val="0"/>
          <w:sz w:val="18"/>
          <w:szCs w:val="18"/>
        </w:rPr>
        <w:tab/>
        <w:t>public void Reopen(string feedback)</w:t>
      </w:r>
    </w:p>
    <w:p w14:paraId="29C4012F" w14:textId="77777777" w:rsidR="00C74D1D" w:rsidRPr="0056763C" w:rsidRDefault="00C74D1D" w:rsidP="00C74D1D">
      <w:pPr>
        <w:autoSpaceDE w:val="0"/>
        <w:autoSpaceDN w:val="0"/>
        <w:adjustRightInd w:val="0"/>
        <w:spacing w:after="20" w:line="24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56763C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56763C">
        <w:rPr>
          <w:rFonts w:ascii="Courier New" w:hAnsi="Courier New" w:cs="Courier New"/>
          <w:color w:val="000000"/>
          <w:kern w:val="0"/>
          <w:sz w:val="18"/>
          <w:szCs w:val="18"/>
        </w:rPr>
        <w:tab/>
        <w:t>{</w:t>
      </w:r>
    </w:p>
    <w:p w14:paraId="5F6E24EA" w14:textId="77777777" w:rsidR="00C74D1D" w:rsidRPr="0056763C" w:rsidRDefault="00C74D1D" w:rsidP="00C74D1D">
      <w:pPr>
        <w:autoSpaceDE w:val="0"/>
        <w:autoSpaceDN w:val="0"/>
        <w:adjustRightInd w:val="0"/>
        <w:spacing w:after="20" w:line="24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56763C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56763C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56763C">
        <w:rPr>
          <w:rFonts w:ascii="Courier New" w:hAnsi="Courier New" w:cs="Courier New"/>
          <w:color w:val="000000"/>
          <w:kern w:val="0"/>
          <w:sz w:val="18"/>
          <w:szCs w:val="18"/>
        </w:rPr>
        <w:tab/>
        <w:t>_ui.Show();</w:t>
      </w:r>
    </w:p>
    <w:p w14:paraId="1F8B11BB" w14:textId="77777777" w:rsidR="00C74D1D" w:rsidRPr="0056763C" w:rsidRDefault="00C74D1D" w:rsidP="00C74D1D">
      <w:pPr>
        <w:autoSpaceDE w:val="0"/>
        <w:autoSpaceDN w:val="0"/>
        <w:adjustRightInd w:val="0"/>
        <w:spacing w:after="20" w:line="24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56763C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56763C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56763C">
        <w:rPr>
          <w:rFonts w:ascii="Courier New" w:hAnsi="Courier New" w:cs="Courier New"/>
          <w:color w:val="000000"/>
          <w:kern w:val="0"/>
          <w:sz w:val="18"/>
          <w:szCs w:val="18"/>
        </w:rPr>
        <w:tab/>
        <w:t>MessageBox.Show(feedback);</w:t>
      </w:r>
    </w:p>
    <w:p w14:paraId="3533FBEA" w14:textId="77777777" w:rsidR="00C74D1D" w:rsidRPr="0056763C" w:rsidRDefault="00C74D1D" w:rsidP="00C74D1D">
      <w:pPr>
        <w:autoSpaceDE w:val="0"/>
        <w:autoSpaceDN w:val="0"/>
        <w:adjustRightInd w:val="0"/>
        <w:spacing w:after="20" w:line="24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56763C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56763C">
        <w:rPr>
          <w:rFonts w:ascii="Courier New" w:hAnsi="Courier New" w:cs="Courier New"/>
          <w:color w:val="000000"/>
          <w:kern w:val="0"/>
          <w:sz w:val="18"/>
          <w:szCs w:val="18"/>
        </w:rPr>
        <w:tab/>
        <w:t>}</w:t>
      </w:r>
    </w:p>
    <w:p w14:paraId="265416B4" w14:textId="77777777" w:rsidR="00C74D1D" w:rsidRPr="0056763C" w:rsidRDefault="00C74D1D" w:rsidP="00C74D1D">
      <w:pPr>
        <w:autoSpaceDE w:val="0"/>
        <w:autoSpaceDN w:val="0"/>
        <w:adjustRightInd w:val="0"/>
        <w:spacing w:after="20" w:line="24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56763C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56763C">
        <w:rPr>
          <w:rFonts w:ascii="Courier New" w:hAnsi="Courier New" w:cs="Courier New"/>
          <w:color w:val="000000"/>
          <w:kern w:val="0"/>
          <w:sz w:val="18"/>
          <w:szCs w:val="18"/>
        </w:rPr>
        <w:tab/>
        <w:t xml:space="preserve"> </w:t>
      </w:r>
    </w:p>
    <w:p w14:paraId="02F7B0F1" w14:textId="77777777" w:rsidR="00C74D1D" w:rsidRPr="0056763C" w:rsidRDefault="00C74D1D" w:rsidP="00C74D1D">
      <w:pPr>
        <w:autoSpaceDE w:val="0"/>
        <w:autoSpaceDN w:val="0"/>
        <w:adjustRightInd w:val="0"/>
        <w:spacing w:after="20" w:line="24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56763C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56763C">
        <w:rPr>
          <w:rFonts w:ascii="Courier New" w:hAnsi="Courier New" w:cs="Courier New"/>
          <w:color w:val="000000"/>
          <w:kern w:val="0"/>
          <w:sz w:val="18"/>
          <w:szCs w:val="18"/>
        </w:rPr>
        <w:tab/>
        <w:t>public void Close()</w:t>
      </w:r>
    </w:p>
    <w:p w14:paraId="734BADD8" w14:textId="77777777" w:rsidR="00C74D1D" w:rsidRPr="0056763C" w:rsidRDefault="00C74D1D" w:rsidP="00C74D1D">
      <w:pPr>
        <w:autoSpaceDE w:val="0"/>
        <w:autoSpaceDN w:val="0"/>
        <w:adjustRightInd w:val="0"/>
        <w:spacing w:after="20" w:line="24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56763C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56763C">
        <w:rPr>
          <w:rFonts w:ascii="Courier New" w:hAnsi="Courier New" w:cs="Courier New"/>
          <w:color w:val="000000"/>
          <w:kern w:val="0"/>
          <w:sz w:val="18"/>
          <w:szCs w:val="18"/>
        </w:rPr>
        <w:tab/>
        <w:t>{</w:t>
      </w:r>
    </w:p>
    <w:p w14:paraId="39591C53" w14:textId="77777777" w:rsidR="00C74D1D" w:rsidRPr="0056763C" w:rsidRDefault="00C74D1D" w:rsidP="00C74D1D">
      <w:pPr>
        <w:autoSpaceDE w:val="0"/>
        <w:autoSpaceDN w:val="0"/>
        <w:adjustRightInd w:val="0"/>
        <w:spacing w:after="20" w:line="24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56763C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56763C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56763C">
        <w:rPr>
          <w:rFonts w:ascii="Courier New" w:hAnsi="Courier New" w:cs="Courier New"/>
          <w:color w:val="000000"/>
          <w:kern w:val="0"/>
          <w:sz w:val="18"/>
          <w:szCs w:val="18"/>
        </w:rPr>
        <w:tab/>
        <w:t>_user.ReturnTo();</w:t>
      </w:r>
    </w:p>
    <w:p w14:paraId="2AA07971" w14:textId="77777777" w:rsidR="00C74D1D" w:rsidRPr="0056763C" w:rsidRDefault="00C74D1D" w:rsidP="00C74D1D">
      <w:pPr>
        <w:autoSpaceDE w:val="0"/>
        <w:autoSpaceDN w:val="0"/>
        <w:adjustRightInd w:val="0"/>
        <w:spacing w:after="20" w:line="24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56763C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56763C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56763C">
        <w:rPr>
          <w:rFonts w:ascii="Courier New" w:hAnsi="Courier New" w:cs="Courier New"/>
          <w:color w:val="000000"/>
          <w:kern w:val="0"/>
          <w:sz w:val="18"/>
          <w:szCs w:val="18"/>
        </w:rPr>
        <w:tab/>
        <w:t>_ui.Close();</w:t>
      </w:r>
    </w:p>
    <w:p w14:paraId="695F9CFE" w14:textId="77777777" w:rsidR="00C74D1D" w:rsidRPr="0056763C" w:rsidRDefault="00C74D1D" w:rsidP="00C74D1D">
      <w:pPr>
        <w:autoSpaceDE w:val="0"/>
        <w:autoSpaceDN w:val="0"/>
        <w:adjustRightInd w:val="0"/>
        <w:spacing w:after="20" w:line="24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56763C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56763C">
        <w:rPr>
          <w:rFonts w:ascii="Courier New" w:hAnsi="Courier New" w:cs="Courier New"/>
          <w:color w:val="000000"/>
          <w:kern w:val="0"/>
          <w:sz w:val="18"/>
          <w:szCs w:val="18"/>
        </w:rPr>
        <w:tab/>
        <w:t>}</w:t>
      </w:r>
    </w:p>
    <w:p w14:paraId="1416BE47" w14:textId="77777777" w:rsidR="00C74D1D" w:rsidRPr="0056763C" w:rsidRDefault="00C74D1D" w:rsidP="00C74D1D">
      <w:pPr>
        <w:autoSpaceDE w:val="0"/>
        <w:autoSpaceDN w:val="0"/>
        <w:adjustRightInd w:val="0"/>
        <w:spacing w:after="20" w:line="24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56763C">
        <w:rPr>
          <w:rFonts w:ascii="Courier New" w:hAnsi="Courier New" w:cs="Courier New"/>
          <w:color w:val="000000"/>
          <w:kern w:val="0"/>
          <w:sz w:val="18"/>
          <w:szCs w:val="18"/>
        </w:rPr>
        <w:tab/>
        <w:t>}</w:t>
      </w:r>
    </w:p>
    <w:p w14:paraId="478E62E3" w14:textId="77777777" w:rsidR="00C74D1D" w:rsidRDefault="00C74D1D" w:rsidP="00C74D1D">
      <w:pPr>
        <w:spacing w:after="20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56763C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14:paraId="23035B3F" w14:textId="77777777" w:rsidR="00C74D1D" w:rsidRDefault="00C74D1D" w:rsidP="006C79ED">
      <w:pPr>
        <w:pStyle w:val="2"/>
        <w:rPr>
          <w:lang w:val="en-US"/>
        </w:rPr>
      </w:pPr>
      <w:r>
        <w:rPr>
          <w:lang w:val="en-US"/>
        </w:rPr>
        <w:t>General/Form/UI/</w:t>
      </w:r>
      <w:r w:rsidRPr="00797010">
        <w:rPr>
          <w:lang w:val="en-US"/>
        </w:rPr>
        <w:t>FormButtons.xaml</w:t>
      </w:r>
    </w:p>
    <w:p w14:paraId="52D0541B" w14:textId="77777777" w:rsidR="00C74D1D" w:rsidRPr="00A00AAB" w:rsidRDefault="00C74D1D" w:rsidP="00C74D1D">
      <w:pPr>
        <w:autoSpaceDE w:val="0"/>
        <w:autoSpaceDN w:val="0"/>
        <w:adjustRightInd w:val="0"/>
        <w:spacing w:after="20" w:line="240" w:lineRule="auto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A00AAB">
        <w:rPr>
          <w:rFonts w:ascii="Courier New" w:hAnsi="Courier New" w:cs="Courier New"/>
          <w:kern w:val="0"/>
          <w:sz w:val="18"/>
          <w:szCs w:val="18"/>
        </w:rPr>
        <w:t>&lt;UserControl x:Class="CS.General.Form.FormButtons"</w:t>
      </w:r>
    </w:p>
    <w:p w14:paraId="1D376FF2" w14:textId="77777777" w:rsidR="00C74D1D" w:rsidRPr="00A00AAB" w:rsidRDefault="00C74D1D" w:rsidP="00C74D1D">
      <w:pPr>
        <w:autoSpaceDE w:val="0"/>
        <w:autoSpaceDN w:val="0"/>
        <w:adjustRightInd w:val="0"/>
        <w:spacing w:after="20" w:line="240" w:lineRule="auto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A00AAB">
        <w:rPr>
          <w:rFonts w:ascii="Courier New" w:hAnsi="Courier New" w:cs="Courier New"/>
          <w:kern w:val="0"/>
          <w:sz w:val="18"/>
          <w:szCs w:val="18"/>
        </w:rPr>
        <w:t xml:space="preserve">             xmlns="http://schemas.microsoft.com/winfx/2006/xaml/presentation"</w:t>
      </w:r>
    </w:p>
    <w:p w14:paraId="72CE4C1C" w14:textId="77777777" w:rsidR="00C74D1D" w:rsidRPr="00A00AAB" w:rsidRDefault="00C74D1D" w:rsidP="00C74D1D">
      <w:pPr>
        <w:autoSpaceDE w:val="0"/>
        <w:autoSpaceDN w:val="0"/>
        <w:adjustRightInd w:val="0"/>
        <w:spacing w:after="20" w:line="240" w:lineRule="auto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A00AAB">
        <w:rPr>
          <w:rFonts w:ascii="Courier New" w:hAnsi="Courier New" w:cs="Courier New"/>
          <w:kern w:val="0"/>
          <w:sz w:val="18"/>
          <w:szCs w:val="18"/>
        </w:rPr>
        <w:t xml:space="preserve">             xmlns:x="http://schemas.microsoft.com/winfx/2006/xaml"</w:t>
      </w:r>
    </w:p>
    <w:p w14:paraId="6F4ACD06" w14:textId="77777777" w:rsidR="00C74D1D" w:rsidRPr="00A00AAB" w:rsidRDefault="00C74D1D" w:rsidP="00C74D1D">
      <w:pPr>
        <w:autoSpaceDE w:val="0"/>
        <w:autoSpaceDN w:val="0"/>
        <w:adjustRightInd w:val="0"/>
        <w:spacing w:after="20" w:line="240" w:lineRule="auto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A00AAB">
        <w:rPr>
          <w:rFonts w:ascii="Courier New" w:hAnsi="Courier New" w:cs="Courier New"/>
          <w:kern w:val="0"/>
          <w:sz w:val="18"/>
          <w:szCs w:val="18"/>
        </w:rPr>
        <w:t xml:space="preserve">             xmlns:mc="http://schemas.openxmlformats.org/markup-compatibility/2006" </w:t>
      </w:r>
    </w:p>
    <w:p w14:paraId="23A84CF4" w14:textId="77777777" w:rsidR="00C74D1D" w:rsidRPr="00A00AAB" w:rsidRDefault="00C74D1D" w:rsidP="00C74D1D">
      <w:pPr>
        <w:autoSpaceDE w:val="0"/>
        <w:autoSpaceDN w:val="0"/>
        <w:adjustRightInd w:val="0"/>
        <w:spacing w:after="20" w:line="240" w:lineRule="auto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A00AAB">
        <w:rPr>
          <w:rFonts w:ascii="Courier New" w:hAnsi="Courier New" w:cs="Courier New"/>
          <w:kern w:val="0"/>
          <w:sz w:val="18"/>
          <w:szCs w:val="18"/>
        </w:rPr>
        <w:t xml:space="preserve">             xmlns:d="http://schemas.microsoft.com/expression/blend/2008" </w:t>
      </w:r>
    </w:p>
    <w:p w14:paraId="0A9CE42B" w14:textId="77777777" w:rsidR="00C74D1D" w:rsidRPr="00A00AAB" w:rsidRDefault="00C74D1D" w:rsidP="00C74D1D">
      <w:pPr>
        <w:autoSpaceDE w:val="0"/>
        <w:autoSpaceDN w:val="0"/>
        <w:adjustRightInd w:val="0"/>
        <w:spacing w:after="20" w:line="240" w:lineRule="auto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A00AAB">
        <w:rPr>
          <w:rFonts w:ascii="Courier New" w:hAnsi="Courier New" w:cs="Courier New"/>
          <w:kern w:val="0"/>
          <w:sz w:val="18"/>
          <w:szCs w:val="18"/>
        </w:rPr>
        <w:t xml:space="preserve">             mc:Ignorable="d" </w:t>
      </w:r>
    </w:p>
    <w:p w14:paraId="3FE9E996" w14:textId="77777777" w:rsidR="00C74D1D" w:rsidRPr="00A00AAB" w:rsidRDefault="00C74D1D" w:rsidP="00C74D1D">
      <w:pPr>
        <w:autoSpaceDE w:val="0"/>
        <w:autoSpaceDN w:val="0"/>
        <w:adjustRightInd w:val="0"/>
        <w:spacing w:after="20" w:line="240" w:lineRule="auto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A00AAB">
        <w:rPr>
          <w:rFonts w:ascii="Courier New" w:hAnsi="Courier New" w:cs="Courier New"/>
          <w:kern w:val="0"/>
          <w:sz w:val="18"/>
          <w:szCs w:val="18"/>
        </w:rPr>
        <w:t xml:space="preserve">             d:DesignHeight="45" d:DesignWidth="300" Margin="15 10"&gt;</w:t>
      </w:r>
    </w:p>
    <w:p w14:paraId="0BB30087" w14:textId="77777777" w:rsidR="00C74D1D" w:rsidRPr="00A00AAB" w:rsidRDefault="00C74D1D" w:rsidP="00C74D1D">
      <w:pPr>
        <w:autoSpaceDE w:val="0"/>
        <w:autoSpaceDN w:val="0"/>
        <w:adjustRightInd w:val="0"/>
        <w:spacing w:after="20" w:line="240" w:lineRule="auto"/>
        <w:jc w:val="left"/>
        <w:rPr>
          <w:rFonts w:ascii="Courier New" w:hAnsi="Courier New" w:cs="Courier New"/>
          <w:kern w:val="0"/>
          <w:sz w:val="18"/>
          <w:szCs w:val="18"/>
        </w:rPr>
      </w:pPr>
    </w:p>
    <w:p w14:paraId="6D27F722" w14:textId="77777777" w:rsidR="00C74D1D" w:rsidRPr="00A00AAB" w:rsidRDefault="00C74D1D" w:rsidP="00C74D1D">
      <w:pPr>
        <w:autoSpaceDE w:val="0"/>
        <w:autoSpaceDN w:val="0"/>
        <w:adjustRightInd w:val="0"/>
        <w:spacing w:after="20" w:line="240" w:lineRule="auto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A00AAB">
        <w:rPr>
          <w:rFonts w:ascii="Courier New" w:hAnsi="Courier New" w:cs="Courier New"/>
          <w:kern w:val="0"/>
          <w:sz w:val="18"/>
          <w:szCs w:val="18"/>
        </w:rPr>
        <w:t xml:space="preserve">    &lt;Grid&gt;</w:t>
      </w:r>
    </w:p>
    <w:p w14:paraId="3140C71E" w14:textId="77777777" w:rsidR="00C74D1D" w:rsidRPr="00A00AAB" w:rsidRDefault="00C74D1D" w:rsidP="00C74D1D">
      <w:pPr>
        <w:autoSpaceDE w:val="0"/>
        <w:autoSpaceDN w:val="0"/>
        <w:adjustRightInd w:val="0"/>
        <w:spacing w:after="20" w:line="240" w:lineRule="auto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A00AAB">
        <w:rPr>
          <w:rFonts w:ascii="Courier New" w:hAnsi="Courier New" w:cs="Courier New"/>
          <w:kern w:val="0"/>
          <w:sz w:val="18"/>
          <w:szCs w:val="18"/>
        </w:rPr>
        <w:t xml:space="preserve">        &lt;Grid.ColumnDefinitions&gt;</w:t>
      </w:r>
    </w:p>
    <w:p w14:paraId="1D2395CE" w14:textId="77777777" w:rsidR="00C74D1D" w:rsidRPr="00A00AAB" w:rsidRDefault="00C74D1D" w:rsidP="00C74D1D">
      <w:pPr>
        <w:autoSpaceDE w:val="0"/>
        <w:autoSpaceDN w:val="0"/>
        <w:adjustRightInd w:val="0"/>
        <w:spacing w:after="20" w:line="240" w:lineRule="auto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A00AAB">
        <w:rPr>
          <w:rFonts w:ascii="Courier New" w:hAnsi="Courier New" w:cs="Courier New"/>
          <w:kern w:val="0"/>
          <w:sz w:val="18"/>
          <w:szCs w:val="18"/>
        </w:rPr>
        <w:t xml:space="preserve">            &lt;ColumnDefinition/&gt;</w:t>
      </w:r>
    </w:p>
    <w:p w14:paraId="7936B362" w14:textId="77777777" w:rsidR="00C74D1D" w:rsidRPr="00A00AAB" w:rsidRDefault="00C74D1D" w:rsidP="00C74D1D">
      <w:pPr>
        <w:autoSpaceDE w:val="0"/>
        <w:autoSpaceDN w:val="0"/>
        <w:adjustRightInd w:val="0"/>
        <w:spacing w:after="20" w:line="240" w:lineRule="auto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A00AAB">
        <w:rPr>
          <w:rFonts w:ascii="Courier New" w:hAnsi="Courier New" w:cs="Courier New"/>
          <w:kern w:val="0"/>
          <w:sz w:val="18"/>
          <w:szCs w:val="18"/>
        </w:rPr>
        <w:t xml:space="preserve">            &lt;ColumnDefinition Width="150"/&gt;</w:t>
      </w:r>
    </w:p>
    <w:p w14:paraId="428CB59B" w14:textId="77777777" w:rsidR="00C74D1D" w:rsidRPr="00A00AAB" w:rsidRDefault="00C74D1D" w:rsidP="00C74D1D">
      <w:pPr>
        <w:autoSpaceDE w:val="0"/>
        <w:autoSpaceDN w:val="0"/>
        <w:adjustRightInd w:val="0"/>
        <w:spacing w:after="20" w:line="240" w:lineRule="auto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A00AAB">
        <w:rPr>
          <w:rFonts w:ascii="Courier New" w:hAnsi="Courier New" w:cs="Courier New"/>
          <w:kern w:val="0"/>
          <w:sz w:val="18"/>
          <w:szCs w:val="18"/>
        </w:rPr>
        <w:t xml:space="preserve">            &lt;ColumnDefinition Width="150"/&gt;</w:t>
      </w:r>
    </w:p>
    <w:p w14:paraId="2B1FD0A7" w14:textId="77777777" w:rsidR="00C74D1D" w:rsidRPr="00A00AAB" w:rsidRDefault="00C74D1D" w:rsidP="00C74D1D">
      <w:pPr>
        <w:autoSpaceDE w:val="0"/>
        <w:autoSpaceDN w:val="0"/>
        <w:adjustRightInd w:val="0"/>
        <w:spacing w:after="20" w:line="240" w:lineRule="auto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A00AAB">
        <w:rPr>
          <w:rFonts w:ascii="Courier New" w:hAnsi="Courier New" w:cs="Courier New"/>
          <w:kern w:val="0"/>
          <w:sz w:val="18"/>
          <w:szCs w:val="18"/>
        </w:rPr>
        <w:t xml:space="preserve">        &lt;/Grid.ColumnDefinitions&gt;</w:t>
      </w:r>
    </w:p>
    <w:p w14:paraId="7E946C3C" w14:textId="77777777" w:rsidR="00C74D1D" w:rsidRPr="00A00AAB" w:rsidRDefault="00C74D1D" w:rsidP="00C74D1D">
      <w:pPr>
        <w:autoSpaceDE w:val="0"/>
        <w:autoSpaceDN w:val="0"/>
        <w:adjustRightInd w:val="0"/>
        <w:spacing w:after="20" w:line="240" w:lineRule="auto"/>
        <w:jc w:val="left"/>
        <w:rPr>
          <w:rFonts w:ascii="Courier New" w:hAnsi="Courier New" w:cs="Courier New"/>
          <w:kern w:val="0"/>
          <w:sz w:val="18"/>
          <w:szCs w:val="18"/>
        </w:rPr>
      </w:pPr>
    </w:p>
    <w:p w14:paraId="1F092446" w14:textId="77777777" w:rsidR="00C74D1D" w:rsidRPr="00A00AAB" w:rsidRDefault="00C74D1D" w:rsidP="00C74D1D">
      <w:pPr>
        <w:autoSpaceDE w:val="0"/>
        <w:autoSpaceDN w:val="0"/>
        <w:adjustRightInd w:val="0"/>
        <w:spacing w:after="20" w:line="240" w:lineRule="auto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A00AAB">
        <w:rPr>
          <w:rFonts w:ascii="Courier New" w:hAnsi="Courier New" w:cs="Courier New"/>
          <w:kern w:val="0"/>
          <w:sz w:val="18"/>
          <w:szCs w:val="18"/>
        </w:rPr>
        <w:t xml:space="preserve">        &lt;Button x:Name="Submit" Content="Підтвердити" Grid.Column="1" Style="{StaticResource DefaultButton}"/&gt;</w:t>
      </w:r>
    </w:p>
    <w:p w14:paraId="3CC14940" w14:textId="77777777" w:rsidR="00C74D1D" w:rsidRPr="00A00AAB" w:rsidRDefault="00C74D1D" w:rsidP="00C74D1D">
      <w:pPr>
        <w:autoSpaceDE w:val="0"/>
        <w:autoSpaceDN w:val="0"/>
        <w:adjustRightInd w:val="0"/>
        <w:spacing w:after="20" w:line="240" w:lineRule="auto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A00AAB">
        <w:rPr>
          <w:rFonts w:ascii="Courier New" w:hAnsi="Courier New" w:cs="Courier New"/>
          <w:kern w:val="0"/>
          <w:sz w:val="18"/>
          <w:szCs w:val="18"/>
        </w:rPr>
        <w:t xml:space="preserve">        &lt;Button x:Name="Cancel" Content="Скасувати" Grid.Column="2" Style="{StaticResource DefaultButton}"/&gt;</w:t>
      </w:r>
    </w:p>
    <w:p w14:paraId="5E240273" w14:textId="77777777" w:rsidR="00C74D1D" w:rsidRPr="00A00AAB" w:rsidRDefault="00C74D1D" w:rsidP="00C74D1D">
      <w:pPr>
        <w:autoSpaceDE w:val="0"/>
        <w:autoSpaceDN w:val="0"/>
        <w:adjustRightInd w:val="0"/>
        <w:spacing w:after="20" w:line="240" w:lineRule="auto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A00AAB">
        <w:rPr>
          <w:rFonts w:ascii="Courier New" w:hAnsi="Courier New" w:cs="Courier New"/>
          <w:kern w:val="0"/>
          <w:sz w:val="18"/>
          <w:szCs w:val="18"/>
        </w:rPr>
        <w:t xml:space="preserve">    &lt;/Grid&gt;</w:t>
      </w:r>
    </w:p>
    <w:p w14:paraId="267EECB1" w14:textId="77777777" w:rsidR="00C74D1D" w:rsidRPr="00A00AAB" w:rsidRDefault="00C74D1D" w:rsidP="00C74D1D">
      <w:pPr>
        <w:spacing w:after="20"/>
        <w:rPr>
          <w:rFonts w:ascii="Courier New" w:hAnsi="Courier New" w:cs="Courier New"/>
          <w:sz w:val="18"/>
          <w:szCs w:val="18"/>
          <w:lang w:val="en-US"/>
        </w:rPr>
      </w:pPr>
      <w:r w:rsidRPr="00A00AAB">
        <w:rPr>
          <w:rFonts w:ascii="Courier New" w:hAnsi="Courier New" w:cs="Courier New"/>
          <w:kern w:val="0"/>
          <w:sz w:val="18"/>
          <w:szCs w:val="18"/>
        </w:rPr>
        <w:t>&lt;/UserControl&gt;</w:t>
      </w:r>
    </w:p>
    <w:p w14:paraId="6E4AFFE4" w14:textId="77777777" w:rsidR="00C74D1D" w:rsidRDefault="00C74D1D" w:rsidP="006C79ED">
      <w:pPr>
        <w:pStyle w:val="2"/>
        <w:rPr>
          <w:lang w:val="en-US"/>
        </w:rPr>
      </w:pPr>
      <w:r>
        <w:rPr>
          <w:lang w:val="en-US"/>
        </w:rPr>
        <w:t>General/Form/UI</w:t>
      </w:r>
      <w:r w:rsidRPr="00797010">
        <w:rPr>
          <w:lang w:val="en-US"/>
        </w:rPr>
        <w:t xml:space="preserve"> </w:t>
      </w:r>
      <w:r>
        <w:rPr>
          <w:lang w:val="en-US"/>
        </w:rPr>
        <w:t>/</w:t>
      </w:r>
      <w:r w:rsidRPr="00797010">
        <w:rPr>
          <w:lang w:val="en-US"/>
        </w:rPr>
        <w:t>FormButtons.xaml</w:t>
      </w:r>
      <w:r>
        <w:rPr>
          <w:lang w:val="en-US"/>
        </w:rPr>
        <w:t>.cs</w:t>
      </w:r>
    </w:p>
    <w:p w14:paraId="4E47B381" w14:textId="77777777" w:rsidR="00C74D1D" w:rsidRPr="00A00AAB" w:rsidRDefault="00C74D1D" w:rsidP="00C74D1D">
      <w:pPr>
        <w:autoSpaceDE w:val="0"/>
        <w:autoSpaceDN w:val="0"/>
        <w:adjustRightInd w:val="0"/>
        <w:spacing w:after="20" w:line="24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00AAB">
        <w:rPr>
          <w:rFonts w:ascii="Courier New" w:hAnsi="Courier New" w:cs="Courier New"/>
          <w:color w:val="000000"/>
          <w:kern w:val="0"/>
          <w:sz w:val="18"/>
          <w:szCs w:val="18"/>
        </w:rPr>
        <w:t>using System.Windows;</w:t>
      </w:r>
    </w:p>
    <w:p w14:paraId="2FBE4870" w14:textId="77777777" w:rsidR="00C74D1D" w:rsidRPr="00A00AAB" w:rsidRDefault="00C74D1D" w:rsidP="00C74D1D">
      <w:pPr>
        <w:autoSpaceDE w:val="0"/>
        <w:autoSpaceDN w:val="0"/>
        <w:adjustRightInd w:val="0"/>
        <w:spacing w:after="20" w:line="24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00AAB">
        <w:rPr>
          <w:rFonts w:ascii="Courier New" w:hAnsi="Courier New" w:cs="Courier New"/>
          <w:color w:val="000000"/>
          <w:kern w:val="0"/>
          <w:sz w:val="18"/>
          <w:szCs w:val="18"/>
        </w:rPr>
        <w:t>using System.Windows.Controls;</w:t>
      </w:r>
    </w:p>
    <w:p w14:paraId="31EDABBB" w14:textId="77777777" w:rsidR="00C74D1D" w:rsidRPr="00A00AAB" w:rsidRDefault="00C74D1D" w:rsidP="00C74D1D">
      <w:pPr>
        <w:autoSpaceDE w:val="0"/>
        <w:autoSpaceDN w:val="0"/>
        <w:adjustRightInd w:val="0"/>
        <w:spacing w:after="20" w:line="24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</w:p>
    <w:p w14:paraId="05E203DF" w14:textId="77777777" w:rsidR="00C74D1D" w:rsidRPr="00A00AAB" w:rsidRDefault="00C74D1D" w:rsidP="00C74D1D">
      <w:pPr>
        <w:autoSpaceDE w:val="0"/>
        <w:autoSpaceDN w:val="0"/>
        <w:adjustRightInd w:val="0"/>
        <w:spacing w:after="20" w:line="24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00AAB">
        <w:rPr>
          <w:rFonts w:ascii="Courier New" w:hAnsi="Courier New" w:cs="Courier New"/>
          <w:color w:val="000000"/>
          <w:kern w:val="0"/>
          <w:sz w:val="18"/>
          <w:szCs w:val="18"/>
        </w:rPr>
        <w:t>namespace CS.General.Form</w:t>
      </w:r>
    </w:p>
    <w:p w14:paraId="4ABB3ACF" w14:textId="77777777" w:rsidR="00C74D1D" w:rsidRPr="00A00AAB" w:rsidRDefault="00C74D1D" w:rsidP="00C74D1D">
      <w:pPr>
        <w:autoSpaceDE w:val="0"/>
        <w:autoSpaceDN w:val="0"/>
        <w:adjustRightInd w:val="0"/>
        <w:spacing w:after="20" w:line="24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00AAB"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 w14:paraId="0BCBE4E7" w14:textId="77777777" w:rsidR="00C74D1D" w:rsidRPr="00A00AAB" w:rsidRDefault="00C74D1D" w:rsidP="00C74D1D">
      <w:pPr>
        <w:autoSpaceDE w:val="0"/>
        <w:autoSpaceDN w:val="0"/>
        <w:adjustRightInd w:val="0"/>
        <w:spacing w:after="20" w:line="24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00AAB">
        <w:rPr>
          <w:rFonts w:ascii="Courier New" w:hAnsi="Courier New" w:cs="Courier New"/>
          <w:color w:val="000000"/>
          <w:kern w:val="0"/>
          <w:sz w:val="18"/>
          <w:szCs w:val="18"/>
        </w:rPr>
        <w:tab/>
        <w:t>/// &lt;summary&gt;</w:t>
      </w:r>
    </w:p>
    <w:p w14:paraId="28193342" w14:textId="77777777" w:rsidR="00C74D1D" w:rsidRPr="00A00AAB" w:rsidRDefault="00C74D1D" w:rsidP="00C74D1D">
      <w:pPr>
        <w:autoSpaceDE w:val="0"/>
        <w:autoSpaceDN w:val="0"/>
        <w:adjustRightInd w:val="0"/>
        <w:spacing w:after="20" w:line="24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00AAB">
        <w:rPr>
          <w:rFonts w:ascii="Courier New" w:hAnsi="Courier New" w:cs="Courier New"/>
          <w:color w:val="000000"/>
          <w:kern w:val="0"/>
          <w:sz w:val="18"/>
          <w:szCs w:val="18"/>
        </w:rPr>
        <w:tab/>
        <w:t>/// Interaction logic for FormButtons.xaml</w:t>
      </w:r>
    </w:p>
    <w:p w14:paraId="69D02D70" w14:textId="77777777" w:rsidR="00C74D1D" w:rsidRPr="00A00AAB" w:rsidRDefault="00C74D1D" w:rsidP="00C74D1D">
      <w:pPr>
        <w:autoSpaceDE w:val="0"/>
        <w:autoSpaceDN w:val="0"/>
        <w:adjustRightInd w:val="0"/>
        <w:spacing w:after="20" w:line="24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00AAB">
        <w:rPr>
          <w:rFonts w:ascii="Courier New" w:hAnsi="Courier New" w:cs="Courier New"/>
          <w:color w:val="000000"/>
          <w:kern w:val="0"/>
          <w:sz w:val="18"/>
          <w:szCs w:val="18"/>
        </w:rPr>
        <w:tab/>
        <w:t>/// &lt;/summary&gt;</w:t>
      </w:r>
    </w:p>
    <w:p w14:paraId="726BFFF2" w14:textId="77777777" w:rsidR="00C74D1D" w:rsidRPr="00A00AAB" w:rsidRDefault="00C74D1D" w:rsidP="00C74D1D">
      <w:pPr>
        <w:autoSpaceDE w:val="0"/>
        <w:autoSpaceDN w:val="0"/>
        <w:adjustRightInd w:val="0"/>
        <w:spacing w:after="20" w:line="24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00AAB">
        <w:rPr>
          <w:rFonts w:ascii="Courier New" w:hAnsi="Courier New" w:cs="Courier New"/>
          <w:color w:val="000000"/>
          <w:kern w:val="0"/>
          <w:sz w:val="18"/>
          <w:szCs w:val="18"/>
        </w:rPr>
        <w:tab/>
        <w:t>public partial class FormButtons : UserControl</w:t>
      </w:r>
    </w:p>
    <w:p w14:paraId="3446D416" w14:textId="77777777" w:rsidR="00C74D1D" w:rsidRPr="00A00AAB" w:rsidRDefault="00C74D1D" w:rsidP="00C74D1D">
      <w:pPr>
        <w:autoSpaceDE w:val="0"/>
        <w:autoSpaceDN w:val="0"/>
        <w:adjustRightInd w:val="0"/>
        <w:spacing w:after="20" w:line="24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00AAB">
        <w:rPr>
          <w:rFonts w:ascii="Courier New" w:hAnsi="Courier New" w:cs="Courier New"/>
          <w:color w:val="000000"/>
          <w:kern w:val="0"/>
          <w:sz w:val="18"/>
          <w:szCs w:val="18"/>
        </w:rPr>
        <w:tab/>
        <w:t>{</w:t>
      </w:r>
    </w:p>
    <w:p w14:paraId="1C431C7F" w14:textId="77777777" w:rsidR="00C74D1D" w:rsidRPr="00A00AAB" w:rsidRDefault="00C74D1D" w:rsidP="00C74D1D">
      <w:pPr>
        <w:autoSpaceDE w:val="0"/>
        <w:autoSpaceDN w:val="0"/>
        <w:adjustRightInd w:val="0"/>
        <w:spacing w:after="20" w:line="24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00AA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A00AAB">
        <w:rPr>
          <w:rFonts w:ascii="Courier New" w:hAnsi="Courier New" w:cs="Courier New"/>
          <w:color w:val="000000"/>
          <w:kern w:val="0"/>
          <w:sz w:val="18"/>
          <w:szCs w:val="18"/>
        </w:rPr>
        <w:tab/>
        <w:t>public FormButtons()</w:t>
      </w:r>
    </w:p>
    <w:p w14:paraId="55A8F912" w14:textId="77777777" w:rsidR="00C74D1D" w:rsidRPr="00A00AAB" w:rsidRDefault="00C74D1D" w:rsidP="00C74D1D">
      <w:pPr>
        <w:autoSpaceDE w:val="0"/>
        <w:autoSpaceDN w:val="0"/>
        <w:adjustRightInd w:val="0"/>
        <w:spacing w:after="20" w:line="24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00AA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A00AAB">
        <w:rPr>
          <w:rFonts w:ascii="Courier New" w:hAnsi="Courier New" w:cs="Courier New"/>
          <w:color w:val="000000"/>
          <w:kern w:val="0"/>
          <w:sz w:val="18"/>
          <w:szCs w:val="18"/>
        </w:rPr>
        <w:tab/>
        <w:t>{</w:t>
      </w:r>
    </w:p>
    <w:p w14:paraId="4E680593" w14:textId="77777777" w:rsidR="00C74D1D" w:rsidRPr="00A00AAB" w:rsidRDefault="00C74D1D" w:rsidP="00C74D1D">
      <w:pPr>
        <w:autoSpaceDE w:val="0"/>
        <w:autoSpaceDN w:val="0"/>
        <w:adjustRightInd w:val="0"/>
        <w:spacing w:after="20" w:line="24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00AA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A00AA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A00AAB">
        <w:rPr>
          <w:rFonts w:ascii="Courier New" w:hAnsi="Courier New" w:cs="Courier New"/>
          <w:color w:val="000000"/>
          <w:kern w:val="0"/>
          <w:sz w:val="18"/>
          <w:szCs w:val="18"/>
        </w:rPr>
        <w:tab/>
        <w:t>InitializeComponent();</w:t>
      </w:r>
    </w:p>
    <w:p w14:paraId="07AAB0AC" w14:textId="77777777" w:rsidR="00C74D1D" w:rsidRPr="00A00AAB" w:rsidRDefault="00C74D1D" w:rsidP="00C74D1D">
      <w:pPr>
        <w:autoSpaceDE w:val="0"/>
        <w:autoSpaceDN w:val="0"/>
        <w:adjustRightInd w:val="0"/>
        <w:spacing w:after="20" w:line="24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00AA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A00AAB">
        <w:rPr>
          <w:rFonts w:ascii="Courier New" w:hAnsi="Courier New" w:cs="Courier New"/>
          <w:color w:val="000000"/>
          <w:kern w:val="0"/>
          <w:sz w:val="18"/>
          <w:szCs w:val="18"/>
        </w:rPr>
        <w:tab/>
        <w:t>}</w:t>
      </w:r>
    </w:p>
    <w:p w14:paraId="3A4868E9" w14:textId="77777777" w:rsidR="00C74D1D" w:rsidRPr="00A00AAB" w:rsidRDefault="00C74D1D" w:rsidP="00C74D1D">
      <w:pPr>
        <w:autoSpaceDE w:val="0"/>
        <w:autoSpaceDN w:val="0"/>
        <w:adjustRightInd w:val="0"/>
        <w:spacing w:after="20" w:line="24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</w:p>
    <w:p w14:paraId="06ED95DA" w14:textId="77777777" w:rsidR="00C74D1D" w:rsidRPr="00A00AAB" w:rsidRDefault="00C74D1D" w:rsidP="00C74D1D">
      <w:pPr>
        <w:autoSpaceDE w:val="0"/>
        <w:autoSpaceDN w:val="0"/>
        <w:adjustRightInd w:val="0"/>
        <w:spacing w:after="20" w:line="24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00AA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A00AAB">
        <w:rPr>
          <w:rFonts w:ascii="Courier New" w:hAnsi="Courier New" w:cs="Courier New"/>
          <w:color w:val="000000"/>
          <w:kern w:val="0"/>
          <w:sz w:val="18"/>
          <w:szCs w:val="18"/>
        </w:rPr>
        <w:tab/>
        <w:t>public void Connect(Action send, Action close)</w:t>
      </w:r>
    </w:p>
    <w:p w14:paraId="639A928D" w14:textId="77777777" w:rsidR="00C74D1D" w:rsidRPr="00A00AAB" w:rsidRDefault="00C74D1D" w:rsidP="00C74D1D">
      <w:pPr>
        <w:autoSpaceDE w:val="0"/>
        <w:autoSpaceDN w:val="0"/>
        <w:adjustRightInd w:val="0"/>
        <w:spacing w:after="20" w:line="24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00AA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A00AAB">
        <w:rPr>
          <w:rFonts w:ascii="Courier New" w:hAnsi="Courier New" w:cs="Courier New"/>
          <w:color w:val="000000"/>
          <w:kern w:val="0"/>
          <w:sz w:val="18"/>
          <w:szCs w:val="18"/>
        </w:rPr>
        <w:tab/>
        <w:t>{</w:t>
      </w:r>
    </w:p>
    <w:p w14:paraId="3BF51A91" w14:textId="77777777" w:rsidR="00C74D1D" w:rsidRPr="00A00AAB" w:rsidRDefault="00C74D1D" w:rsidP="00C74D1D">
      <w:pPr>
        <w:autoSpaceDE w:val="0"/>
        <w:autoSpaceDN w:val="0"/>
        <w:adjustRightInd w:val="0"/>
        <w:spacing w:after="20" w:line="24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00AA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A00AA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A00AAB">
        <w:rPr>
          <w:rFonts w:ascii="Courier New" w:hAnsi="Courier New" w:cs="Courier New"/>
          <w:color w:val="000000"/>
          <w:kern w:val="0"/>
          <w:sz w:val="18"/>
          <w:szCs w:val="18"/>
        </w:rPr>
        <w:tab/>
        <w:t>Submit.Click += (object sender, RoutedEventArgs e) =&gt; send();</w:t>
      </w:r>
    </w:p>
    <w:p w14:paraId="4509035E" w14:textId="77777777" w:rsidR="00C74D1D" w:rsidRPr="00A00AAB" w:rsidRDefault="00C74D1D" w:rsidP="00C74D1D">
      <w:pPr>
        <w:autoSpaceDE w:val="0"/>
        <w:autoSpaceDN w:val="0"/>
        <w:adjustRightInd w:val="0"/>
        <w:spacing w:after="20" w:line="24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00AA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A00AA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A00AAB">
        <w:rPr>
          <w:rFonts w:ascii="Courier New" w:hAnsi="Courier New" w:cs="Courier New"/>
          <w:color w:val="000000"/>
          <w:kern w:val="0"/>
          <w:sz w:val="18"/>
          <w:szCs w:val="18"/>
        </w:rPr>
        <w:tab/>
        <w:t>Cancel.Click += (object sender, RoutedEventArgs e) =&gt; close();</w:t>
      </w:r>
    </w:p>
    <w:p w14:paraId="05D30D0F" w14:textId="77777777" w:rsidR="00C74D1D" w:rsidRPr="00A00AAB" w:rsidRDefault="00C74D1D" w:rsidP="00C74D1D">
      <w:pPr>
        <w:autoSpaceDE w:val="0"/>
        <w:autoSpaceDN w:val="0"/>
        <w:adjustRightInd w:val="0"/>
        <w:spacing w:after="20" w:line="24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00AA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A00AAB">
        <w:rPr>
          <w:rFonts w:ascii="Courier New" w:hAnsi="Courier New" w:cs="Courier New"/>
          <w:color w:val="000000"/>
          <w:kern w:val="0"/>
          <w:sz w:val="18"/>
          <w:szCs w:val="18"/>
        </w:rPr>
        <w:tab/>
        <w:t>}</w:t>
      </w:r>
    </w:p>
    <w:p w14:paraId="0CA8BF1C" w14:textId="77777777" w:rsidR="00C74D1D" w:rsidRPr="00A00AAB" w:rsidRDefault="00C74D1D" w:rsidP="00C74D1D">
      <w:pPr>
        <w:autoSpaceDE w:val="0"/>
        <w:autoSpaceDN w:val="0"/>
        <w:adjustRightInd w:val="0"/>
        <w:spacing w:after="20" w:line="240" w:lineRule="auto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00AAB">
        <w:rPr>
          <w:rFonts w:ascii="Courier New" w:hAnsi="Courier New" w:cs="Courier New"/>
          <w:color w:val="000000"/>
          <w:kern w:val="0"/>
          <w:sz w:val="18"/>
          <w:szCs w:val="18"/>
        </w:rPr>
        <w:tab/>
        <w:t>}</w:t>
      </w:r>
    </w:p>
    <w:p w14:paraId="40B853AA" w14:textId="77777777" w:rsidR="00C74D1D" w:rsidRPr="00A00AAB" w:rsidRDefault="00C74D1D" w:rsidP="00C74D1D">
      <w:pPr>
        <w:spacing w:after="20"/>
        <w:rPr>
          <w:rFonts w:ascii="Courier New" w:hAnsi="Courier New" w:cs="Courier New"/>
          <w:sz w:val="18"/>
          <w:szCs w:val="18"/>
          <w:lang w:val="en-US"/>
        </w:rPr>
      </w:pPr>
      <w:r w:rsidRPr="00A00AAB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14:paraId="42AC3C3A" w14:textId="0527F799" w:rsidR="00C74D1D" w:rsidRPr="00157ADD" w:rsidRDefault="00C74D1D" w:rsidP="00C74D1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648F6285" w14:textId="77777777" w:rsidR="00C74D1D" w:rsidRDefault="00C74D1D" w:rsidP="006C79ED">
      <w:pPr>
        <w:pStyle w:val="2"/>
        <w:rPr>
          <w:lang w:val="en-US"/>
        </w:rPr>
      </w:pPr>
      <w:r>
        <w:rPr>
          <w:lang w:val="en-US"/>
        </w:rPr>
        <w:t>General/Form/Field/Logic/</w:t>
      </w:r>
      <w:r w:rsidRPr="00676487">
        <w:rPr>
          <w:lang w:val="en-US"/>
        </w:rPr>
        <w:t>EnumField.cs</w:t>
      </w:r>
    </w:p>
    <w:p w14:paraId="6BC38645" w14:textId="77777777" w:rsidR="00C74D1D" w:rsidRPr="00F71D94" w:rsidRDefault="00C74D1D" w:rsidP="00C74D1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71D94">
        <w:rPr>
          <w:rFonts w:ascii="Courier New" w:hAnsi="Courier New" w:cs="Courier New"/>
          <w:sz w:val="18"/>
          <w:szCs w:val="18"/>
          <w:lang w:val="en-US"/>
        </w:rPr>
        <w:t>using CS.General.Form.Field.UI;</w:t>
      </w:r>
    </w:p>
    <w:p w14:paraId="4702EBDE" w14:textId="77777777" w:rsidR="00C74D1D" w:rsidRPr="00F71D94" w:rsidRDefault="00C74D1D" w:rsidP="00C74D1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561F8594" w14:textId="77777777" w:rsidR="00C74D1D" w:rsidRPr="00F71D94" w:rsidRDefault="00C74D1D" w:rsidP="00C74D1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71D94">
        <w:rPr>
          <w:rFonts w:ascii="Courier New" w:hAnsi="Courier New" w:cs="Courier New"/>
          <w:sz w:val="18"/>
          <w:szCs w:val="18"/>
          <w:lang w:val="en-US"/>
        </w:rPr>
        <w:t>namespace CS.General.Form.Field.Logic</w:t>
      </w:r>
    </w:p>
    <w:p w14:paraId="1254681E" w14:textId="77777777" w:rsidR="00C74D1D" w:rsidRPr="00F71D94" w:rsidRDefault="00C74D1D" w:rsidP="00C74D1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71D94">
        <w:rPr>
          <w:rFonts w:ascii="Courier New" w:hAnsi="Courier New" w:cs="Courier New"/>
          <w:sz w:val="18"/>
          <w:szCs w:val="18"/>
          <w:lang w:val="en-US"/>
        </w:rPr>
        <w:t>{</w:t>
      </w:r>
    </w:p>
    <w:p w14:paraId="4B2B0936" w14:textId="77777777" w:rsidR="00C74D1D" w:rsidRPr="00F71D94" w:rsidRDefault="00C74D1D" w:rsidP="00C74D1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71D94">
        <w:rPr>
          <w:rFonts w:ascii="Courier New" w:hAnsi="Courier New" w:cs="Courier New"/>
          <w:sz w:val="18"/>
          <w:szCs w:val="18"/>
          <w:lang w:val="en-US"/>
        </w:rPr>
        <w:tab/>
        <w:t>internal class EnumField : Field</w:t>
      </w:r>
    </w:p>
    <w:p w14:paraId="4D0D2CF1" w14:textId="77777777" w:rsidR="00C74D1D" w:rsidRPr="00F71D94" w:rsidRDefault="00C74D1D" w:rsidP="00C74D1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71D94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14:paraId="0D81E89B" w14:textId="77777777" w:rsidR="00C74D1D" w:rsidRPr="00F71D94" w:rsidRDefault="00C74D1D" w:rsidP="00C74D1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71D94">
        <w:rPr>
          <w:rFonts w:ascii="Courier New" w:hAnsi="Courier New" w:cs="Courier New"/>
          <w:sz w:val="18"/>
          <w:szCs w:val="18"/>
          <w:lang w:val="en-US"/>
        </w:rPr>
        <w:tab/>
      </w:r>
      <w:r w:rsidRPr="00F71D94">
        <w:rPr>
          <w:rFonts w:ascii="Courier New" w:hAnsi="Courier New" w:cs="Courier New"/>
          <w:sz w:val="18"/>
          <w:szCs w:val="18"/>
          <w:lang w:val="en-US"/>
        </w:rPr>
        <w:tab/>
        <w:t>public override bool IsEnabled</w:t>
      </w:r>
    </w:p>
    <w:p w14:paraId="4BC5279F" w14:textId="77777777" w:rsidR="00C74D1D" w:rsidRPr="00F71D94" w:rsidRDefault="00C74D1D" w:rsidP="00C74D1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71D94">
        <w:rPr>
          <w:rFonts w:ascii="Courier New" w:hAnsi="Courier New" w:cs="Courier New"/>
          <w:sz w:val="18"/>
          <w:szCs w:val="18"/>
          <w:lang w:val="en-US"/>
        </w:rPr>
        <w:tab/>
      </w:r>
      <w:r w:rsidRPr="00F71D94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14:paraId="658DEA22" w14:textId="77777777" w:rsidR="00C74D1D" w:rsidRPr="00F71D94" w:rsidRDefault="00C74D1D" w:rsidP="00C74D1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71D94">
        <w:rPr>
          <w:rFonts w:ascii="Courier New" w:hAnsi="Courier New" w:cs="Courier New"/>
          <w:sz w:val="18"/>
          <w:szCs w:val="18"/>
          <w:lang w:val="en-US"/>
        </w:rPr>
        <w:tab/>
      </w:r>
      <w:r w:rsidRPr="00F71D94">
        <w:rPr>
          <w:rFonts w:ascii="Courier New" w:hAnsi="Courier New" w:cs="Courier New"/>
          <w:sz w:val="18"/>
          <w:szCs w:val="18"/>
          <w:lang w:val="en-US"/>
        </w:rPr>
        <w:tab/>
      </w:r>
      <w:r w:rsidRPr="00F71D94">
        <w:rPr>
          <w:rFonts w:ascii="Courier New" w:hAnsi="Courier New" w:cs="Courier New"/>
          <w:sz w:val="18"/>
          <w:szCs w:val="18"/>
          <w:lang w:val="en-US"/>
        </w:rPr>
        <w:tab/>
        <w:t>get =&gt; Ui.IsEnabled;</w:t>
      </w:r>
    </w:p>
    <w:p w14:paraId="105BFF5C" w14:textId="77777777" w:rsidR="00C74D1D" w:rsidRPr="00F71D94" w:rsidRDefault="00C74D1D" w:rsidP="00C74D1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71D94">
        <w:rPr>
          <w:rFonts w:ascii="Courier New" w:hAnsi="Courier New" w:cs="Courier New"/>
          <w:sz w:val="18"/>
          <w:szCs w:val="18"/>
          <w:lang w:val="en-US"/>
        </w:rPr>
        <w:tab/>
      </w:r>
      <w:r w:rsidRPr="00F71D94">
        <w:rPr>
          <w:rFonts w:ascii="Courier New" w:hAnsi="Courier New" w:cs="Courier New"/>
          <w:sz w:val="18"/>
          <w:szCs w:val="18"/>
          <w:lang w:val="en-US"/>
        </w:rPr>
        <w:tab/>
      </w:r>
      <w:r w:rsidRPr="00F71D94">
        <w:rPr>
          <w:rFonts w:ascii="Courier New" w:hAnsi="Courier New" w:cs="Courier New"/>
          <w:sz w:val="18"/>
          <w:szCs w:val="18"/>
          <w:lang w:val="en-US"/>
        </w:rPr>
        <w:tab/>
        <w:t>set</w:t>
      </w:r>
    </w:p>
    <w:p w14:paraId="34601A34" w14:textId="77777777" w:rsidR="00C74D1D" w:rsidRPr="00F71D94" w:rsidRDefault="00C74D1D" w:rsidP="00C74D1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71D94">
        <w:rPr>
          <w:rFonts w:ascii="Courier New" w:hAnsi="Courier New" w:cs="Courier New"/>
          <w:sz w:val="18"/>
          <w:szCs w:val="18"/>
          <w:lang w:val="en-US"/>
        </w:rPr>
        <w:tab/>
      </w:r>
      <w:r w:rsidRPr="00F71D94">
        <w:rPr>
          <w:rFonts w:ascii="Courier New" w:hAnsi="Courier New" w:cs="Courier New"/>
          <w:sz w:val="18"/>
          <w:szCs w:val="18"/>
          <w:lang w:val="en-US"/>
        </w:rPr>
        <w:tab/>
      </w:r>
      <w:r w:rsidRPr="00F71D94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14:paraId="65DA160E" w14:textId="77777777" w:rsidR="00C74D1D" w:rsidRPr="00F71D94" w:rsidRDefault="00C74D1D" w:rsidP="00C74D1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71D94">
        <w:rPr>
          <w:rFonts w:ascii="Courier New" w:hAnsi="Courier New" w:cs="Courier New"/>
          <w:sz w:val="18"/>
          <w:szCs w:val="18"/>
          <w:lang w:val="en-US"/>
        </w:rPr>
        <w:tab/>
      </w:r>
      <w:r w:rsidRPr="00F71D94">
        <w:rPr>
          <w:rFonts w:ascii="Courier New" w:hAnsi="Courier New" w:cs="Courier New"/>
          <w:sz w:val="18"/>
          <w:szCs w:val="18"/>
          <w:lang w:val="en-US"/>
        </w:rPr>
        <w:tab/>
      </w:r>
      <w:r w:rsidRPr="00F71D94">
        <w:rPr>
          <w:rFonts w:ascii="Courier New" w:hAnsi="Courier New" w:cs="Courier New"/>
          <w:sz w:val="18"/>
          <w:szCs w:val="18"/>
          <w:lang w:val="en-US"/>
        </w:rPr>
        <w:tab/>
      </w:r>
      <w:r w:rsidRPr="00F71D94">
        <w:rPr>
          <w:rFonts w:ascii="Courier New" w:hAnsi="Courier New" w:cs="Courier New"/>
          <w:sz w:val="18"/>
          <w:szCs w:val="18"/>
          <w:lang w:val="en-US"/>
        </w:rPr>
        <w:tab/>
        <w:t>if (!value) Ui.Selected = -1;</w:t>
      </w:r>
    </w:p>
    <w:p w14:paraId="7A8CF6C4" w14:textId="77777777" w:rsidR="00C74D1D" w:rsidRPr="00F71D94" w:rsidRDefault="00C74D1D" w:rsidP="00C74D1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71D94">
        <w:rPr>
          <w:rFonts w:ascii="Courier New" w:hAnsi="Courier New" w:cs="Courier New"/>
          <w:sz w:val="18"/>
          <w:szCs w:val="18"/>
          <w:lang w:val="en-US"/>
        </w:rPr>
        <w:tab/>
      </w:r>
      <w:r w:rsidRPr="00F71D94">
        <w:rPr>
          <w:rFonts w:ascii="Courier New" w:hAnsi="Courier New" w:cs="Courier New"/>
          <w:sz w:val="18"/>
          <w:szCs w:val="18"/>
          <w:lang w:val="en-US"/>
        </w:rPr>
        <w:tab/>
      </w:r>
      <w:r w:rsidRPr="00F71D94">
        <w:rPr>
          <w:rFonts w:ascii="Courier New" w:hAnsi="Courier New" w:cs="Courier New"/>
          <w:sz w:val="18"/>
          <w:szCs w:val="18"/>
          <w:lang w:val="en-US"/>
        </w:rPr>
        <w:tab/>
      </w:r>
      <w:r w:rsidRPr="00F71D94">
        <w:rPr>
          <w:rFonts w:ascii="Courier New" w:hAnsi="Courier New" w:cs="Courier New"/>
          <w:sz w:val="18"/>
          <w:szCs w:val="18"/>
          <w:lang w:val="en-US"/>
        </w:rPr>
        <w:tab/>
        <w:t>Ui.IsEnabled = value;</w:t>
      </w:r>
    </w:p>
    <w:p w14:paraId="0CE3BBAF" w14:textId="77777777" w:rsidR="00C74D1D" w:rsidRPr="00F71D94" w:rsidRDefault="00C74D1D" w:rsidP="00C74D1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71D94">
        <w:rPr>
          <w:rFonts w:ascii="Courier New" w:hAnsi="Courier New" w:cs="Courier New"/>
          <w:sz w:val="18"/>
          <w:szCs w:val="18"/>
          <w:lang w:val="en-US"/>
        </w:rPr>
        <w:tab/>
      </w:r>
      <w:r w:rsidRPr="00F71D94">
        <w:rPr>
          <w:rFonts w:ascii="Courier New" w:hAnsi="Courier New" w:cs="Courier New"/>
          <w:sz w:val="18"/>
          <w:szCs w:val="18"/>
          <w:lang w:val="en-US"/>
        </w:rPr>
        <w:tab/>
      </w:r>
      <w:r w:rsidRPr="00F71D94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14:paraId="17A3F36E" w14:textId="77777777" w:rsidR="00C74D1D" w:rsidRPr="00F71D94" w:rsidRDefault="00C74D1D" w:rsidP="00C74D1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71D94">
        <w:rPr>
          <w:rFonts w:ascii="Courier New" w:hAnsi="Courier New" w:cs="Courier New"/>
          <w:sz w:val="18"/>
          <w:szCs w:val="18"/>
          <w:lang w:val="en-US"/>
        </w:rPr>
        <w:tab/>
      </w:r>
      <w:r w:rsidRPr="00F71D94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14:paraId="07BE880C" w14:textId="77777777" w:rsidR="00C74D1D" w:rsidRPr="00F71D94" w:rsidRDefault="00C74D1D" w:rsidP="00C74D1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3375F9F8" w14:textId="77777777" w:rsidR="00C74D1D" w:rsidRPr="00F71D94" w:rsidRDefault="00C74D1D" w:rsidP="00C74D1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71D94">
        <w:rPr>
          <w:rFonts w:ascii="Courier New" w:hAnsi="Courier New" w:cs="Courier New"/>
          <w:sz w:val="18"/>
          <w:szCs w:val="18"/>
          <w:lang w:val="en-US"/>
        </w:rPr>
        <w:tab/>
      </w:r>
      <w:r w:rsidRPr="00F71D94">
        <w:rPr>
          <w:rFonts w:ascii="Courier New" w:hAnsi="Courier New" w:cs="Courier New"/>
          <w:sz w:val="18"/>
          <w:szCs w:val="18"/>
          <w:lang w:val="en-US"/>
        </w:rPr>
        <w:tab/>
        <w:t>protected ListField Ui { get; private set; }</w:t>
      </w:r>
    </w:p>
    <w:p w14:paraId="50036F1E" w14:textId="77777777" w:rsidR="00C74D1D" w:rsidRPr="00F71D94" w:rsidRDefault="00C74D1D" w:rsidP="00C74D1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2ECAAB70" w14:textId="77777777" w:rsidR="00C74D1D" w:rsidRPr="00F71D94" w:rsidRDefault="00C74D1D" w:rsidP="00C74D1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71D94">
        <w:rPr>
          <w:rFonts w:ascii="Courier New" w:hAnsi="Courier New" w:cs="Courier New"/>
          <w:sz w:val="18"/>
          <w:szCs w:val="18"/>
          <w:lang w:val="en-US"/>
        </w:rPr>
        <w:tab/>
      </w:r>
      <w:r w:rsidRPr="00F71D94">
        <w:rPr>
          <w:rFonts w:ascii="Courier New" w:hAnsi="Courier New" w:cs="Courier New"/>
          <w:sz w:val="18"/>
          <w:szCs w:val="18"/>
          <w:lang w:val="en-US"/>
        </w:rPr>
        <w:tab/>
        <w:t>public EnumField(ListField ui, ComboList type, Tag tag) : base(tag)</w:t>
      </w:r>
    </w:p>
    <w:p w14:paraId="301FC3DA" w14:textId="77777777" w:rsidR="00C74D1D" w:rsidRPr="00F71D94" w:rsidRDefault="00C74D1D" w:rsidP="00C74D1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71D94">
        <w:rPr>
          <w:rFonts w:ascii="Courier New" w:hAnsi="Courier New" w:cs="Courier New"/>
          <w:sz w:val="18"/>
          <w:szCs w:val="18"/>
          <w:lang w:val="en-US"/>
        </w:rPr>
        <w:tab/>
      </w:r>
      <w:r w:rsidRPr="00F71D94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14:paraId="4DA945B5" w14:textId="77777777" w:rsidR="00C74D1D" w:rsidRPr="00F71D94" w:rsidRDefault="00C74D1D" w:rsidP="00C74D1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71D94">
        <w:rPr>
          <w:rFonts w:ascii="Courier New" w:hAnsi="Courier New" w:cs="Courier New"/>
          <w:sz w:val="18"/>
          <w:szCs w:val="18"/>
          <w:lang w:val="en-US"/>
        </w:rPr>
        <w:tab/>
      </w:r>
      <w:r w:rsidRPr="00F71D94">
        <w:rPr>
          <w:rFonts w:ascii="Courier New" w:hAnsi="Courier New" w:cs="Courier New"/>
          <w:sz w:val="18"/>
          <w:szCs w:val="18"/>
          <w:lang w:val="en-US"/>
        </w:rPr>
        <w:tab/>
      </w:r>
      <w:r w:rsidRPr="00F71D94">
        <w:rPr>
          <w:rFonts w:ascii="Courier New" w:hAnsi="Courier New" w:cs="Courier New"/>
          <w:sz w:val="18"/>
          <w:szCs w:val="18"/>
          <w:lang w:val="en-US"/>
        </w:rPr>
        <w:tab/>
        <w:t>Ui = ui;</w:t>
      </w:r>
    </w:p>
    <w:p w14:paraId="71E3FD7A" w14:textId="77777777" w:rsidR="00C74D1D" w:rsidRPr="00F71D94" w:rsidRDefault="00C74D1D" w:rsidP="00C74D1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71D94">
        <w:rPr>
          <w:rFonts w:ascii="Courier New" w:hAnsi="Courier New" w:cs="Courier New"/>
          <w:sz w:val="18"/>
          <w:szCs w:val="18"/>
          <w:lang w:val="en-US"/>
        </w:rPr>
        <w:tab/>
      </w:r>
      <w:r w:rsidRPr="00F71D94">
        <w:rPr>
          <w:rFonts w:ascii="Courier New" w:hAnsi="Courier New" w:cs="Courier New"/>
          <w:sz w:val="18"/>
          <w:szCs w:val="18"/>
          <w:lang w:val="en-US"/>
        </w:rPr>
        <w:tab/>
      </w:r>
      <w:r w:rsidRPr="00F71D94">
        <w:rPr>
          <w:rFonts w:ascii="Courier New" w:hAnsi="Courier New" w:cs="Courier New"/>
          <w:sz w:val="18"/>
          <w:szCs w:val="18"/>
          <w:lang w:val="en-US"/>
        </w:rPr>
        <w:tab/>
        <w:t>Ui.List = type;</w:t>
      </w:r>
    </w:p>
    <w:p w14:paraId="52803186" w14:textId="77777777" w:rsidR="00C74D1D" w:rsidRPr="00F71D94" w:rsidRDefault="00C74D1D" w:rsidP="00C74D1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71D94">
        <w:rPr>
          <w:rFonts w:ascii="Courier New" w:hAnsi="Courier New" w:cs="Courier New"/>
          <w:sz w:val="18"/>
          <w:szCs w:val="18"/>
          <w:lang w:val="en-US"/>
        </w:rPr>
        <w:tab/>
      </w:r>
      <w:r w:rsidRPr="00F71D94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14:paraId="1AF8B36E" w14:textId="77777777" w:rsidR="00C74D1D" w:rsidRPr="00F71D94" w:rsidRDefault="00C74D1D" w:rsidP="00C74D1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52083CF4" w14:textId="77777777" w:rsidR="00C74D1D" w:rsidRPr="00F71D94" w:rsidRDefault="00C74D1D" w:rsidP="00C74D1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71D94">
        <w:rPr>
          <w:rFonts w:ascii="Courier New" w:hAnsi="Courier New" w:cs="Courier New"/>
          <w:sz w:val="18"/>
          <w:szCs w:val="18"/>
          <w:lang w:val="en-US"/>
        </w:rPr>
        <w:tab/>
      </w:r>
      <w:r w:rsidRPr="00F71D94">
        <w:rPr>
          <w:rFonts w:ascii="Courier New" w:hAnsi="Courier New" w:cs="Courier New"/>
          <w:sz w:val="18"/>
          <w:szCs w:val="18"/>
          <w:lang w:val="en-US"/>
        </w:rPr>
        <w:tab/>
        <w:t>protected virtual bool Check() =&gt; Ui.Selected &gt; -1;</w:t>
      </w:r>
    </w:p>
    <w:p w14:paraId="21174D1C" w14:textId="77777777" w:rsidR="00C74D1D" w:rsidRPr="00F71D94" w:rsidRDefault="00C74D1D" w:rsidP="00C74D1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15F5F74D" w14:textId="77777777" w:rsidR="00C74D1D" w:rsidRPr="00F71D94" w:rsidRDefault="00C74D1D" w:rsidP="00C74D1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71D94">
        <w:rPr>
          <w:rFonts w:ascii="Courier New" w:hAnsi="Courier New" w:cs="Courier New"/>
          <w:sz w:val="18"/>
          <w:szCs w:val="18"/>
          <w:lang w:val="en-US"/>
        </w:rPr>
        <w:tab/>
      </w:r>
      <w:r w:rsidRPr="00F71D94">
        <w:rPr>
          <w:rFonts w:ascii="Courier New" w:hAnsi="Courier New" w:cs="Courier New"/>
          <w:sz w:val="18"/>
          <w:szCs w:val="18"/>
          <w:lang w:val="en-US"/>
        </w:rPr>
        <w:tab/>
        <w:t>public override bool TryRead(out object value)</w:t>
      </w:r>
    </w:p>
    <w:p w14:paraId="181D0D6E" w14:textId="77777777" w:rsidR="00C74D1D" w:rsidRPr="00F71D94" w:rsidRDefault="00C74D1D" w:rsidP="00C74D1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71D94">
        <w:rPr>
          <w:rFonts w:ascii="Courier New" w:hAnsi="Courier New" w:cs="Courier New"/>
          <w:sz w:val="18"/>
          <w:szCs w:val="18"/>
          <w:lang w:val="en-US"/>
        </w:rPr>
        <w:tab/>
      </w:r>
      <w:r w:rsidRPr="00F71D94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14:paraId="2D99013D" w14:textId="77777777" w:rsidR="00C74D1D" w:rsidRPr="00F71D94" w:rsidRDefault="00C74D1D" w:rsidP="00C74D1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71D94">
        <w:rPr>
          <w:rFonts w:ascii="Courier New" w:hAnsi="Courier New" w:cs="Courier New"/>
          <w:sz w:val="18"/>
          <w:szCs w:val="18"/>
          <w:lang w:val="en-US"/>
        </w:rPr>
        <w:tab/>
      </w:r>
      <w:r w:rsidRPr="00F71D94">
        <w:rPr>
          <w:rFonts w:ascii="Courier New" w:hAnsi="Courier New" w:cs="Courier New"/>
          <w:sz w:val="18"/>
          <w:szCs w:val="18"/>
          <w:lang w:val="en-US"/>
        </w:rPr>
        <w:tab/>
      </w:r>
      <w:r w:rsidRPr="00F71D94">
        <w:rPr>
          <w:rFonts w:ascii="Courier New" w:hAnsi="Courier New" w:cs="Courier New"/>
          <w:sz w:val="18"/>
          <w:szCs w:val="18"/>
          <w:lang w:val="en-US"/>
        </w:rPr>
        <w:tab/>
        <w:t>value = Ui.Selected;</w:t>
      </w:r>
    </w:p>
    <w:p w14:paraId="61D1578D" w14:textId="77777777" w:rsidR="00C74D1D" w:rsidRPr="00F71D94" w:rsidRDefault="00C74D1D" w:rsidP="00C74D1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71D94">
        <w:rPr>
          <w:rFonts w:ascii="Courier New" w:hAnsi="Courier New" w:cs="Courier New"/>
          <w:sz w:val="18"/>
          <w:szCs w:val="18"/>
          <w:lang w:val="en-US"/>
        </w:rPr>
        <w:tab/>
      </w:r>
      <w:r w:rsidRPr="00F71D94">
        <w:rPr>
          <w:rFonts w:ascii="Courier New" w:hAnsi="Courier New" w:cs="Courier New"/>
          <w:sz w:val="18"/>
          <w:szCs w:val="18"/>
          <w:lang w:val="en-US"/>
        </w:rPr>
        <w:tab/>
      </w:r>
      <w:r w:rsidRPr="00F71D94">
        <w:rPr>
          <w:rFonts w:ascii="Courier New" w:hAnsi="Courier New" w:cs="Courier New"/>
          <w:sz w:val="18"/>
          <w:szCs w:val="18"/>
          <w:lang w:val="en-US"/>
        </w:rPr>
        <w:tab/>
        <w:t>bool result = Check();</w:t>
      </w:r>
    </w:p>
    <w:p w14:paraId="3718A69F" w14:textId="77777777" w:rsidR="00C74D1D" w:rsidRPr="00F71D94" w:rsidRDefault="00C74D1D" w:rsidP="00C74D1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71D94">
        <w:rPr>
          <w:rFonts w:ascii="Courier New" w:hAnsi="Courier New" w:cs="Courier New"/>
          <w:sz w:val="18"/>
          <w:szCs w:val="18"/>
          <w:lang w:val="en-US"/>
        </w:rPr>
        <w:tab/>
      </w:r>
      <w:r w:rsidRPr="00F71D94">
        <w:rPr>
          <w:rFonts w:ascii="Courier New" w:hAnsi="Courier New" w:cs="Courier New"/>
          <w:sz w:val="18"/>
          <w:szCs w:val="18"/>
          <w:lang w:val="en-US"/>
        </w:rPr>
        <w:tab/>
      </w:r>
      <w:r w:rsidRPr="00F71D94">
        <w:rPr>
          <w:rFonts w:ascii="Courier New" w:hAnsi="Courier New" w:cs="Courier New"/>
          <w:sz w:val="18"/>
          <w:szCs w:val="18"/>
          <w:lang w:val="en-US"/>
        </w:rPr>
        <w:tab/>
        <w:t>ShowCorrectness(result);</w:t>
      </w:r>
    </w:p>
    <w:p w14:paraId="47BCF8E7" w14:textId="77777777" w:rsidR="00C74D1D" w:rsidRPr="00F71D94" w:rsidRDefault="00C74D1D" w:rsidP="00C74D1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71D94">
        <w:rPr>
          <w:rFonts w:ascii="Courier New" w:hAnsi="Courier New" w:cs="Courier New"/>
          <w:sz w:val="18"/>
          <w:szCs w:val="18"/>
          <w:lang w:val="en-US"/>
        </w:rPr>
        <w:tab/>
      </w:r>
      <w:r w:rsidRPr="00F71D94">
        <w:rPr>
          <w:rFonts w:ascii="Courier New" w:hAnsi="Courier New" w:cs="Courier New"/>
          <w:sz w:val="18"/>
          <w:szCs w:val="18"/>
          <w:lang w:val="en-US"/>
        </w:rPr>
        <w:tab/>
      </w:r>
      <w:r w:rsidRPr="00F71D94">
        <w:rPr>
          <w:rFonts w:ascii="Courier New" w:hAnsi="Courier New" w:cs="Courier New"/>
          <w:sz w:val="18"/>
          <w:szCs w:val="18"/>
          <w:lang w:val="en-US"/>
        </w:rPr>
        <w:tab/>
        <w:t>return result;</w:t>
      </w:r>
    </w:p>
    <w:p w14:paraId="37A59946" w14:textId="77777777" w:rsidR="00C74D1D" w:rsidRPr="00F71D94" w:rsidRDefault="00C74D1D" w:rsidP="00C74D1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71D94">
        <w:rPr>
          <w:rFonts w:ascii="Courier New" w:hAnsi="Courier New" w:cs="Courier New"/>
          <w:sz w:val="18"/>
          <w:szCs w:val="18"/>
          <w:lang w:val="en-US"/>
        </w:rPr>
        <w:tab/>
      </w:r>
      <w:r w:rsidRPr="00F71D94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14:paraId="66F5E6B9" w14:textId="77777777" w:rsidR="00C74D1D" w:rsidRPr="00F71D94" w:rsidRDefault="00C74D1D" w:rsidP="00C74D1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71D94">
        <w:rPr>
          <w:rFonts w:ascii="Courier New" w:hAnsi="Courier New" w:cs="Courier New"/>
          <w:sz w:val="18"/>
          <w:szCs w:val="18"/>
          <w:lang w:val="en-US"/>
        </w:rPr>
        <w:t xml:space="preserve">  </w:t>
      </w:r>
    </w:p>
    <w:p w14:paraId="02A12E50" w14:textId="77777777" w:rsidR="00C74D1D" w:rsidRPr="00F71D94" w:rsidRDefault="00C74D1D" w:rsidP="00C74D1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71D94">
        <w:rPr>
          <w:rFonts w:ascii="Courier New" w:hAnsi="Courier New" w:cs="Courier New"/>
          <w:sz w:val="18"/>
          <w:szCs w:val="18"/>
          <w:lang w:val="en-US"/>
        </w:rPr>
        <w:tab/>
      </w:r>
      <w:r w:rsidRPr="00F71D94">
        <w:rPr>
          <w:rFonts w:ascii="Courier New" w:hAnsi="Courier New" w:cs="Courier New"/>
          <w:sz w:val="18"/>
          <w:szCs w:val="18"/>
          <w:lang w:val="en-US"/>
        </w:rPr>
        <w:tab/>
        <w:t>public override void Write(object value)</w:t>
      </w:r>
    </w:p>
    <w:p w14:paraId="7C7A6423" w14:textId="77777777" w:rsidR="00C74D1D" w:rsidRPr="00F71D94" w:rsidRDefault="00C74D1D" w:rsidP="00C74D1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71D94">
        <w:rPr>
          <w:rFonts w:ascii="Courier New" w:hAnsi="Courier New" w:cs="Courier New"/>
          <w:sz w:val="18"/>
          <w:szCs w:val="18"/>
          <w:lang w:val="en-US"/>
        </w:rPr>
        <w:tab/>
      </w:r>
      <w:r w:rsidRPr="00F71D94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14:paraId="7E6091F1" w14:textId="77777777" w:rsidR="00C74D1D" w:rsidRPr="00F71D94" w:rsidRDefault="00C74D1D" w:rsidP="00C74D1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71D94">
        <w:rPr>
          <w:rFonts w:ascii="Courier New" w:hAnsi="Courier New" w:cs="Courier New"/>
          <w:sz w:val="18"/>
          <w:szCs w:val="18"/>
          <w:lang w:val="en-US"/>
        </w:rPr>
        <w:tab/>
      </w:r>
      <w:r w:rsidRPr="00F71D94">
        <w:rPr>
          <w:rFonts w:ascii="Courier New" w:hAnsi="Courier New" w:cs="Courier New"/>
          <w:sz w:val="18"/>
          <w:szCs w:val="18"/>
          <w:lang w:val="en-US"/>
        </w:rPr>
        <w:tab/>
      </w:r>
      <w:r w:rsidRPr="00F71D94">
        <w:rPr>
          <w:rFonts w:ascii="Courier New" w:hAnsi="Courier New" w:cs="Courier New"/>
          <w:sz w:val="18"/>
          <w:szCs w:val="18"/>
          <w:lang w:val="en-US"/>
        </w:rPr>
        <w:tab/>
        <w:t>Ui.Selected = (int)value;</w:t>
      </w:r>
    </w:p>
    <w:p w14:paraId="59CBCBCD" w14:textId="77777777" w:rsidR="00C74D1D" w:rsidRPr="00F71D94" w:rsidRDefault="00C74D1D" w:rsidP="00C74D1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71D94">
        <w:rPr>
          <w:rFonts w:ascii="Courier New" w:hAnsi="Courier New" w:cs="Courier New"/>
          <w:sz w:val="18"/>
          <w:szCs w:val="18"/>
          <w:lang w:val="en-US"/>
        </w:rPr>
        <w:tab/>
      </w:r>
      <w:r w:rsidRPr="00F71D94">
        <w:rPr>
          <w:rFonts w:ascii="Courier New" w:hAnsi="Courier New" w:cs="Courier New"/>
          <w:sz w:val="18"/>
          <w:szCs w:val="18"/>
          <w:lang w:val="en-US"/>
        </w:rPr>
        <w:tab/>
      </w:r>
      <w:r w:rsidRPr="00F71D94">
        <w:rPr>
          <w:rFonts w:ascii="Courier New" w:hAnsi="Courier New" w:cs="Courier New"/>
          <w:sz w:val="18"/>
          <w:szCs w:val="18"/>
          <w:lang w:val="en-US"/>
        </w:rPr>
        <w:tab/>
        <w:t>ShowCorrectness(false);</w:t>
      </w:r>
    </w:p>
    <w:p w14:paraId="7A565E0C" w14:textId="77777777" w:rsidR="00C74D1D" w:rsidRPr="00F71D94" w:rsidRDefault="00C74D1D" w:rsidP="00C74D1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71D94">
        <w:rPr>
          <w:rFonts w:ascii="Courier New" w:hAnsi="Courier New" w:cs="Courier New"/>
          <w:sz w:val="18"/>
          <w:szCs w:val="18"/>
          <w:lang w:val="en-US"/>
        </w:rPr>
        <w:tab/>
      </w:r>
      <w:r w:rsidRPr="00F71D94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14:paraId="5E62E5BF" w14:textId="77777777" w:rsidR="00C74D1D" w:rsidRPr="00F71D94" w:rsidRDefault="00C74D1D" w:rsidP="00C74D1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1314C61A" w14:textId="77777777" w:rsidR="00C74D1D" w:rsidRPr="00F71D94" w:rsidRDefault="00C74D1D" w:rsidP="00C74D1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71D94">
        <w:rPr>
          <w:rFonts w:ascii="Courier New" w:hAnsi="Courier New" w:cs="Courier New"/>
          <w:sz w:val="18"/>
          <w:szCs w:val="18"/>
          <w:lang w:val="en-US"/>
        </w:rPr>
        <w:tab/>
      </w:r>
      <w:r w:rsidRPr="00F71D94">
        <w:rPr>
          <w:rFonts w:ascii="Courier New" w:hAnsi="Courier New" w:cs="Courier New"/>
          <w:sz w:val="18"/>
          <w:szCs w:val="18"/>
          <w:lang w:val="en-US"/>
        </w:rPr>
        <w:tab/>
        <w:t>protected override void ShowCorrectness(bool correct)</w:t>
      </w:r>
    </w:p>
    <w:p w14:paraId="1F0094A3" w14:textId="77777777" w:rsidR="00C74D1D" w:rsidRPr="00F71D94" w:rsidRDefault="00C74D1D" w:rsidP="00C74D1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71D94">
        <w:rPr>
          <w:rFonts w:ascii="Courier New" w:hAnsi="Courier New" w:cs="Courier New"/>
          <w:sz w:val="18"/>
          <w:szCs w:val="18"/>
          <w:lang w:val="en-US"/>
        </w:rPr>
        <w:tab/>
      </w:r>
      <w:r w:rsidRPr="00F71D94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14:paraId="7452E5BD" w14:textId="77777777" w:rsidR="00C74D1D" w:rsidRPr="00F71D94" w:rsidRDefault="00C74D1D" w:rsidP="00C74D1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71D94">
        <w:rPr>
          <w:rFonts w:ascii="Courier New" w:hAnsi="Courier New" w:cs="Courier New"/>
          <w:sz w:val="18"/>
          <w:szCs w:val="18"/>
          <w:lang w:val="en-US"/>
        </w:rPr>
        <w:tab/>
      </w:r>
      <w:r w:rsidRPr="00F71D94">
        <w:rPr>
          <w:rFonts w:ascii="Courier New" w:hAnsi="Courier New" w:cs="Courier New"/>
          <w:sz w:val="18"/>
          <w:szCs w:val="18"/>
          <w:lang w:val="en-US"/>
        </w:rPr>
        <w:tab/>
      </w:r>
      <w:r w:rsidRPr="00F71D94">
        <w:rPr>
          <w:rFonts w:ascii="Courier New" w:hAnsi="Courier New" w:cs="Courier New"/>
          <w:sz w:val="18"/>
          <w:szCs w:val="18"/>
          <w:lang w:val="en-US"/>
        </w:rPr>
        <w:tab/>
        <w:t>Ui.ShowCorrectness(correct);</w:t>
      </w:r>
    </w:p>
    <w:p w14:paraId="2B446A2A" w14:textId="77777777" w:rsidR="00C74D1D" w:rsidRPr="00F71D94" w:rsidRDefault="00C74D1D" w:rsidP="00C74D1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71D94">
        <w:rPr>
          <w:rFonts w:ascii="Courier New" w:hAnsi="Courier New" w:cs="Courier New"/>
          <w:sz w:val="18"/>
          <w:szCs w:val="18"/>
          <w:lang w:val="en-US"/>
        </w:rPr>
        <w:tab/>
      </w:r>
      <w:r w:rsidRPr="00F71D94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14:paraId="7AA99350" w14:textId="77777777" w:rsidR="00C74D1D" w:rsidRPr="00F71D94" w:rsidRDefault="00C74D1D" w:rsidP="00C74D1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71D94">
        <w:rPr>
          <w:rFonts w:ascii="Courier New" w:hAnsi="Courier New" w:cs="Courier New"/>
          <w:sz w:val="18"/>
          <w:szCs w:val="18"/>
          <w:lang w:val="en-US"/>
        </w:rPr>
        <w:lastRenderedPageBreak/>
        <w:tab/>
        <w:t>}</w:t>
      </w:r>
    </w:p>
    <w:p w14:paraId="56855DE5" w14:textId="77777777" w:rsidR="00C74D1D" w:rsidRDefault="00C74D1D" w:rsidP="00C74D1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71D94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55700184" w14:textId="77777777" w:rsidR="00C74D1D" w:rsidRDefault="00C74D1D" w:rsidP="006C79ED">
      <w:pPr>
        <w:pStyle w:val="2"/>
        <w:rPr>
          <w:lang w:val="en-US"/>
        </w:rPr>
      </w:pPr>
      <w:r>
        <w:rPr>
          <w:lang w:val="en-US"/>
        </w:rPr>
        <w:t>General/Form/Field/Logic/</w:t>
      </w:r>
      <w:r w:rsidRPr="00676487">
        <w:rPr>
          <w:lang w:val="en-US"/>
        </w:rPr>
        <w:t>Field.cs</w:t>
      </w:r>
    </w:p>
    <w:p w14:paraId="44F7114D" w14:textId="77777777" w:rsidR="00C74D1D" w:rsidRPr="00F71D94" w:rsidRDefault="00C74D1D" w:rsidP="00C74D1D">
      <w:pPr>
        <w:spacing w:after="2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71D94">
        <w:rPr>
          <w:rFonts w:ascii="Courier New" w:hAnsi="Courier New" w:cs="Courier New"/>
          <w:sz w:val="18"/>
          <w:szCs w:val="18"/>
          <w:lang w:val="en-US"/>
        </w:rPr>
        <w:t>using CS.General.Form.Field.UI;</w:t>
      </w:r>
    </w:p>
    <w:p w14:paraId="555F8379" w14:textId="77777777" w:rsidR="00C74D1D" w:rsidRPr="00F71D94" w:rsidRDefault="00C74D1D" w:rsidP="00C74D1D">
      <w:pPr>
        <w:spacing w:after="2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4C43A441" w14:textId="77777777" w:rsidR="00C74D1D" w:rsidRPr="00F71D94" w:rsidRDefault="00C74D1D" w:rsidP="00C74D1D">
      <w:pPr>
        <w:spacing w:after="2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71D94">
        <w:rPr>
          <w:rFonts w:ascii="Courier New" w:hAnsi="Courier New" w:cs="Courier New"/>
          <w:sz w:val="18"/>
          <w:szCs w:val="18"/>
          <w:lang w:val="en-US"/>
        </w:rPr>
        <w:t>namespace CS.General.Form.Field.Logic</w:t>
      </w:r>
    </w:p>
    <w:p w14:paraId="5A012FA6" w14:textId="77777777" w:rsidR="00C74D1D" w:rsidRPr="00F71D94" w:rsidRDefault="00C74D1D" w:rsidP="00C74D1D">
      <w:pPr>
        <w:spacing w:after="2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71D94">
        <w:rPr>
          <w:rFonts w:ascii="Courier New" w:hAnsi="Courier New" w:cs="Courier New"/>
          <w:sz w:val="18"/>
          <w:szCs w:val="18"/>
          <w:lang w:val="en-US"/>
        </w:rPr>
        <w:t>{</w:t>
      </w:r>
    </w:p>
    <w:p w14:paraId="7A8DCB91" w14:textId="77777777" w:rsidR="00C74D1D" w:rsidRPr="00F71D94" w:rsidRDefault="00C74D1D" w:rsidP="00C74D1D">
      <w:pPr>
        <w:spacing w:after="2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71D94">
        <w:rPr>
          <w:rFonts w:ascii="Courier New" w:hAnsi="Courier New" w:cs="Courier New"/>
          <w:sz w:val="18"/>
          <w:szCs w:val="18"/>
          <w:lang w:val="en-US"/>
        </w:rPr>
        <w:t xml:space="preserve">    public abstract class Field(Tag tag)</w:t>
      </w:r>
    </w:p>
    <w:p w14:paraId="2CC778D5" w14:textId="77777777" w:rsidR="00C74D1D" w:rsidRPr="00F71D94" w:rsidRDefault="00C74D1D" w:rsidP="00C74D1D">
      <w:pPr>
        <w:spacing w:after="2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71D94">
        <w:rPr>
          <w:rFonts w:ascii="Courier New" w:hAnsi="Courier New" w:cs="Courier New"/>
          <w:sz w:val="18"/>
          <w:szCs w:val="18"/>
          <w:lang w:val="en-US"/>
        </w:rPr>
        <w:t xml:space="preserve">    {</w:t>
      </w:r>
    </w:p>
    <w:p w14:paraId="7B73404B" w14:textId="77777777" w:rsidR="00C74D1D" w:rsidRPr="00F71D94" w:rsidRDefault="00C74D1D" w:rsidP="00C74D1D">
      <w:pPr>
        <w:spacing w:after="2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71D94">
        <w:rPr>
          <w:rFonts w:ascii="Courier New" w:hAnsi="Courier New" w:cs="Courier New"/>
          <w:sz w:val="18"/>
          <w:szCs w:val="18"/>
          <w:lang w:val="en-US"/>
        </w:rPr>
        <w:t xml:space="preserve">        public Tag Tag =&gt; tag;</w:t>
      </w:r>
    </w:p>
    <w:p w14:paraId="0F7670F0" w14:textId="77777777" w:rsidR="00C74D1D" w:rsidRPr="00F71D94" w:rsidRDefault="00C74D1D" w:rsidP="00C74D1D">
      <w:pPr>
        <w:spacing w:after="2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71D94">
        <w:rPr>
          <w:rFonts w:ascii="Courier New" w:hAnsi="Courier New" w:cs="Courier New"/>
          <w:sz w:val="18"/>
          <w:szCs w:val="18"/>
          <w:lang w:val="en-US"/>
        </w:rPr>
        <w:tab/>
      </w:r>
      <w:r w:rsidRPr="00F71D94">
        <w:rPr>
          <w:rFonts w:ascii="Courier New" w:hAnsi="Courier New" w:cs="Courier New"/>
          <w:sz w:val="18"/>
          <w:szCs w:val="18"/>
          <w:lang w:val="en-US"/>
        </w:rPr>
        <w:tab/>
        <w:t>public abstract bool IsEnabled { get; set; }</w:t>
      </w:r>
    </w:p>
    <w:p w14:paraId="4DD76C0C" w14:textId="77777777" w:rsidR="00C74D1D" w:rsidRPr="00F71D94" w:rsidRDefault="00C74D1D" w:rsidP="00C74D1D">
      <w:pPr>
        <w:spacing w:after="2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5C58DF6D" w14:textId="77777777" w:rsidR="00C74D1D" w:rsidRPr="00F71D94" w:rsidRDefault="00C74D1D" w:rsidP="00C74D1D">
      <w:pPr>
        <w:spacing w:after="2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71D94">
        <w:rPr>
          <w:rFonts w:ascii="Courier New" w:hAnsi="Courier New" w:cs="Courier New"/>
          <w:sz w:val="18"/>
          <w:szCs w:val="18"/>
          <w:lang w:val="en-US"/>
        </w:rPr>
        <w:tab/>
      </w:r>
      <w:r w:rsidRPr="00F71D94">
        <w:rPr>
          <w:rFonts w:ascii="Courier New" w:hAnsi="Courier New" w:cs="Courier New"/>
          <w:sz w:val="18"/>
          <w:szCs w:val="18"/>
          <w:lang w:val="en-US"/>
        </w:rPr>
        <w:tab/>
        <w:t>public abstract bool TryRead(out object value);</w:t>
      </w:r>
    </w:p>
    <w:p w14:paraId="588034FC" w14:textId="77777777" w:rsidR="00C74D1D" w:rsidRPr="00F71D94" w:rsidRDefault="00C74D1D" w:rsidP="00C74D1D">
      <w:pPr>
        <w:spacing w:after="2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497D7FF6" w14:textId="77777777" w:rsidR="00C74D1D" w:rsidRPr="00F71D94" w:rsidRDefault="00C74D1D" w:rsidP="00C74D1D">
      <w:pPr>
        <w:spacing w:after="2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71D94">
        <w:rPr>
          <w:rFonts w:ascii="Courier New" w:hAnsi="Courier New" w:cs="Courier New"/>
          <w:sz w:val="18"/>
          <w:szCs w:val="18"/>
          <w:lang w:val="en-US"/>
        </w:rPr>
        <w:t xml:space="preserve">        public abstract void Write(object value);</w:t>
      </w:r>
    </w:p>
    <w:p w14:paraId="6EA2E717" w14:textId="77777777" w:rsidR="00C74D1D" w:rsidRPr="00F71D94" w:rsidRDefault="00C74D1D" w:rsidP="00C74D1D">
      <w:pPr>
        <w:spacing w:after="2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71D94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</w:p>
    <w:p w14:paraId="7A885EAE" w14:textId="77777777" w:rsidR="00C74D1D" w:rsidRPr="00F71D94" w:rsidRDefault="00C74D1D" w:rsidP="00C74D1D">
      <w:pPr>
        <w:spacing w:after="2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71D94">
        <w:rPr>
          <w:rFonts w:ascii="Courier New" w:hAnsi="Courier New" w:cs="Courier New"/>
          <w:sz w:val="18"/>
          <w:szCs w:val="18"/>
          <w:lang w:val="en-US"/>
        </w:rPr>
        <w:t xml:space="preserve">        protected abstract void ShowCorrectness(bool correct);</w:t>
      </w:r>
    </w:p>
    <w:p w14:paraId="5CA526D4" w14:textId="77777777" w:rsidR="00C74D1D" w:rsidRPr="00F71D94" w:rsidRDefault="00C74D1D" w:rsidP="00C74D1D">
      <w:pPr>
        <w:spacing w:after="2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71D94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14:paraId="46CF8954" w14:textId="77777777" w:rsidR="00C74D1D" w:rsidRPr="00F71D94" w:rsidRDefault="00C74D1D" w:rsidP="00C74D1D">
      <w:pPr>
        <w:spacing w:after="2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22D42E17" w14:textId="77777777" w:rsidR="00C74D1D" w:rsidRPr="00F71D94" w:rsidRDefault="00C74D1D" w:rsidP="00C74D1D">
      <w:pPr>
        <w:spacing w:after="2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71D94">
        <w:rPr>
          <w:rFonts w:ascii="Courier New" w:hAnsi="Courier New" w:cs="Courier New"/>
          <w:sz w:val="18"/>
          <w:szCs w:val="18"/>
          <w:lang w:val="en-US"/>
        </w:rPr>
        <w:t xml:space="preserve">    public enum Tag</w:t>
      </w:r>
    </w:p>
    <w:p w14:paraId="40F8E246" w14:textId="77777777" w:rsidR="00C74D1D" w:rsidRPr="00F71D94" w:rsidRDefault="00C74D1D" w:rsidP="00C74D1D">
      <w:pPr>
        <w:spacing w:after="2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71D94">
        <w:rPr>
          <w:rFonts w:ascii="Courier New" w:hAnsi="Courier New" w:cs="Courier New"/>
          <w:sz w:val="18"/>
          <w:szCs w:val="18"/>
          <w:lang w:val="en-US"/>
        </w:rPr>
        <w:t xml:space="preserve">    {</w:t>
      </w:r>
    </w:p>
    <w:p w14:paraId="270D80EE" w14:textId="77777777" w:rsidR="00C74D1D" w:rsidRPr="00F71D94" w:rsidRDefault="00C74D1D" w:rsidP="00C74D1D">
      <w:pPr>
        <w:spacing w:after="2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71D94">
        <w:rPr>
          <w:rFonts w:ascii="Courier New" w:hAnsi="Courier New" w:cs="Courier New"/>
          <w:sz w:val="18"/>
          <w:szCs w:val="18"/>
          <w:lang w:val="en-US"/>
        </w:rPr>
        <w:t xml:space="preserve">        Default, Host, Port, Database, Name, Password, Type,</w:t>
      </w:r>
    </w:p>
    <w:p w14:paraId="4C17FAB5" w14:textId="77777777" w:rsidR="00C74D1D" w:rsidRPr="00F71D94" w:rsidRDefault="00C74D1D" w:rsidP="00C74D1D">
      <w:pPr>
        <w:spacing w:after="2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71D94">
        <w:rPr>
          <w:rFonts w:ascii="Courier New" w:hAnsi="Courier New" w:cs="Courier New"/>
          <w:sz w:val="18"/>
          <w:szCs w:val="18"/>
          <w:lang w:val="en-US"/>
        </w:rPr>
        <w:tab/>
      </w:r>
      <w:r w:rsidRPr="00F71D94">
        <w:rPr>
          <w:rFonts w:ascii="Courier New" w:hAnsi="Courier New" w:cs="Courier New"/>
          <w:sz w:val="18"/>
          <w:szCs w:val="18"/>
          <w:lang w:val="en-US"/>
        </w:rPr>
        <w:tab/>
        <w:t>Unit, ProductCategory, Product, Workshop, Site,</w:t>
      </w:r>
    </w:p>
    <w:p w14:paraId="4EF9E033" w14:textId="77777777" w:rsidR="00C74D1D" w:rsidRPr="00F71D94" w:rsidRDefault="00C74D1D" w:rsidP="00C74D1D">
      <w:pPr>
        <w:spacing w:after="2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71D94">
        <w:rPr>
          <w:rFonts w:ascii="Courier New" w:hAnsi="Courier New" w:cs="Courier New"/>
          <w:sz w:val="18"/>
          <w:szCs w:val="18"/>
          <w:lang w:val="en-US"/>
        </w:rPr>
        <w:t xml:space="preserve">        FirstDate, LastDate,</w:t>
      </w:r>
    </w:p>
    <w:p w14:paraId="631AD453" w14:textId="77777777" w:rsidR="00C74D1D" w:rsidRPr="00F71D94" w:rsidRDefault="00C74D1D" w:rsidP="00C74D1D">
      <w:pPr>
        <w:spacing w:after="2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71D94">
        <w:rPr>
          <w:rFonts w:ascii="Courier New" w:hAnsi="Courier New" w:cs="Courier New"/>
          <w:sz w:val="18"/>
          <w:szCs w:val="18"/>
          <w:lang w:val="en-US"/>
        </w:rPr>
        <w:tab/>
      </w:r>
      <w:r w:rsidRPr="00F71D94">
        <w:rPr>
          <w:rFonts w:ascii="Courier New" w:hAnsi="Courier New" w:cs="Courier New"/>
          <w:sz w:val="18"/>
          <w:szCs w:val="18"/>
          <w:lang w:val="en-US"/>
        </w:rPr>
        <w:tab/>
        <w:t xml:space="preserve">EmployeeCategory, Engineer, Laborer, </w:t>
      </w:r>
    </w:p>
    <w:p w14:paraId="17505F27" w14:textId="77777777" w:rsidR="00C74D1D" w:rsidRPr="00F71D94" w:rsidRDefault="00C74D1D" w:rsidP="00C74D1D">
      <w:pPr>
        <w:spacing w:after="2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71D94">
        <w:rPr>
          <w:rFonts w:ascii="Courier New" w:hAnsi="Courier New" w:cs="Courier New"/>
          <w:sz w:val="18"/>
          <w:szCs w:val="18"/>
          <w:lang w:val="en-US"/>
        </w:rPr>
        <w:t xml:space="preserve">        Laboratory, ProductsPart</w:t>
      </w:r>
    </w:p>
    <w:p w14:paraId="015F1D55" w14:textId="77777777" w:rsidR="00C74D1D" w:rsidRPr="00F71D94" w:rsidRDefault="00C74D1D" w:rsidP="00C74D1D">
      <w:pPr>
        <w:spacing w:after="2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71D94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14:paraId="38F50844" w14:textId="77777777" w:rsidR="00C74D1D" w:rsidRPr="00157ADD" w:rsidRDefault="00C74D1D" w:rsidP="00C74D1D">
      <w:pPr>
        <w:spacing w:after="2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71D94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2B4AEFFF" w14:textId="77777777" w:rsidR="00C74D1D" w:rsidRDefault="00C74D1D" w:rsidP="006C79ED">
      <w:pPr>
        <w:pStyle w:val="2"/>
        <w:rPr>
          <w:lang w:val="en-US"/>
        </w:rPr>
      </w:pPr>
      <w:r>
        <w:rPr>
          <w:lang w:val="en-US"/>
        </w:rPr>
        <w:t>General/Form/Field/Logic/</w:t>
      </w:r>
      <w:r w:rsidRPr="00676487">
        <w:rPr>
          <w:lang w:val="en-US"/>
        </w:rPr>
        <w:t>IntegerField.cs</w:t>
      </w:r>
    </w:p>
    <w:p w14:paraId="74E5E007" w14:textId="77777777" w:rsidR="00C74D1D" w:rsidRPr="00F71D94" w:rsidRDefault="00C74D1D" w:rsidP="00C74D1D">
      <w:pPr>
        <w:spacing w:after="2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71D94">
        <w:rPr>
          <w:rFonts w:ascii="Courier New" w:hAnsi="Courier New" w:cs="Courier New"/>
          <w:sz w:val="18"/>
          <w:szCs w:val="18"/>
          <w:lang w:val="en-US"/>
        </w:rPr>
        <w:t>namespace CS.General.Form.Field.Logic</w:t>
      </w:r>
    </w:p>
    <w:p w14:paraId="31D056F1" w14:textId="77777777" w:rsidR="00C74D1D" w:rsidRPr="00F71D94" w:rsidRDefault="00C74D1D" w:rsidP="00C74D1D">
      <w:pPr>
        <w:spacing w:after="2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71D94">
        <w:rPr>
          <w:rFonts w:ascii="Courier New" w:hAnsi="Courier New" w:cs="Courier New"/>
          <w:sz w:val="18"/>
          <w:szCs w:val="18"/>
          <w:lang w:val="en-US"/>
        </w:rPr>
        <w:t>{</w:t>
      </w:r>
    </w:p>
    <w:p w14:paraId="20A432B2" w14:textId="77777777" w:rsidR="00C74D1D" w:rsidRPr="00F71D94" w:rsidRDefault="00C74D1D" w:rsidP="00C74D1D">
      <w:pPr>
        <w:spacing w:after="2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71D94">
        <w:rPr>
          <w:rFonts w:ascii="Courier New" w:hAnsi="Courier New" w:cs="Courier New"/>
          <w:sz w:val="18"/>
          <w:szCs w:val="18"/>
          <w:lang w:val="en-US"/>
        </w:rPr>
        <w:t xml:space="preserve">    internal class IntegerField(TextField ui, Tag tag) : StringField(ui, tag)</w:t>
      </w:r>
    </w:p>
    <w:p w14:paraId="563993A8" w14:textId="77777777" w:rsidR="00C74D1D" w:rsidRPr="00F71D94" w:rsidRDefault="00C74D1D" w:rsidP="00C74D1D">
      <w:pPr>
        <w:spacing w:after="2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71D94">
        <w:rPr>
          <w:rFonts w:ascii="Courier New" w:hAnsi="Courier New" w:cs="Courier New"/>
          <w:sz w:val="18"/>
          <w:szCs w:val="18"/>
          <w:lang w:val="en-US"/>
        </w:rPr>
        <w:t xml:space="preserve">    {</w:t>
      </w:r>
    </w:p>
    <w:p w14:paraId="79E26853" w14:textId="77777777" w:rsidR="00C74D1D" w:rsidRPr="00F71D94" w:rsidRDefault="00C74D1D" w:rsidP="00C74D1D">
      <w:pPr>
        <w:spacing w:after="2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71D94">
        <w:rPr>
          <w:rFonts w:ascii="Courier New" w:hAnsi="Courier New" w:cs="Courier New"/>
          <w:sz w:val="18"/>
          <w:szCs w:val="18"/>
          <w:lang w:val="en-US"/>
        </w:rPr>
        <w:t xml:space="preserve">        public override bool TryRead(out object value)</w:t>
      </w:r>
    </w:p>
    <w:p w14:paraId="7DC91F40" w14:textId="77777777" w:rsidR="00C74D1D" w:rsidRPr="00F71D94" w:rsidRDefault="00C74D1D" w:rsidP="00C74D1D">
      <w:pPr>
        <w:spacing w:after="2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71D94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14:paraId="27C0D80E" w14:textId="77777777" w:rsidR="00C74D1D" w:rsidRPr="00F71D94" w:rsidRDefault="00C74D1D" w:rsidP="00C74D1D">
      <w:pPr>
        <w:spacing w:after="2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71D94">
        <w:rPr>
          <w:rFonts w:ascii="Courier New" w:hAnsi="Courier New" w:cs="Courier New"/>
          <w:sz w:val="18"/>
          <w:szCs w:val="18"/>
          <w:lang w:val="en-US"/>
        </w:rPr>
        <w:t xml:space="preserve">            bool result = base.TryRead(out value) &amp; int.TryParse(value.ToString(), out int number);</w:t>
      </w:r>
    </w:p>
    <w:p w14:paraId="2C2D6A07" w14:textId="77777777" w:rsidR="00C74D1D" w:rsidRPr="00F71D94" w:rsidRDefault="00C74D1D" w:rsidP="00C74D1D">
      <w:pPr>
        <w:spacing w:after="2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71D94">
        <w:rPr>
          <w:rFonts w:ascii="Courier New" w:hAnsi="Courier New" w:cs="Courier New"/>
          <w:sz w:val="18"/>
          <w:szCs w:val="18"/>
          <w:lang w:val="en-US"/>
        </w:rPr>
        <w:t xml:space="preserve">            value = number;</w:t>
      </w:r>
    </w:p>
    <w:p w14:paraId="65495952" w14:textId="77777777" w:rsidR="00C74D1D" w:rsidRPr="00F71D94" w:rsidRDefault="00C74D1D" w:rsidP="00C74D1D">
      <w:pPr>
        <w:spacing w:after="2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71D94">
        <w:rPr>
          <w:rFonts w:ascii="Courier New" w:hAnsi="Courier New" w:cs="Courier New"/>
          <w:sz w:val="18"/>
          <w:szCs w:val="18"/>
          <w:lang w:val="en-US"/>
        </w:rPr>
        <w:t xml:space="preserve">            ShowCorrectness(result);</w:t>
      </w:r>
    </w:p>
    <w:p w14:paraId="49F48345" w14:textId="77777777" w:rsidR="00C74D1D" w:rsidRPr="00F71D94" w:rsidRDefault="00C74D1D" w:rsidP="00C74D1D">
      <w:pPr>
        <w:spacing w:after="2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71D94">
        <w:rPr>
          <w:rFonts w:ascii="Courier New" w:hAnsi="Courier New" w:cs="Courier New"/>
          <w:sz w:val="18"/>
          <w:szCs w:val="18"/>
          <w:lang w:val="en-US"/>
        </w:rPr>
        <w:tab/>
      </w:r>
      <w:r w:rsidRPr="00F71D94">
        <w:rPr>
          <w:rFonts w:ascii="Courier New" w:hAnsi="Courier New" w:cs="Courier New"/>
          <w:sz w:val="18"/>
          <w:szCs w:val="18"/>
          <w:lang w:val="en-US"/>
        </w:rPr>
        <w:tab/>
      </w:r>
      <w:r w:rsidRPr="00F71D94">
        <w:rPr>
          <w:rFonts w:ascii="Courier New" w:hAnsi="Courier New" w:cs="Courier New"/>
          <w:sz w:val="18"/>
          <w:szCs w:val="18"/>
          <w:lang w:val="en-US"/>
        </w:rPr>
        <w:tab/>
        <w:t>return result;</w:t>
      </w:r>
    </w:p>
    <w:p w14:paraId="445CB7CC" w14:textId="77777777" w:rsidR="00C74D1D" w:rsidRPr="00F71D94" w:rsidRDefault="00C74D1D" w:rsidP="00C74D1D">
      <w:pPr>
        <w:spacing w:after="2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71D94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3403DCC2" w14:textId="77777777" w:rsidR="00C74D1D" w:rsidRPr="00F71D94" w:rsidRDefault="00C74D1D" w:rsidP="00C74D1D">
      <w:pPr>
        <w:spacing w:after="2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71D94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14:paraId="1338DB8A" w14:textId="77777777" w:rsidR="00C74D1D" w:rsidRPr="00157ADD" w:rsidRDefault="00C74D1D" w:rsidP="00C74D1D">
      <w:pPr>
        <w:spacing w:after="2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71D94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074B078A" w14:textId="77777777" w:rsidR="00C74D1D" w:rsidRDefault="00C74D1D" w:rsidP="00C74D1D">
      <w:pPr>
        <w:pStyle w:val="a9"/>
        <w:widowControl/>
        <w:numPr>
          <w:ilvl w:val="0"/>
          <w:numId w:val="38"/>
        </w:numPr>
        <w:spacing w:after="160" w:line="360" w:lineRule="auto"/>
        <w:contextualSpacing/>
        <w:rPr>
          <w:lang w:val="en-US"/>
        </w:rPr>
      </w:pPr>
      <w:r>
        <w:rPr>
          <w:lang w:val="en-US"/>
        </w:rPr>
        <w:t>General/Form/Field/Logic/</w:t>
      </w:r>
      <w:r w:rsidRPr="00F84344">
        <w:rPr>
          <w:lang w:val="en-US"/>
        </w:rPr>
        <w:t>OptionalEnumField.cs</w:t>
      </w:r>
    </w:p>
    <w:p w14:paraId="646CFAC5" w14:textId="77777777" w:rsidR="00C74D1D" w:rsidRPr="004E1CF2" w:rsidRDefault="00C74D1D" w:rsidP="00C74D1D">
      <w:pPr>
        <w:spacing w:after="2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1CF2">
        <w:rPr>
          <w:rFonts w:ascii="Courier New" w:hAnsi="Courier New" w:cs="Courier New"/>
          <w:sz w:val="18"/>
          <w:szCs w:val="18"/>
          <w:lang w:val="en-US"/>
        </w:rPr>
        <w:t>namespace CS.General.Form.Field.Logic</w:t>
      </w:r>
    </w:p>
    <w:p w14:paraId="43DD35E7" w14:textId="77777777" w:rsidR="00C74D1D" w:rsidRPr="004E1CF2" w:rsidRDefault="00C74D1D" w:rsidP="00C74D1D">
      <w:pPr>
        <w:spacing w:after="2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1CF2">
        <w:rPr>
          <w:rFonts w:ascii="Courier New" w:hAnsi="Courier New" w:cs="Courier New"/>
          <w:sz w:val="18"/>
          <w:szCs w:val="18"/>
          <w:lang w:val="en-US"/>
        </w:rPr>
        <w:t>{</w:t>
      </w:r>
    </w:p>
    <w:p w14:paraId="1869ACB2" w14:textId="77777777" w:rsidR="00C74D1D" w:rsidRPr="004E1CF2" w:rsidRDefault="00C74D1D" w:rsidP="00C74D1D">
      <w:pPr>
        <w:spacing w:after="2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1CF2">
        <w:rPr>
          <w:rFonts w:ascii="Courier New" w:hAnsi="Courier New" w:cs="Courier New"/>
          <w:sz w:val="18"/>
          <w:szCs w:val="18"/>
          <w:lang w:val="en-US"/>
        </w:rPr>
        <w:tab/>
        <w:t>internal class OptionalEnumField : EnumField</w:t>
      </w:r>
    </w:p>
    <w:p w14:paraId="2912F0F9" w14:textId="77777777" w:rsidR="00C74D1D" w:rsidRPr="004E1CF2" w:rsidRDefault="00C74D1D" w:rsidP="00C74D1D">
      <w:pPr>
        <w:spacing w:after="2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1CF2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14:paraId="56B33ECC" w14:textId="77777777" w:rsidR="00C74D1D" w:rsidRPr="004E1CF2" w:rsidRDefault="00C74D1D" w:rsidP="00C74D1D">
      <w:pPr>
        <w:spacing w:after="2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1CF2">
        <w:rPr>
          <w:rFonts w:ascii="Courier New" w:hAnsi="Courier New" w:cs="Courier New"/>
          <w:sz w:val="18"/>
          <w:szCs w:val="18"/>
          <w:lang w:val="en-US"/>
        </w:rPr>
        <w:tab/>
      </w:r>
      <w:r w:rsidRPr="004E1CF2">
        <w:rPr>
          <w:rFonts w:ascii="Courier New" w:hAnsi="Courier New" w:cs="Courier New"/>
          <w:sz w:val="18"/>
          <w:szCs w:val="18"/>
          <w:lang w:val="en-US"/>
        </w:rPr>
        <w:tab/>
        <w:t>public OptionalEnumField(ListField ui, ComboList type, Tag tag) : base(ui, type, tag)</w:t>
      </w:r>
    </w:p>
    <w:p w14:paraId="357CF6BF" w14:textId="77777777" w:rsidR="00C74D1D" w:rsidRPr="004E1CF2" w:rsidRDefault="00C74D1D" w:rsidP="00C74D1D">
      <w:pPr>
        <w:spacing w:after="2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1CF2">
        <w:rPr>
          <w:rFonts w:ascii="Courier New" w:hAnsi="Courier New" w:cs="Courier New"/>
          <w:sz w:val="18"/>
          <w:szCs w:val="18"/>
          <w:lang w:val="en-US"/>
        </w:rPr>
        <w:tab/>
      </w:r>
      <w:r w:rsidRPr="004E1CF2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14:paraId="1612C0AD" w14:textId="77777777" w:rsidR="00C74D1D" w:rsidRPr="004E1CF2" w:rsidRDefault="00C74D1D" w:rsidP="00C74D1D">
      <w:pPr>
        <w:spacing w:after="2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1CF2">
        <w:rPr>
          <w:rFonts w:ascii="Courier New" w:hAnsi="Courier New" w:cs="Courier New"/>
          <w:sz w:val="18"/>
          <w:szCs w:val="18"/>
          <w:lang w:val="en-US"/>
        </w:rPr>
        <w:tab/>
      </w:r>
      <w:r w:rsidRPr="004E1CF2">
        <w:rPr>
          <w:rFonts w:ascii="Courier New" w:hAnsi="Courier New" w:cs="Courier New"/>
          <w:sz w:val="18"/>
          <w:szCs w:val="18"/>
          <w:lang w:val="en-US"/>
        </w:rPr>
        <w:tab/>
      </w:r>
      <w:r w:rsidRPr="004E1CF2">
        <w:rPr>
          <w:rFonts w:ascii="Courier New" w:hAnsi="Courier New" w:cs="Courier New"/>
          <w:sz w:val="18"/>
          <w:szCs w:val="18"/>
          <w:lang w:val="en-US"/>
        </w:rPr>
        <w:tab/>
        <w:t>ui.Title += " *";</w:t>
      </w:r>
    </w:p>
    <w:p w14:paraId="687664AB" w14:textId="77777777" w:rsidR="00C74D1D" w:rsidRPr="004E1CF2" w:rsidRDefault="00C74D1D" w:rsidP="00C74D1D">
      <w:pPr>
        <w:spacing w:after="2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1CF2">
        <w:rPr>
          <w:rFonts w:ascii="Courier New" w:hAnsi="Courier New" w:cs="Courier New"/>
          <w:sz w:val="18"/>
          <w:szCs w:val="18"/>
          <w:lang w:val="en-US"/>
        </w:rPr>
        <w:tab/>
      </w:r>
      <w:r w:rsidRPr="004E1CF2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14:paraId="2100DA53" w14:textId="77777777" w:rsidR="00C74D1D" w:rsidRPr="004E1CF2" w:rsidRDefault="00C74D1D" w:rsidP="00C74D1D">
      <w:pPr>
        <w:spacing w:after="2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38C472B3" w14:textId="77777777" w:rsidR="00C74D1D" w:rsidRPr="004E1CF2" w:rsidRDefault="00C74D1D" w:rsidP="00C74D1D">
      <w:pPr>
        <w:spacing w:after="2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1CF2">
        <w:rPr>
          <w:rFonts w:ascii="Courier New" w:hAnsi="Courier New" w:cs="Courier New"/>
          <w:sz w:val="18"/>
          <w:szCs w:val="18"/>
          <w:lang w:val="en-US"/>
        </w:rPr>
        <w:tab/>
      </w:r>
      <w:r w:rsidRPr="004E1CF2">
        <w:rPr>
          <w:rFonts w:ascii="Courier New" w:hAnsi="Courier New" w:cs="Courier New"/>
          <w:sz w:val="18"/>
          <w:szCs w:val="18"/>
          <w:lang w:val="en-US"/>
        </w:rPr>
        <w:tab/>
        <w:t>protected override bool Check() =&gt; true;</w:t>
      </w:r>
    </w:p>
    <w:p w14:paraId="637120FB" w14:textId="77777777" w:rsidR="00C74D1D" w:rsidRPr="004E1CF2" w:rsidRDefault="00C74D1D" w:rsidP="00C74D1D">
      <w:pPr>
        <w:spacing w:after="2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1CF2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14:paraId="060B22DD" w14:textId="77777777" w:rsidR="00C74D1D" w:rsidRPr="00157ADD" w:rsidRDefault="00C74D1D" w:rsidP="00C74D1D">
      <w:pPr>
        <w:spacing w:after="2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1CF2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74453E6A" w14:textId="77777777" w:rsidR="00C74D1D" w:rsidRDefault="00C74D1D" w:rsidP="006C79ED">
      <w:pPr>
        <w:pStyle w:val="2"/>
        <w:rPr>
          <w:lang w:val="en-US"/>
        </w:rPr>
      </w:pPr>
      <w:r>
        <w:rPr>
          <w:lang w:val="en-US"/>
        </w:rPr>
        <w:lastRenderedPageBreak/>
        <w:t>General/Form/Field/Logic/</w:t>
      </w:r>
      <w:r w:rsidRPr="00BB3BAD">
        <w:rPr>
          <w:lang w:val="en-US"/>
        </w:rPr>
        <w:t>StringField.cs</w:t>
      </w:r>
    </w:p>
    <w:p w14:paraId="1F786950" w14:textId="77777777" w:rsidR="00C74D1D" w:rsidRPr="004E1CF2" w:rsidRDefault="00C74D1D" w:rsidP="00C74D1D">
      <w:pPr>
        <w:spacing w:after="2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1CF2">
        <w:rPr>
          <w:rFonts w:ascii="Courier New" w:hAnsi="Courier New" w:cs="Courier New"/>
          <w:sz w:val="18"/>
          <w:szCs w:val="18"/>
          <w:lang w:val="en-US"/>
        </w:rPr>
        <w:t>using CS.General.Form.Field.UI;</w:t>
      </w:r>
    </w:p>
    <w:p w14:paraId="696CDED4" w14:textId="77777777" w:rsidR="00C74D1D" w:rsidRPr="004E1CF2" w:rsidRDefault="00C74D1D" w:rsidP="00C74D1D">
      <w:pPr>
        <w:spacing w:after="2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10AD50C5" w14:textId="77777777" w:rsidR="00C74D1D" w:rsidRPr="004E1CF2" w:rsidRDefault="00C74D1D" w:rsidP="00C74D1D">
      <w:pPr>
        <w:spacing w:after="2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1CF2">
        <w:rPr>
          <w:rFonts w:ascii="Courier New" w:hAnsi="Courier New" w:cs="Courier New"/>
          <w:sz w:val="18"/>
          <w:szCs w:val="18"/>
          <w:lang w:val="en-US"/>
        </w:rPr>
        <w:t>namespace CS.General.Form.Field.Logic</w:t>
      </w:r>
    </w:p>
    <w:p w14:paraId="640062AA" w14:textId="77777777" w:rsidR="00C74D1D" w:rsidRPr="004E1CF2" w:rsidRDefault="00C74D1D" w:rsidP="00C74D1D">
      <w:pPr>
        <w:spacing w:after="2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1CF2">
        <w:rPr>
          <w:rFonts w:ascii="Courier New" w:hAnsi="Courier New" w:cs="Courier New"/>
          <w:sz w:val="18"/>
          <w:szCs w:val="18"/>
          <w:lang w:val="en-US"/>
        </w:rPr>
        <w:t>{</w:t>
      </w:r>
    </w:p>
    <w:p w14:paraId="7DD6106F" w14:textId="77777777" w:rsidR="00C74D1D" w:rsidRPr="004E1CF2" w:rsidRDefault="00C74D1D" w:rsidP="00C74D1D">
      <w:pPr>
        <w:spacing w:after="2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1CF2">
        <w:rPr>
          <w:rFonts w:ascii="Courier New" w:hAnsi="Courier New" w:cs="Courier New"/>
          <w:sz w:val="18"/>
          <w:szCs w:val="18"/>
          <w:lang w:val="en-US"/>
        </w:rPr>
        <w:tab/>
        <w:t>public class StringField(ITextFieldUi ui, Tag tag) : Field(tag)</w:t>
      </w:r>
    </w:p>
    <w:p w14:paraId="18417C1F" w14:textId="77777777" w:rsidR="00C74D1D" w:rsidRPr="004E1CF2" w:rsidRDefault="00C74D1D" w:rsidP="00C74D1D">
      <w:pPr>
        <w:spacing w:after="2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1CF2">
        <w:rPr>
          <w:rFonts w:ascii="Courier New" w:hAnsi="Courier New" w:cs="Courier New"/>
          <w:sz w:val="18"/>
          <w:szCs w:val="18"/>
          <w:lang w:val="en-US"/>
        </w:rPr>
        <w:t xml:space="preserve">    {</w:t>
      </w:r>
    </w:p>
    <w:p w14:paraId="2343663D" w14:textId="77777777" w:rsidR="00C74D1D" w:rsidRPr="004E1CF2" w:rsidRDefault="00C74D1D" w:rsidP="00C74D1D">
      <w:pPr>
        <w:spacing w:after="2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1CF2">
        <w:rPr>
          <w:rFonts w:ascii="Courier New" w:hAnsi="Courier New" w:cs="Courier New"/>
          <w:sz w:val="18"/>
          <w:szCs w:val="18"/>
          <w:lang w:val="en-US"/>
        </w:rPr>
        <w:tab/>
      </w:r>
      <w:r w:rsidRPr="004E1CF2">
        <w:rPr>
          <w:rFonts w:ascii="Courier New" w:hAnsi="Courier New" w:cs="Courier New"/>
          <w:sz w:val="18"/>
          <w:szCs w:val="18"/>
          <w:lang w:val="en-US"/>
        </w:rPr>
        <w:tab/>
        <w:t>public override bool IsEnabled</w:t>
      </w:r>
    </w:p>
    <w:p w14:paraId="6BB5F5BE" w14:textId="77777777" w:rsidR="00C74D1D" w:rsidRPr="004E1CF2" w:rsidRDefault="00C74D1D" w:rsidP="00C74D1D">
      <w:pPr>
        <w:spacing w:after="2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1CF2">
        <w:rPr>
          <w:rFonts w:ascii="Courier New" w:hAnsi="Courier New" w:cs="Courier New"/>
          <w:sz w:val="18"/>
          <w:szCs w:val="18"/>
          <w:lang w:val="en-US"/>
        </w:rPr>
        <w:tab/>
      </w:r>
      <w:r w:rsidRPr="004E1CF2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14:paraId="3EA17415" w14:textId="77777777" w:rsidR="00C74D1D" w:rsidRPr="004E1CF2" w:rsidRDefault="00C74D1D" w:rsidP="00C74D1D">
      <w:pPr>
        <w:spacing w:after="2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1CF2">
        <w:rPr>
          <w:rFonts w:ascii="Courier New" w:hAnsi="Courier New" w:cs="Courier New"/>
          <w:sz w:val="18"/>
          <w:szCs w:val="18"/>
          <w:lang w:val="en-US"/>
        </w:rPr>
        <w:tab/>
      </w:r>
      <w:r w:rsidRPr="004E1CF2">
        <w:rPr>
          <w:rFonts w:ascii="Courier New" w:hAnsi="Courier New" w:cs="Courier New"/>
          <w:sz w:val="18"/>
          <w:szCs w:val="18"/>
          <w:lang w:val="en-US"/>
        </w:rPr>
        <w:tab/>
      </w:r>
      <w:r w:rsidRPr="004E1CF2">
        <w:rPr>
          <w:rFonts w:ascii="Courier New" w:hAnsi="Courier New" w:cs="Courier New"/>
          <w:sz w:val="18"/>
          <w:szCs w:val="18"/>
          <w:lang w:val="en-US"/>
        </w:rPr>
        <w:tab/>
        <w:t>get =&gt; Ui.IsEnabled;</w:t>
      </w:r>
    </w:p>
    <w:p w14:paraId="52EF1F6C" w14:textId="77777777" w:rsidR="00C74D1D" w:rsidRPr="004E1CF2" w:rsidRDefault="00C74D1D" w:rsidP="00C74D1D">
      <w:pPr>
        <w:spacing w:after="2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1CF2">
        <w:rPr>
          <w:rFonts w:ascii="Courier New" w:hAnsi="Courier New" w:cs="Courier New"/>
          <w:sz w:val="18"/>
          <w:szCs w:val="18"/>
          <w:lang w:val="en-US"/>
        </w:rPr>
        <w:tab/>
      </w:r>
      <w:r w:rsidRPr="004E1CF2">
        <w:rPr>
          <w:rFonts w:ascii="Courier New" w:hAnsi="Courier New" w:cs="Courier New"/>
          <w:sz w:val="18"/>
          <w:szCs w:val="18"/>
          <w:lang w:val="en-US"/>
        </w:rPr>
        <w:tab/>
      </w:r>
      <w:r w:rsidRPr="004E1CF2">
        <w:rPr>
          <w:rFonts w:ascii="Courier New" w:hAnsi="Courier New" w:cs="Courier New"/>
          <w:sz w:val="18"/>
          <w:szCs w:val="18"/>
          <w:lang w:val="en-US"/>
        </w:rPr>
        <w:tab/>
        <w:t>set</w:t>
      </w:r>
    </w:p>
    <w:p w14:paraId="3A954B40" w14:textId="77777777" w:rsidR="00C74D1D" w:rsidRPr="004E1CF2" w:rsidRDefault="00C74D1D" w:rsidP="00C74D1D">
      <w:pPr>
        <w:spacing w:after="2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1CF2">
        <w:rPr>
          <w:rFonts w:ascii="Courier New" w:hAnsi="Courier New" w:cs="Courier New"/>
          <w:sz w:val="18"/>
          <w:szCs w:val="18"/>
          <w:lang w:val="en-US"/>
        </w:rPr>
        <w:tab/>
      </w:r>
      <w:r w:rsidRPr="004E1CF2">
        <w:rPr>
          <w:rFonts w:ascii="Courier New" w:hAnsi="Courier New" w:cs="Courier New"/>
          <w:sz w:val="18"/>
          <w:szCs w:val="18"/>
          <w:lang w:val="en-US"/>
        </w:rPr>
        <w:tab/>
      </w:r>
      <w:r w:rsidRPr="004E1CF2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14:paraId="0C74A800" w14:textId="77777777" w:rsidR="00C74D1D" w:rsidRPr="004E1CF2" w:rsidRDefault="00C74D1D" w:rsidP="00C74D1D">
      <w:pPr>
        <w:spacing w:after="2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1CF2">
        <w:rPr>
          <w:rFonts w:ascii="Courier New" w:hAnsi="Courier New" w:cs="Courier New"/>
          <w:sz w:val="18"/>
          <w:szCs w:val="18"/>
          <w:lang w:val="en-US"/>
        </w:rPr>
        <w:tab/>
      </w:r>
      <w:r w:rsidRPr="004E1CF2">
        <w:rPr>
          <w:rFonts w:ascii="Courier New" w:hAnsi="Courier New" w:cs="Courier New"/>
          <w:sz w:val="18"/>
          <w:szCs w:val="18"/>
          <w:lang w:val="en-US"/>
        </w:rPr>
        <w:tab/>
      </w:r>
      <w:r w:rsidRPr="004E1CF2">
        <w:rPr>
          <w:rFonts w:ascii="Courier New" w:hAnsi="Courier New" w:cs="Courier New"/>
          <w:sz w:val="18"/>
          <w:szCs w:val="18"/>
          <w:lang w:val="en-US"/>
        </w:rPr>
        <w:tab/>
      </w:r>
      <w:r w:rsidRPr="004E1CF2">
        <w:rPr>
          <w:rFonts w:ascii="Courier New" w:hAnsi="Courier New" w:cs="Courier New"/>
          <w:sz w:val="18"/>
          <w:szCs w:val="18"/>
          <w:lang w:val="en-US"/>
        </w:rPr>
        <w:tab/>
        <w:t>if (!value) Ui.Text = string.Empty;</w:t>
      </w:r>
    </w:p>
    <w:p w14:paraId="725DC1FE" w14:textId="77777777" w:rsidR="00C74D1D" w:rsidRPr="004E1CF2" w:rsidRDefault="00C74D1D" w:rsidP="00C74D1D">
      <w:pPr>
        <w:spacing w:after="2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1CF2">
        <w:rPr>
          <w:rFonts w:ascii="Courier New" w:hAnsi="Courier New" w:cs="Courier New"/>
          <w:sz w:val="18"/>
          <w:szCs w:val="18"/>
          <w:lang w:val="en-US"/>
        </w:rPr>
        <w:tab/>
      </w:r>
      <w:r w:rsidRPr="004E1CF2">
        <w:rPr>
          <w:rFonts w:ascii="Courier New" w:hAnsi="Courier New" w:cs="Courier New"/>
          <w:sz w:val="18"/>
          <w:szCs w:val="18"/>
          <w:lang w:val="en-US"/>
        </w:rPr>
        <w:tab/>
      </w:r>
      <w:r w:rsidRPr="004E1CF2">
        <w:rPr>
          <w:rFonts w:ascii="Courier New" w:hAnsi="Courier New" w:cs="Courier New"/>
          <w:sz w:val="18"/>
          <w:szCs w:val="18"/>
          <w:lang w:val="en-US"/>
        </w:rPr>
        <w:tab/>
      </w:r>
      <w:r w:rsidRPr="004E1CF2">
        <w:rPr>
          <w:rFonts w:ascii="Courier New" w:hAnsi="Courier New" w:cs="Courier New"/>
          <w:sz w:val="18"/>
          <w:szCs w:val="18"/>
          <w:lang w:val="en-US"/>
        </w:rPr>
        <w:tab/>
        <w:t>Ui.IsEnabled = value;</w:t>
      </w:r>
    </w:p>
    <w:p w14:paraId="11E81DBE" w14:textId="77777777" w:rsidR="00C74D1D" w:rsidRPr="004E1CF2" w:rsidRDefault="00C74D1D" w:rsidP="00C74D1D">
      <w:pPr>
        <w:spacing w:after="2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1CF2">
        <w:rPr>
          <w:rFonts w:ascii="Courier New" w:hAnsi="Courier New" w:cs="Courier New"/>
          <w:sz w:val="18"/>
          <w:szCs w:val="18"/>
          <w:lang w:val="en-US"/>
        </w:rPr>
        <w:tab/>
      </w:r>
      <w:r w:rsidRPr="004E1CF2">
        <w:rPr>
          <w:rFonts w:ascii="Courier New" w:hAnsi="Courier New" w:cs="Courier New"/>
          <w:sz w:val="18"/>
          <w:szCs w:val="18"/>
          <w:lang w:val="en-US"/>
        </w:rPr>
        <w:tab/>
      </w:r>
      <w:r w:rsidRPr="004E1CF2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14:paraId="10C9CE3B" w14:textId="77777777" w:rsidR="00C74D1D" w:rsidRPr="004E1CF2" w:rsidRDefault="00C74D1D" w:rsidP="00C74D1D">
      <w:pPr>
        <w:spacing w:after="2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1CF2">
        <w:rPr>
          <w:rFonts w:ascii="Courier New" w:hAnsi="Courier New" w:cs="Courier New"/>
          <w:sz w:val="18"/>
          <w:szCs w:val="18"/>
          <w:lang w:val="en-US"/>
        </w:rPr>
        <w:tab/>
      </w:r>
      <w:r w:rsidRPr="004E1CF2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14:paraId="28F9567F" w14:textId="77777777" w:rsidR="00C74D1D" w:rsidRPr="004E1CF2" w:rsidRDefault="00C74D1D" w:rsidP="00C74D1D">
      <w:pPr>
        <w:spacing w:after="2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00780E4C" w14:textId="77777777" w:rsidR="00C74D1D" w:rsidRPr="004E1CF2" w:rsidRDefault="00C74D1D" w:rsidP="00C74D1D">
      <w:pPr>
        <w:spacing w:after="2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1CF2">
        <w:rPr>
          <w:rFonts w:ascii="Courier New" w:hAnsi="Courier New" w:cs="Courier New"/>
          <w:sz w:val="18"/>
          <w:szCs w:val="18"/>
          <w:lang w:val="en-US"/>
        </w:rPr>
        <w:tab/>
      </w:r>
      <w:r w:rsidRPr="004E1CF2">
        <w:rPr>
          <w:rFonts w:ascii="Courier New" w:hAnsi="Courier New" w:cs="Courier New"/>
          <w:sz w:val="18"/>
          <w:szCs w:val="18"/>
          <w:lang w:val="en-US"/>
        </w:rPr>
        <w:tab/>
        <w:t>protected ITextFieldUi Ui { get; private set; } = ui;</w:t>
      </w:r>
    </w:p>
    <w:p w14:paraId="18C92A04" w14:textId="77777777" w:rsidR="00C74D1D" w:rsidRPr="004E1CF2" w:rsidRDefault="00C74D1D" w:rsidP="00C74D1D">
      <w:pPr>
        <w:spacing w:after="2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785D9BF7" w14:textId="77777777" w:rsidR="00C74D1D" w:rsidRPr="004E1CF2" w:rsidRDefault="00C74D1D" w:rsidP="00C74D1D">
      <w:pPr>
        <w:spacing w:after="2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1CF2">
        <w:rPr>
          <w:rFonts w:ascii="Courier New" w:hAnsi="Courier New" w:cs="Courier New"/>
          <w:sz w:val="18"/>
          <w:szCs w:val="18"/>
          <w:lang w:val="en-US"/>
        </w:rPr>
        <w:tab/>
      </w:r>
      <w:r w:rsidRPr="004E1CF2">
        <w:rPr>
          <w:rFonts w:ascii="Courier New" w:hAnsi="Courier New" w:cs="Courier New"/>
          <w:sz w:val="18"/>
          <w:szCs w:val="18"/>
          <w:lang w:val="en-US"/>
        </w:rPr>
        <w:tab/>
        <w:t>public override bool TryRead(out object value)</w:t>
      </w:r>
    </w:p>
    <w:p w14:paraId="3A354722" w14:textId="77777777" w:rsidR="00C74D1D" w:rsidRPr="004E1CF2" w:rsidRDefault="00C74D1D" w:rsidP="00C74D1D">
      <w:pPr>
        <w:spacing w:after="2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1CF2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14:paraId="28F6B0E7" w14:textId="77777777" w:rsidR="00C74D1D" w:rsidRPr="004E1CF2" w:rsidRDefault="00C74D1D" w:rsidP="00C74D1D">
      <w:pPr>
        <w:spacing w:after="2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1CF2">
        <w:rPr>
          <w:rFonts w:ascii="Courier New" w:hAnsi="Courier New" w:cs="Courier New"/>
          <w:sz w:val="18"/>
          <w:szCs w:val="18"/>
          <w:lang w:val="en-US"/>
        </w:rPr>
        <w:t xml:space="preserve">            value = Ui.Text;</w:t>
      </w:r>
    </w:p>
    <w:p w14:paraId="1AED67AF" w14:textId="77777777" w:rsidR="00C74D1D" w:rsidRPr="004E1CF2" w:rsidRDefault="00C74D1D" w:rsidP="00C74D1D">
      <w:pPr>
        <w:spacing w:after="2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1CF2">
        <w:rPr>
          <w:rFonts w:ascii="Courier New" w:hAnsi="Courier New" w:cs="Courier New"/>
          <w:sz w:val="18"/>
          <w:szCs w:val="18"/>
          <w:lang w:val="en-US"/>
        </w:rPr>
        <w:tab/>
      </w:r>
      <w:r w:rsidRPr="004E1CF2">
        <w:rPr>
          <w:rFonts w:ascii="Courier New" w:hAnsi="Courier New" w:cs="Courier New"/>
          <w:sz w:val="18"/>
          <w:szCs w:val="18"/>
          <w:lang w:val="en-US"/>
        </w:rPr>
        <w:tab/>
      </w:r>
      <w:r w:rsidRPr="004E1CF2">
        <w:rPr>
          <w:rFonts w:ascii="Courier New" w:hAnsi="Courier New" w:cs="Courier New"/>
          <w:sz w:val="18"/>
          <w:szCs w:val="18"/>
          <w:lang w:val="en-US"/>
        </w:rPr>
        <w:tab/>
        <w:t>bool result = Ui.Text.Length &gt; 0;</w:t>
      </w:r>
    </w:p>
    <w:p w14:paraId="20AF6F48" w14:textId="77777777" w:rsidR="00C74D1D" w:rsidRPr="004E1CF2" w:rsidRDefault="00C74D1D" w:rsidP="00C74D1D">
      <w:pPr>
        <w:spacing w:after="2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1CF2">
        <w:rPr>
          <w:rFonts w:ascii="Courier New" w:hAnsi="Courier New" w:cs="Courier New"/>
          <w:sz w:val="18"/>
          <w:szCs w:val="18"/>
          <w:lang w:val="en-US"/>
        </w:rPr>
        <w:tab/>
      </w:r>
      <w:r w:rsidRPr="004E1CF2">
        <w:rPr>
          <w:rFonts w:ascii="Courier New" w:hAnsi="Courier New" w:cs="Courier New"/>
          <w:sz w:val="18"/>
          <w:szCs w:val="18"/>
          <w:lang w:val="en-US"/>
        </w:rPr>
        <w:tab/>
      </w:r>
      <w:r w:rsidRPr="004E1CF2">
        <w:rPr>
          <w:rFonts w:ascii="Courier New" w:hAnsi="Courier New" w:cs="Courier New"/>
          <w:sz w:val="18"/>
          <w:szCs w:val="18"/>
          <w:lang w:val="en-US"/>
        </w:rPr>
        <w:tab/>
        <w:t>ShowCorrectness(result);</w:t>
      </w:r>
    </w:p>
    <w:p w14:paraId="054CD44F" w14:textId="77777777" w:rsidR="00C74D1D" w:rsidRPr="004E1CF2" w:rsidRDefault="00C74D1D" w:rsidP="00C74D1D">
      <w:pPr>
        <w:spacing w:after="2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1CF2">
        <w:rPr>
          <w:rFonts w:ascii="Courier New" w:hAnsi="Courier New" w:cs="Courier New"/>
          <w:sz w:val="18"/>
          <w:szCs w:val="18"/>
          <w:lang w:val="en-US"/>
        </w:rPr>
        <w:tab/>
      </w:r>
      <w:r w:rsidRPr="004E1CF2">
        <w:rPr>
          <w:rFonts w:ascii="Courier New" w:hAnsi="Courier New" w:cs="Courier New"/>
          <w:sz w:val="18"/>
          <w:szCs w:val="18"/>
          <w:lang w:val="en-US"/>
        </w:rPr>
        <w:tab/>
      </w:r>
      <w:r w:rsidRPr="004E1CF2">
        <w:rPr>
          <w:rFonts w:ascii="Courier New" w:hAnsi="Courier New" w:cs="Courier New"/>
          <w:sz w:val="18"/>
          <w:szCs w:val="18"/>
          <w:lang w:val="en-US"/>
        </w:rPr>
        <w:tab/>
        <w:t>return result;</w:t>
      </w:r>
    </w:p>
    <w:p w14:paraId="6F79822F" w14:textId="77777777" w:rsidR="00C74D1D" w:rsidRPr="004E1CF2" w:rsidRDefault="00C74D1D" w:rsidP="00C74D1D">
      <w:pPr>
        <w:spacing w:after="2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1CF2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23843AB7" w14:textId="77777777" w:rsidR="00C74D1D" w:rsidRPr="004E1CF2" w:rsidRDefault="00C74D1D" w:rsidP="00C74D1D">
      <w:pPr>
        <w:spacing w:after="2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22CD38DA" w14:textId="77777777" w:rsidR="00C74D1D" w:rsidRPr="004E1CF2" w:rsidRDefault="00C74D1D" w:rsidP="00C74D1D">
      <w:pPr>
        <w:spacing w:after="2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1CF2">
        <w:rPr>
          <w:rFonts w:ascii="Courier New" w:hAnsi="Courier New" w:cs="Courier New"/>
          <w:sz w:val="18"/>
          <w:szCs w:val="18"/>
          <w:lang w:val="en-US"/>
        </w:rPr>
        <w:tab/>
      </w:r>
      <w:r w:rsidRPr="004E1CF2">
        <w:rPr>
          <w:rFonts w:ascii="Courier New" w:hAnsi="Courier New" w:cs="Courier New"/>
          <w:sz w:val="18"/>
          <w:szCs w:val="18"/>
          <w:lang w:val="en-US"/>
        </w:rPr>
        <w:tab/>
        <w:t>public override void Write(object value)</w:t>
      </w:r>
    </w:p>
    <w:p w14:paraId="360AC9C7" w14:textId="77777777" w:rsidR="00C74D1D" w:rsidRPr="004E1CF2" w:rsidRDefault="00C74D1D" w:rsidP="00C74D1D">
      <w:pPr>
        <w:spacing w:after="2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1CF2">
        <w:rPr>
          <w:rFonts w:ascii="Courier New" w:hAnsi="Courier New" w:cs="Courier New"/>
          <w:sz w:val="18"/>
          <w:szCs w:val="18"/>
          <w:lang w:val="en-US"/>
        </w:rPr>
        <w:tab/>
      </w:r>
      <w:r w:rsidRPr="004E1CF2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14:paraId="56EBB52D" w14:textId="77777777" w:rsidR="00C74D1D" w:rsidRPr="004E1CF2" w:rsidRDefault="00C74D1D" w:rsidP="00C74D1D">
      <w:pPr>
        <w:spacing w:after="2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1CF2">
        <w:rPr>
          <w:rFonts w:ascii="Courier New" w:hAnsi="Courier New" w:cs="Courier New"/>
          <w:sz w:val="18"/>
          <w:szCs w:val="18"/>
          <w:lang w:val="en-US"/>
        </w:rPr>
        <w:tab/>
      </w:r>
      <w:r w:rsidRPr="004E1CF2">
        <w:rPr>
          <w:rFonts w:ascii="Courier New" w:hAnsi="Courier New" w:cs="Courier New"/>
          <w:sz w:val="18"/>
          <w:szCs w:val="18"/>
          <w:lang w:val="en-US"/>
        </w:rPr>
        <w:tab/>
      </w:r>
      <w:r w:rsidRPr="004E1CF2">
        <w:rPr>
          <w:rFonts w:ascii="Courier New" w:hAnsi="Courier New" w:cs="Courier New"/>
          <w:sz w:val="18"/>
          <w:szCs w:val="18"/>
          <w:lang w:val="en-US"/>
        </w:rPr>
        <w:tab/>
        <w:t>Ui.Text = value.ToString();</w:t>
      </w:r>
    </w:p>
    <w:p w14:paraId="2B92700B" w14:textId="77777777" w:rsidR="00C74D1D" w:rsidRPr="004E1CF2" w:rsidRDefault="00C74D1D" w:rsidP="00C74D1D">
      <w:pPr>
        <w:spacing w:after="2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1CF2">
        <w:rPr>
          <w:rFonts w:ascii="Courier New" w:hAnsi="Courier New" w:cs="Courier New"/>
          <w:sz w:val="18"/>
          <w:szCs w:val="18"/>
          <w:lang w:val="en-US"/>
        </w:rPr>
        <w:tab/>
      </w:r>
      <w:r w:rsidRPr="004E1CF2">
        <w:rPr>
          <w:rFonts w:ascii="Courier New" w:hAnsi="Courier New" w:cs="Courier New"/>
          <w:sz w:val="18"/>
          <w:szCs w:val="18"/>
          <w:lang w:val="en-US"/>
        </w:rPr>
        <w:tab/>
      </w:r>
      <w:r w:rsidRPr="004E1CF2">
        <w:rPr>
          <w:rFonts w:ascii="Courier New" w:hAnsi="Courier New" w:cs="Courier New"/>
          <w:sz w:val="18"/>
          <w:szCs w:val="18"/>
          <w:lang w:val="en-US"/>
        </w:rPr>
        <w:tab/>
        <w:t>ShowCorrectness(false);</w:t>
      </w:r>
    </w:p>
    <w:p w14:paraId="2BE110AB" w14:textId="77777777" w:rsidR="00C74D1D" w:rsidRPr="004E1CF2" w:rsidRDefault="00C74D1D" w:rsidP="00C74D1D">
      <w:pPr>
        <w:spacing w:after="2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1CF2">
        <w:rPr>
          <w:rFonts w:ascii="Courier New" w:hAnsi="Courier New" w:cs="Courier New"/>
          <w:sz w:val="18"/>
          <w:szCs w:val="18"/>
          <w:lang w:val="en-US"/>
        </w:rPr>
        <w:tab/>
      </w:r>
      <w:r w:rsidRPr="004E1CF2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14:paraId="74492C36" w14:textId="77777777" w:rsidR="00C74D1D" w:rsidRPr="004E1CF2" w:rsidRDefault="00C74D1D" w:rsidP="00C74D1D">
      <w:pPr>
        <w:spacing w:after="2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36320762" w14:textId="77777777" w:rsidR="00C74D1D" w:rsidRPr="004E1CF2" w:rsidRDefault="00C74D1D" w:rsidP="00C74D1D">
      <w:pPr>
        <w:spacing w:after="2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1CF2">
        <w:rPr>
          <w:rFonts w:ascii="Courier New" w:hAnsi="Courier New" w:cs="Courier New"/>
          <w:sz w:val="18"/>
          <w:szCs w:val="18"/>
          <w:lang w:val="en-US"/>
        </w:rPr>
        <w:tab/>
      </w:r>
      <w:r w:rsidRPr="004E1CF2">
        <w:rPr>
          <w:rFonts w:ascii="Courier New" w:hAnsi="Courier New" w:cs="Courier New"/>
          <w:sz w:val="18"/>
          <w:szCs w:val="18"/>
          <w:lang w:val="en-US"/>
        </w:rPr>
        <w:tab/>
        <w:t>protected override void ShowCorrectness(bool correct)</w:t>
      </w:r>
    </w:p>
    <w:p w14:paraId="38520681" w14:textId="77777777" w:rsidR="00C74D1D" w:rsidRPr="004E1CF2" w:rsidRDefault="00C74D1D" w:rsidP="00C74D1D">
      <w:pPr>
        <w:spacing w:after="2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1CF2">
        <w:rPr>
          <w:rFonts w:ascii="Courier New" w:hAnsi="Courier New" w:cs="Courier New"/>
          <w:sz w:val="18"/>
          <w:szCs w:val="18"/>
          <w:lang w:val="en-US"/>
        </w:rPr>
        <w:tab/>
      </w:r>
      <w:r w:rsidRPr="004E1CF2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14:paraId="3DD05CC7" w14:textId="77777777" w:rsidR="00C74D1D" w:rsidRPr="004E1CF2" w:rsidRDefault="00C74D1D" w:rsidP="00C74D1D">
      <w:pPr>
        <w:spacing w:after="2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1CF2">
        <w:rPr>
          <w:rFonts w:ascii="Courier New" w:hAnsi="Courier New" w:cs="Courier New"/>
          <w:sz w:val="18"/>
          <w:szCs w:val="18"/>
          <w:lang w:val="en-US"/>
        </w:rPr>
        <w:tab/>
      </w:r>
      <w:r w:rsidRPr="004E1CF2">
        <w:rPr>
          <w:rFonts w:ascii="Courier New" w:hAnsi="Courier New" w:cs="Courier New"/>
          <w:sz w:val="18"/>
          <w:szCs w:val="18"/>
          <w:lang w:val="en-US"/>
        </w:rPr>
        <w:tab/>
      </w:r>
      <w:r w:rsidRPr="004E1CF2">
        <w:rPr>
          <w:rFonts w:ascii="Courier New" w:hAnsi="Courier New" w:cs="Courier New"/>
          <w:sz w:val="18"/>
          <w:szCs w:val="18"/>
          <w:lang w:val="en-US"/>
        </w:rPr>
        <w:tab/>
        <w:t>Ui.ShowCorrectness(correct);</w:t>
      </w:r>
    </w:p>
    <w:p w14:paraId="7D8416EE" w14:textId="77777777" w:rsidR="00C74D1D" w:rsidRPr="004E1CF2" w:rsidRDefault="00C74D1D" w:rsidP="00C74D1D">
      <w:pPr>
        <w:spacing w:after="2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1CF2">
        <w:rPr>
          <w:rFonts w:ascii="Courier New" w:hAnsi="Courier New" w:cs="Courier New"/>
          <w:sz w:val="18"/>
          <w:szCs w:val="18"/>
          <w:lang w:val="en-US"/>
        </w:rPr>
        <w:tab/>
      </w:r>
      <w:r w:rsidRPr="004E1CF2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14:paraId="4F70A418" w14:textId="77777777" w:rsidR="00C74D1D" w:rsidRPr="004E1CF2" w:rsidRDefault="00C74D1D" w:rsidP="00C74D1D">
      <w:pPr>
        <w:spacing w:after="2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1CF2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14:paraId="2F53FB78" w14:textId="77777777" w:rsidR="00C74D1D" w:rsidRPr="00157ADD" w:rsidRDefault="00C74D1D" w:rsidP="00C74D1D">
      <w:pPr>
        <w:spacing w:after="2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4E1CF2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43E300C3" w14:textId="77777777" w:rsidR="00C74D1D" w:rsidRDefault="00C74D1D" w:rsidP="006C79ED">
      <w:pPr>
        <w:pStyle w:val="2"/>
        <w:rPr>
          <w:lang w:val="en-US"/>
        </w:rPr>
      </w:pPr>
      <w:r>
        <w:rPr>
          <w:lang w:val="en-US"/>
        </w:rPr>
        <w:t>General/Form/Field/UI/</w:t>
      </w:r>
      <w:r w:rsidRPr="003439D2">
        <w:rPr>
          <w:lang w:val="en-US"/>
        </w:rPr>
        <w:t>DateField.xaml</w:t>
      </w:r>
    </w:p>
    <w:p w14:paraId="76A10E54" w14:textId="77777777" w:rsidR="00C74D1D" w:rsidRPr="00384DB3" w:rsidRDefault="00C74D1D" w:rsidP="00C74D1D">
      <w:pPr>
        <w:spacing w:after="2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84DB3">
        <w:rPr>
          <w:rFonts w:ascii="Courier New" w:hAnsi="Courier New" w:cs="Courier New"/>
          <w:sz w:val="18"/>
          <w:szCs w:val="18"/>
          <w:lang w:val="en-US"/>
        </w:rPr>
        <w:t>&lt;UserControl x:Class="CS.General.Form.Field.DateField"</w:t>
      </w:r>
    </w:p>
    <w:p w14:paraId="1BAFB663" w14:textId="77777777" w:rsidR="00C74D1D" w:rsidRPr="00384DB3" w:rsidRDefault="00C74D1D" w:rsidP="00C74D1D">
      <w:pPr>
        <w:spacing w:after="2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84DB3">
        <w:rPr>
          <w:rFonts w:ascii="Courier New" w:hAnsi="Courier New" w:cs="Courier New"/>
          <w:sz w:val="18"/>
          <w:szCs w:val="18"/>
          <w:lang w:val="en-US"/>
        </w:rPr>
        <w:t xml:space="preserve">             xmlns="http://schemas.microsoft.com/winfx/2006/xaml/presentation"</w:t>
      </w:r>
    </w:p>
    <w:p w14:paraId="3EF4AFD5" w14:textId="77777777" w:rsidR="00C74D1D" w:rsidRPr="00384DB3" w:rsidRDefault="00C74D1D" w:rsidP="00C74D1D">
      <w:pPr>
        <w:spacing w:after="2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84DB3">
        <w:rPr>
          <w:rFonts w:ascii="Courier New" w:hAnsi="Courier New" w:cs="Courier New"/>
          <w:sz w:val="18"/>
          <w:szCs w:val="18"/>
          <w:lang w:val="en-US"/>
        </w:rPr>
        <w:t xml:space="preserve">             xmlns:x="http://schemas.microsoft.com/winfx/2006/xaml"</w:t>
      </w:r>
    </w:p>
    <w:p w14:paraId="4C0A5D3D" w14:textId="77777777" w:rsidR="00C74D1D" w:rsidRPr="00384DB3" w:rsidRDefault="00C74D1D" w:rsidP="00C74D1D">
      <w:pPr>
        <w:spacing w:after="2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84DB3">
        <w:rPr>
          <w:rFonts w:ascii="Courier New" w:hAnsi="Courier New" w:cs="Courier New"/>
          <w:sz w:val="18"/>
          <w:szCs w:val="18"/>
          <w:lang w:val="en-US"/>
        </w:rPr>
        <w:t xml:space="preserve">             xmlns:mc="http://schemas.openxmlformats.org/markup-compatibility/2006" </w:t>
      </w:r>
    </w:p>
    <w:p w14:paraId="44A7C55A" w14:textId="77777777" w:rsidR="00C74D1D" w:rsidRPr="00384DB3" w:rsidRDefault="00C74D1D" w:rsidP="00C74D1D">
      <w:pPr>
        <w:spacing w:after="2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84DB3">
        <w:rPr>
          <w:rFonts w:ascii="Courier New" w:hAnsi="Courier New" w:cs="Courier New"/>
          <w:sz w:val="18"/>
          <w:szCs w:val="18"/>
          <w:lang w:val="en-US"/>
        </w:rPr>
        <w:t xml:space="preserve">             xmlns:d="http://schemas.microsoft.com/expression/blend/2008" </w:t>
      </w:r>
    </w:p>
    <w:p w14:paraId="734ADF84" w14:textId="77777777" w:rsidR="00C74D1D" w:rsidRPr="00384DB3" w:rsidRDefault="00C74D1D" w:rsidP="00C74D1D">
      <w:pPr>
        <w:spacing w:after="2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84DB3">
        <w:rPr>
          <w:rFonts w:ascii="Courier New" w:hAnsi="Courier New" w:cs="Courier New"/>
          <w:sz w:val="18"/>
          <w:szCs w:val="18"/>
          <w:lang w:val="en-US"/>
        </w:rPr>
        <w:t xml:space="preserve">             mc:Ignorable="d" </w:t>
      </w:r>
    </w:p>
    <w:p w14:paraId="1A6DB248" w14:textId="77777777" w:rsidR="00C74D1D" w:rsidRPr="00384DB3" w:rsidRDefault="00C74D1D" w:rsidP="00C74D1D">
      <w:pPr>
        <w:spacing w:after="2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84DB3">
        <w:rPr>
          <w:rFonts w:ascii="Courier New" w:hAnsi="Courier New" w:cs="Courier New"/>
          <w:sz w:val="18"/>
          <w:szCs w:val="18"/>
          <w:lang w:val="en-US"/>
        </w:rPr>
        <w:t xml:space="preserve">             d:DesignHeight="450" d:DesignWidth="800" Margin="20 10"&gt;</w:t>
      </w:r>
    </w:p>
    <w:p w14:paraId="7D5D3A36" w14:textId="77777777" w:rsidR="00C74D1D" w:rsidRPr="00384DB3" w:rsidRDefault="00C74D1D" w:rsidP="00C74D1D">
      <w:pPr>
        <w:spacing w:after="2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84DB3">
        <w:rPr>
          <w:rFonts w:ascii="Courier New" w:hAnsi="Courier New" w:cs="Courier New"/>
          <w:sz w:val="18"/>
          <w:szCs w:val="18"/>
          <w:lang w:val="en-US"/>
        </w:rPr>
        <w:t xml:space="preserve">    &lt;Grid&gt;</w:t>
      </w:r>
    </w:p>
    <w:p w14:paraId="7C8F2372" w14:textId="77777777" w:rsidR="00C74D1D" w:rsidRPr="00384DB3" w:rsidRDefault="00C74D1D" w:rsidP="00C74D1D">
      <w:pPr>
        <w:spacing w:after="2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84DB3">
        <w:rPr>
          <w:rFonts w:ascii="Courier New" w:hAnsi="Courier New" w:cs="Courier New"/>
          <w:sz w:val="18"/>
          <w:szCs w:val="18"/>
          <w:lang w:val="en-US"/>
        </w:rPr>
        <w:t xml:space="preserve">        &lt;Grid.RowDefinitions&gt;</w:t>
      </w:r>
    </w:p>
    <w:p w14:paraId="1A4FDA1B" w14:textId="77777777" w:rsidR="00C74D1D" w:rsidRPr="00384DB3" w:rsidRDefault="00C74D1D" w:rsidP="00C74D1D">
      <w:pPr>
        <w:spacing w:after="2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84DB3">
        <w:rPr>
          <w:rFonts w:ascii="Courier New" w:hAnsi="Courier New" w:cs="Courier New"/>
          <w:sz w:val="18"/>
          <w:szCs w:val="18"/>
          <w:lang w:val="en-US"/>
        </w:rPr>
        <w:t xml:space="preserve">            &lt;RowDefinition Height="20"/&gt;</w:t>
      </w:r>
    </w:p>
    <w:p w14:paraId="046F03DF" w14:textId="77777777" w:rsidR="00C74D1D" w:rsidRPr="00384DB3" w:rsidRDefault="00C74D1D" w:rsidP="00C74D1D">
      <w:pPr>
        <w:spacing w:after="2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84DB3">
        <w:rPr>
          <w:rFonts w:ascii="Courier New" w:hAnsi="Courier New" w:cs="Courier New"/>
          <w:sz w:val="18"/>
          <w:szCs w:val="18"/>
          <w:lang w:val="en-US"/>
        </w:rPr>
        <w:t xml:space="preserve">            &lt;RowDefinition Height="25"/&gt;</w:t>
      </w:r>
    </w:p>
    <w:p w14:paraId="31F42F1F" w14:textId="77777777" w:rsidR="00C74D1D" w:rsidRPr="00384DB3" w:rsidRDefault="00C74D1D" w:rsidP="00C74D1D">
      <w:pPr>
        <w:spacing w:after="2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84DB3">
        <w:rPr>
          <w:rFonts w:ascii="Courier New" w:hAnsi="Courier New" w:cs="Courier New"/>
          <w:sz w:val="18"/>
          <w:szCs w:val="18"/>
          <w:lang w:val="en-US"/>
        </w:rPr>
        <w:t xml:space="preserve">        &lt;/Grid.RowDefinitions&gt;</w:t>
      </w:r>
    </w:p>
    <w:p w14:paraId="7FC07912" w14:textId="77777777" w:rsidR="00C74D1D" w:rsidRPr="00384DB3" w:rsidRDefault="00C74D1D" w:rsidP="00C74D1D">
      <w:pPr>
        <w:spacing w:after="2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15F1AC51" w14:textId="77777777" w:rsidR="00C74D1D" w:rsidRPr="00384DB3" w:rsidRDefault="00C74D1D" w:rsidP="00C74D1D">
      <w:pPr>
        <w:spacing w:after="2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84DB3">
        <w:rPr>
          <w:rFonts w:ascii="Courier New" w:hAnsi="Courier New" w:cs="Courier New"/>
          <w:sz w:val="18"/>
          <w:szCs w:val="18"/>
          <w:lang w:val="en-US"/>
        </w:rPr>
        <w:t xml:space="preserve">        &lt;TextBlock Name="Header" VerticalAlignment="Center"/&gt;</w:t>
      </w:r>
    </w:p>
    <w:p w14:paraId="736C4DCE" w14:textId="77777777" w:rsidR="00C74D1D" w:rsidRPr="00384DB3" w:rsidRDefault="00C74D1D" w:rsidP="00C74D1D">
      <w:pPr>
        <w:spacing w:after="2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84DB3">
        <w:rPr>
          <w:rFonts w:ascii="Courier New" w:hAnsi="Courier New" w:cs="Courier New"/>
          <w:sz w:val="18"/>
          <w:szCs w:val="18"/>
          <w:lang w:val="en-US"/>
        </w:rPr>
        <w:t xml:space="preserve">        &lt;DatePicker Name="Field" Grid.Row="1" VerticalAlignment="Center"/&gt;</w:t>
      </w:r>
    </w:p>
    <w:p w14:paraId="1CF1C263" w14:textId="77777777" w:rsidR="00C74D1D" w:rsidRPr="00384DB3" w:rsidRDefault="00C74D1D" w:rsidP="00C74D1D">
      <w:pPr>
        <w:spacing w:after="2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84DB3">
        <w:rPr>
          <w:rFonts w:ascii="Courier New" w:hAnsi="Courier New" w:cs="Courier New"/>
          <w:sz w:val="18"/>
          <w:szCs w:val="18"/>
          <w:lang w:val="en-US"/>
        </w:rPr>
        <w:t xml:space="preserve">    &lt;/Grid&gt;</w:t>
      </w:r>
    </w:p>
    <w:p w14:paraId="01BB0ED5" w14:textId="77777777" w:rsidR="00C74D1D" w:rsidRPr="00157ADD" w:rsidRDefault="00C74D1D" w:rsidP="00C74D1D">
      <w:pPr>
        <w:spacing w:after="2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84DB3">
        <w:rPr>
          <w:rFonts w:ascii="Courier New" w:hAnsi="Courier New" w:cs="Courier New"/>
          <w:sz w:val="18"/>
          <w:szCs w:val="18"/>
          <w:lang w:val="en-US"/>
        </w:rPr>
        <w:t>&lt;/UserControl&gt;</w:t>
      </w:r>
    </w:p>
    <w:p w14:paraId="0034C412" w14:textId="77777777" w:rsidR="00C74D1D" w:rsidRDefault="00C74D1D" w:rsidP="006C79ED">
      <w:pPr>
        <w:pStyle w:val="2"/>
        <w:rPr>
          <w:lang w:val="en-US"/>
        </w:rPr>
      </w:pPr>
      <w:r>
        <w:rPr>
          <w:lang w:val="en-US"/>
        </w:rPr>
        <w:t>General/Form/Field/UI/</w:t>
      </w:r>
      <w:r w:rsidRPr="003439D2">
        <w:rPr>
          <w:lang w:val="en-US"/>
        </w:rPr>
        <w:t>DateField.xaml.cs</w:t>
      </w:r>
    </w:p>
    <w:p w14:paraId="03528CFC" w14:textId="77777777" w:rsidR="00C74D1D" w:rsidRPr="00384DB3" w:rsidRDefault="00C74D1D" w:rsidP="00C74D1D">
      <w:pPr>
        <w:spacing w:after="2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84DB3">
        <w:rPr>
          <w:rFonts w:ascii="Courier New" w:hAnsi="Courier New" w:cs="Courier New"/>
          <w:sz w:val="18"/>
          <w:szCs w:val="18"/>
          <w:lang w:val="en-US"/>
        </w:rPr>
        <w:t>using CS.General.Form.Field.UI;</w:t>
      </w:r>
    </w:p>
    <w:p w14:paraId="10F74AA1" w14:textId="77777777" w:rsidR="00C74D1D" w:rsidRPr="00384DB3" w:rsidRDefault="00C74D1D" w:rsidP="00C74D1D">
      <w:pPr>
        <w:spacing w:after="2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84DB3">
        <w:rPr>
          <w:rFonts w:ascii="Courier New" w:hAnsi="Courier New" w:cs="Courier New"/>
          <w:sz w:val="18"/>
          <w:szCs w:val="18"/>
          <w:lang w:val="en-US"/>
        </w:rPr>
        <w:lastRenderedPageBreak/>
        <w:t>using System.Windows.Controls;</w:t>
      </w:r>
    </w:p>
    <w:p w14:paraId="79F6B6B8" w14:textId="77777777" w:rsidR="00C74D1D" w:rsidRPr="00384DB3" w:rsidRDefault="00C74D1D" w:rsidP="00C74D1D">
      <w:pPr>
        <w:spacing w:after="2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84DB3">
        <w:rPr>
          <w:rFonts w:ascii="Courier New" w:hAnsi="Courier New" w:cs="Courier New"/>
          <w:sz w:val="18"/>
          <w:szCs w:val="18"/>
          <w:lang w:val="en-US"/>
        </w:rPr>
        <w:t>using System.Windows.Controls.Primitives;</w:t>
      </w:r>
    </w:p>
    <w:p w14:paraId="08CCB116" w14:textId="77777777" w:rsidR="00C74D1D" w:rsidRPr="00384DB3" w:rsidRDefault="00C74D1D" w:rsidP="00C74D1D">
      <w:pPr>
        <w:spacing w:after="2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84DB3">
        <w:rPr>
          <w:rFonts w:ascii="Courier New" w:hAnsi="Courier New" w:cs="Courier New"/>
          <w:sz w:val="18"/>
          <w:szCs w:val="18"/>
          <w:lang w:val="en-US"/>
        </w:rPr>
        <w:t>using System.Windows.Media;</w:t>
      </w:r>
    </w:p>
    <w:p w14:paraId="2FB25B01" w14:textId="77777777" w:rsidR="00C74D1D" w:rsidRPr="00384DB3" w:rsidRDefault="00C74D1D" w:rsidP="00C74D1D">
      <w:pPr>
        <w:spacing w:after="2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685A102D" w14:textId="77777777" w:rsidR="00C74D1D" w:rsidRPr="00384DB3" w:rsidRDefault="00C74D1D" w:rsidP="00C74D1D">
      <w:pPr>
        <w:spacing w:after="2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84DB3">
        <w:rPr>
          <w:rFonts w:ascii="Courier New" w:hAnsi="Courier New" w:cs="Courier New"/>
          <w:sz w:val="18"/>
          <w:szCs w:val="18"/>
          <w:lang w:val="en-US"/>
        </w:rPr>
        <w:t>namespace CS.General.Form.Field</w:t>
      </w:r>
    </w:p>
    <w:p w14:paraId="622B6DE1" w14:textId="77777777" w:rsidR="00C74D1D" w:rsidRPr="00384DB3" w:rsidRDefault="00C74D1D" w:rsidP="00C74D1D">
      <w:pPr>
        <w:spacing w:after="2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84DB3">
        <w:rPr>
          <w:rFonts w:ascii="Courier New" w:hAnsi="Courier New" w:cs="Courier New"/>
          <w:sz w:val="18"/>
          <w:szCs w:val="18"/>
          <w:lang w:val="en-US"/>
        </w:rPr>
        <w:t>{</w:t>
      </w:r>
    </w:p>
    <w:p w14:paraId="37234148" w14:textId="77777777" w:rsidR="00C74D1D" w:rsidRPr="00384DB3" w:rsidRDefault="00C74D1D" w:rsidP="00C74D1D">
      <w:pPr>
        <w:spacing w:after="2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84DB3">
        <w:rPr>
          <w:rFonts w:ascii="Courier New" w:hAnsi="Courier New" w:cs="Courier New"/>
          <w:sz w:val="18"/>
          <w:szCs w:val="18"/>
          <w:lang w:val="en-US"/>
        </w:rPr>
        <w:tab/>
        <w:t>public partial class DateField : UserControl, ITextFieldUi</w:t>
      </w:r>
    </w:p>
    <w:p w14:paraId="5E8C3A40" w14:textId="77777777" w:rsidR="00C74D1D" w:rsidRPr="00384DB3" w:rsidRDefault="00C74D1D" w:rsidP="00C74D1D">
      <w:pPr>
        <w:spacing w:after="2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84DB3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14:paraId="44A393F3" w14:textId="77777777" w:rsidR="00C74D1D" w:rsidRPr="00384DB3" w:rsidRDefault="00C74D1D" w:rsidP="00C74D1D">
      <w:pPr>
        <w:spacing w:after="2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84DB3">
        <w:rPr>
          <w:rFonts w:ascii="Courier New" w:hAnsi="Courier New" w:cs="Courier New"/>
          <w:sz w:val="18"/>
          <w:szCs w:val="18"/>
          <w:lang w:val="en-US"/>
        </w:rPr>
        <w:tab/>
      </w:r>
      <w:r w:rsidRPr="00384DB3">
        <w:rPr>
          <w:rFonts w:ascii="Courier New" w:hAnsi="Courier New" w:cs="Courier New"/>
          <w:sz w:val="18"/>
          <w:szCs w:val="18"/>
          <w:lang w:val="en-US"/>
        </w:rPr>
        <w:tab/>
        <w:t>public string Title</w:t>
      </w:r>
    </w:p>
    <w:p w14:paraId="526F9DEE" w14:textId="77777777" w:rsidR="00C74D1D" w:rsidRPr="00384DB3" w:rsidRDefault="00C74D1D" w:rsidP="00C74D1D">
      <w:pPr>
        <w:spacing w:after="2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84DB3">
        <w:rPr>
          <w:rFonts w:ascii="Courier New" w:hAnsi="Courier New" w:cs="Courier New"/>
          <w:sz w:val="18"/>
          <w:szCs w:val="18"/>
          <w:lang w:val="en-US"/>
        </w:rPr>
        <w:tab/>
      </w:r>
      <w:r w:rsidRPr="00384DB3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14:paraId="1F0A8655" w14:textId="77777777" w:rsidR="00C74D1D" w:rsidRPr="00384DB3" w:rsidRDefault="00C74D1D" w:rsidP="00C74D1D">
      <w:pPr>
        <w:spacing w:after="2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84DB3">
        <w:rPr>
          <w:rFonts w:ascii="Courier New" w:hAnsi="Courier New" w:cs="Courier New"/>
          <w:sz w:val="18"/>
          <w:szCs w:val="18"/>
          <w:lang w:val="en-US"/>
        </w:rPr>
        <w:tab/>
      </w:r>
      <w:r w:rsidRPr="00384DB3">
        <w:rPr>
          <w:rFonts w:ascii="Courier New" w:hAnsi="Courier New" w:cs="Courier New"/>
          <w:sz w:val="18"/>
          <w:szCs w:val="18"/>
          <w:lang w:val="en-US"/>
        </w:rPr>
        <w:tab/>
      </w:r>
      <w:r w:rsidRPr="00384DB3">
        <w:rPr>
          <w:rFonts w:ascii="Courier New" w:hAnsi="Courier New" w:cs="Courier New"/>
          <w:sz w:val="18"/>
          <w:szCs w:val="18"/>
          <w:lang w:val="en-US"/>
        </w:rPr>
        <w:tab/>
        <w:t>get =&gt; Header.Text;</w:t>
      </w:r>
    </w:p>
    <w:p w14:paraId="71D040AB" w14:textId="77777777" w:rsidR="00C74D1D" w:rsidRPr="00384DB3" w:rsidRDefault="00C74D1D" w:rsidP="00C74D1D">
      <w:pPr>
        <w:spacing w:after="2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84DB3">
        <w:rPr>
          <w:rFonts w:ascii="Courier New" w:hAnsi="Courier New" w:cs="Courier New"/>
          <w:sz w:val="18"/>
          <w:szCs w:val="18"/>
          <w:lang w:val="en-US"/>
        </w:rPr>
        <w:tab/>
      </w:r>
      <w:r w:rsidRPr="00384DB3">
        <w:rPr>
          <w:rFonts w:ascii="Courier New" w:hAnsi="Courier New" w:cs="Courier New"/>
          <w:sz w:val="18"/>
          <w:szCs w:val="18"/>
          <w:lang w:val="en-US"/>
        </w:rPr>
        <w:tab/>
      </w:r>
      <w:r w:rsidRPr="00384DB3">
        <w:rPr>
          <w:rFonts w:ascii="Courier New" w:hAnsi="Courier New" w:cs="Courier New"/>
          <w:sz w:val="18"/>
          <w:szCs w:val="18"/>
          <w:lang w:val="en-US"/>
        </w:rPr>
        <w:tab/>
        <w:t>set =&gt; Header.Text = value;</w:t>
      </w:r>
    </w:p>
    <w:p w14:paraId="5D4DDF7F" w14:textId="77777777" w:rsidR="00C74D1D" w:rsidRPr="00384DB3" w:rsidRDefault="00C74D1D" w:rsidP="00C74D1D">
      <w:pPr>
        <w:spacing w:after="2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84DB3">
        <w:rPr>
          <w:rFonts w:ascii="Courier New" w:hAnsi="Courier New" w:cs="Courier New"/>
          <w:sz w:val="18"/>
          <w:szCs w:val="18"/>
          <w:lang w:val="en-US"/>
        </w:rPr>
        <w:tab/>
      </w:r>
      <w:r w:rsidRPr="00384DB3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14:paraId="0F840340" w14:textId="77777777" w:rsidR="00C74D1D" w:rsidRPr="00384DB3" w:rsidRDefault="00C74D1D" w:rsidP="00C74D1D">
      <w:pPr>
        <w:spacing w:after="2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567D683E" w14:textId="77777777" w:rsidR="00C74D1D" w:rsidRPr="00384DB3" w:rsidRDefault="00C74D1D" w:rsidP="00C74D1D">
      <w:pPr>
        <w:spacing w:after="2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84DB3">
        <w:rPr>
          <w:rFonts w:ascii="Courier New" w:hAnsi="Courier New" w:cs="Courier New"/>
          <w:sz w:val="18"/>
          <w:szCs w:val="18"/>
          <w:lang w:val="en-US"/>
        </w:rPr>
        <w:tab/>
      </w:r>
      <w:r w:rsidRPr="00384DB3">
        <w:rPr>
          <w:rFonts w:ascii="Courier New" w:hAnsi="Courier New" w:cs="Courier New"/>
          <w:sz w:val="18"/>
          <w:szCs w:val="18"/>
          <w:lang w:val="en-US"/>
        </w:rPr>
        <w:tab/>
        <w:t>public string Text</w:t>
      </w:r>
    </w:p>
    <w:p w14:paraId="241502FE" w14:textId="77777777" w:rsidR="00C74D1D" w:rsidRPr="00384DB3" w:rsidRDefault="00C74D1D" w:rsidP="00C74D1D">
      <w:pPr>
        <w:spacing w:after="2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84DB3">
        <w:rPr>
          <w:rFonts w:ascii="Courier New" w:hAnsi="Courier New" w:cs="Courier New"/>
          <w:sz w:val="18"/>
          <w:szCs w:val="18"/>
          <w:lang w:val="en-US"/>
        </w:rPr>
        <w:tab/>
      </w:r>
      <w:r w:rsidRPr="00384DB3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14:paraId="55209666" w14:textId="77777777" w:rsidR="00C74D1D" w:rsidRPr="00384DB3" w:rsidRDefault="00C74D1D" w:rsidP="00C74D1D">
      <w:pPr>
        <w:spacing w:after="2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84DB3">
        <w:rPr>
          <w:rFonts w:ascii="Courier New" w:hAnsi="Courier New" w:cs="Courier New"/>
          <w:sz w:val="18"/>
          <w:szCs w:val="18"/>
          <w:lang w:val="en-US"/>
        </w:rPr>
        <w:tab/>
      </w:r>
      <w:r w:rsidRPr="00384DB3">
        <w:rPr>
          <w:rFonts w:ascii="Courier New" w:hAnsi="Courier New" w:cs="Courier New"/>
          <w:sz w:val="18"/>
          <w:szCs w:val="18"/>
          <w:lang w:val="en-US"/>
        </w:rPr>
        <w:tab/>
      </w:r>
      <w:r w:rsidRPr="00384DB3">
        <w:rPr>
          <w:rFonts w:ascii="Courier New" w:hAnsi="Courier New" w:cs="Courier New"/>
          <w:sz w:val="18"/>
          <w:szCs w:val="18"/>
          <w:lang w:val="en-US"/>
        </w:rPr>
        <w:tab/>
        <w:t>get =&gt; Field.SelectedDate.HasValue ? Field.SelectedDate.Value.ToString("yyyy-MM-dd") : string.Empty;</w:t>
      </w:r>
    </w:p>
    <w:p w14:paraId="5E36B5DF" w14:textId="77777777" w:rsidR="00C74D1D" w:rsidRPr="00384DB3" w:rsidRDefault="00C74D1D" w:rsidP="00C74D1D">
      <w:pPr>
        <w:spacing w:after="2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84DB3">
        <w:rPr>
          <w:rFonts w:ascii="Courier New" w:hAnsi="Courier New" w:cs="Courier New"/>
          <w:sz w:val="18"/>
          <w:szCs w:val="18"/>
          <w:lang w:val="en-US"/>
        </w:rPr>
        <w:tab/>
      </w:r>
      <w:r w:rsidRPr="00384DB3">
        <w:rPr>
          <w:rFonts w:ascii="Courier New" w:hAnsi="Courier New" w:cs="Courier New"/>
          <w:sz w:val="18"/>
          <w:szCs w:val="18"/>
          <w:lang w:val="en-US"/>
        </w:rPr>
        <w:tab/>
      </w:r>
      <w:r w:rsidRPr="00384DB3">
        <w:rPr>
          <w:rFonts w:ascii="Courier New" w:hAnsi="Courier New" w:cs="Courier New"/>
          <w:sz w:val="18"/>
          <w:szCs w:val="18"/>
          <w:lang w:val="en-US"/>
        </w:rPr>
        <w:tab/>
        <w:t>set =&gt; Field.SelectedDate = DateTime.ParseExact(value, "yyyy-MM-dd", null);</w:t>
      </w:r>
    </w:p>
    <w:p w14:paraId="73EC1EA6" w14:textId="77777777" w:rsidR="00C74D1D" w:rsidRPr="00384DB3" w:rsidRDefault="00C74D1D" w:rsidP="00C74D1D">
      <w:pPr>
        <w:spacing w:after="2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84DB3">
        <w:rPr>
          <w:rFonts w:ascii="Courier New" w:hAnsi="Courier New" w:cs="Courier New"/>
          <w:sz w:val="18"/>
          <w:szCs w:val="18"/>
          <w:lang w:val="en-US"/>
        </w:rPr>
        <w:tab/>
      </w:r>
      <w:r w:rsidRPr="00384DB3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14:paraId="4460C30F" w14:textId="77777777" w:rsidR="00C74D1D" w:rsidRPr="00384DB3" w:rsidRDefault="00C74D1D" w:rsidP="00C74D1D">
      <w:pPr>
        <w:spacing w:after="2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4F2800EC" w14:textId="77777777" w:rsidR="00C74D1D" w:rsidRPr="00384DB3" w:rsidRDefault="00C74D1D" w:rsidP="00C74D1D">
      <w:pPr>
        <w:spacing w:after="2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84DB3">
        <w:rPr>
          <w:rFonts w:ascii="Courier New" w:hAnsi="Courier New" w:cs="Courier New"/>
          <w:sz w:val="18"/>
          <w:szCs w:val="18"/>
          <w:lang w:val="en-US"/>
        </w:rPr>
        <w:tab/>
      </w:r>
      <w:r w:rsidRPr="00384DB3">
        <w:rPr>
          <w:rFonts w:ascii="Courier New" w:hAnsi="Courier New" w:cs="Courier New"/>
          <w:sz w:val="18"/>
          <w:szCs w:val="18"/>
          <w:lang w:val="en-US"/>
        </w:rPr>
        <w:tab/>
        <w:t>public DateField()</w:t>
      </w:r>
    </w:p>
    <w:p w14:paraId="4CB83BD8" w14:textId="77777777" w:rsidR="00C74D1D" w:rsidRPr="00384DB3" w:rsidRDefault="00C74D1D" w:rsidP="00C74D1D">
      <w:pPr>
        <w:spacing w:after="2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84DB3">
        <w:rPr>
          <w:rFonts w:ascii="Courier New" w:hAnsi="Courier New" w:cs="Courier New"/>
          <w:sz w:val="18"/>
          <w:szCs w:val="18"/>
          <w:lang w:val="en-US"/>
        </w:rPr>
        <w:tab/>
      </w:r>
      <w:r w:rsidRPr="00384DB3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14:paraId="52DCACB4" w14:textId="77777777" w:rsidR="00C74D1D" w:rsidRPr="00384DB3" w:rsidRDefault="00C74D1D" w:rsidP="00C74D1D">
      <w:pPr>
        <w:spacing w:after="2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84DB3">
        <w:rPr>
          <w:rFonts w:ascii="Courier New" w:hAnsi="Courier New" w:cs="Courier New"/>
          <w:sz w:val="18"/>
          <w:szCs w:val="18"/>
          <w:lang w:val="en-US"/>
        </w:rPr>
        <w:tab/>
      </w:r>
      <w:r w:rsidRPr="00384DB3">
        <w:rPr>
          <w:rFonts w:ascii="Courier New" w:hAnsi="Courier New" w:cs="Courier New"/>
          <w:sz w:val="18"/>
          <w:szCs w:val="18"/>
          <w:lang w:val="en-US"/>
        </w:rPr>
        <w:tab/>
      </w:r>
      <w:r w:rsidRPr="00384DB3">
        <w:rPr>
          <w:rFonts w:ascii="Courier New" w:hAnsi="Courier New" w:cs="Courier New"/>
          <w:sz w:val="18"/>
          <w:szCs w:val="18"/>
          <w:lang w:val="en-US"/>
        </w:rPr>
        <w:tab/>
        <w:t>InitializeComponent();</w:t>
      </w:r>
    </w:p>
    <w:p w14:paraId="76DA4A0E" w14:textId="77777777" w:rsidR="00C74D1D" w:rsidRPr="00384DB3" w:rsidRDefault="00C74D1D" w:rsidP="00C74D1D">
      <w:pPr>
        <w:spacing w:after="2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2F580508" w14:textId="77777777" w:rsidR="00C74D1D" w:rsidRPr="00384DB3" w:rsidRDefault="00C74D1D" w:rsidP="00C74D1D">
      <w:pPr>
        <w:spacing w:after="2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84DB3">
        <w:rPr>
          <w:rFonts w:ascii="Courier New" w:hAnsi="Courier New" w:cs="Courier New"/>
          <w:sz w:val="18"/>
          <w:szCs w:val="18"/>
          <w:lang w:val="en-US"/>
        </w:rPr>
        <w:tab/>
      </w:r>
      <w:r w:rsidRPr="00384DB3">
        <w:rPr>
          <w:rFonts w:ascii="Courier New" w:hAnsi="Courier New" w:cs="Courier New"/>
          <w:sz w:val="18"/>
          <w:szCs w:val="18"/>
          <w:lang w:val="en-US"/>
        </w:rPr>
        <w:tab/>
      </w:r>
      <w:r w:rsidRPr="00384DB3">
        <w:rPr>
          <w:rFonts w:ascii="Courier New" w:hAnsi="Courier New" w:cs="Courier New"/>
          <w:sz w:val="18"/>
          <w:szCs w:val="18"/>
          <w:lang w:val="en-US"/>
        </w:rPr>
        <w:tab/>
        <w:t>Field.Loaded += (s, e) =&gt;</w:t>
      </w:r>
    </w:p>
    <w:p w14:paraId="5EC5C6D1" w14:textId="77777777" w:rsidR="00C74D1D" w:rsidRPr="00384DB3" w:rsidRDefault="00C74D1D" w:rsidP="00C74D1D">
      <w:pPr>
        <w:spacing w:after="2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84DB3">
        <w:rPr>
          <w:rFonts w:ascii="Courier New" w:hAnsi="Courier New" w:cs="Courier New"/>
          <w:sz w:val="18"/>
          <w:szCs w:val="18"/>
          <w:lang w:val="en-US"/>
        </w:rPr>
        <w:tab/>
      </w:r>
      <w:r w:rsidRPr="00384DB3">
        <w:rPr>
          <w:rFonts w:ascii="Courier New" w:hAnsi="Courier New" w:cs="Courier New"/>
          <w:sz w:val="18"/>
          <w:szCs w:val="18"/>
          <w:lang w:val="en-US"/>
        </w:rPr>
        <w:tab/>
      </w:r>
      <w:r w:rsidRPr="00384DB3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14:paraId="646921A1" w14:textId="77777777" w:rsidR="00C74D1D" w:rsidRPr="00384DB3" w:rsidRDefault="00C74D1D" w:rsidP="00C74D1D">
      <w:pPr>
        <w:spacing w:after="2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84DB3">
        <w:rPr>
          <w:rFonts w:ascii="Courier New" w:hAnsi="Courier New" w:cs="Courier New"/>
          <w:sz w:val="18"/>
          <w:szCs w:val="18"/>
          <w:lang w:val="en-US"/>
        </w:rPr>
        <w:tab/>
      </w:r>
      <w:r w:rsidRPr="00384DB3">
        <w:rPr>
          <w:rFonts w:ascii="Courier New" w:hAnsi="Courier New" w:cs="Courier New"/>
          <w:sz w:val="18"/>
          <w:szCs w:val="18"/>
          <w:lang w:val="en-US"/>
        </w:rPr>
        <w:tab/>
      </w:r>
      <w:r w:rsidRPr="00384DB3">
        <w:rPr>
          <w:rFonts w:ascii="Courier New" w:hAnsi="Courier New" w:cs="Courier New"/>
          <w:sz w:val="18"/>
          <w:szCs w:val="18"/>
          <w:lang w:val="en-US"/>
        </w:rPr>
        <w:tab/>
      </w:r>
      <w:r w:rsidRPr="00384DB3">
        <w:rPr>
          <w:rFonts w:ascii="Courier New" w:hAnsi="Courier New" w:cs="Courier New"/>
          <w:sz w:val="18"/>
          <w:szCs w:val="18"/>
          <w:lang w:val="en-US"/>
        </w:rPr>
        <w:tab/>
        <w:t>if (Field.Template.FindName("PART_TextBox", Field) is DatePickerTextBox datePickerTextBox)</w:t>
      </w:r>
    </w:p>
    <w:p w14:paraId="303C184C" w14:textId="77777777" w:rsidR="00C74D1D" w:rsidRPr="00384DB3" w:rsidRDefault="00C74D1D" w:rsidP="00C74D1D">
      <w:pPr>
        <w:spacing w:after="2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84DB3">
        <w:rPr>
          <w:rFonts w:ascii="Courier New" w:hAnsi="Courier New" w:cs="Courier New"/>
          <w:sz w:val="18"/>
          <w:szCs w:val="18"/>
          <w:lang w:val="en-US"/>
        </w:rPr>
        <w:tab/>
      </w:r>
      <w:r w:rsidRPr="00384DB3">
        <w:rPr>
          <w:rFonts w:ascii="Courier New" w:hAnsi="Courier New" w:cs="Courier New"/>
          <w:sz w:val="18"/>
          <w:szCs w:val="18"/>
          <w:lang w:val="en-US"/>
        </w:rPr>
        <w:tab/>
      </w:r>
      <w:r w:rsidRPr="00384DB3">
        <w:rPr>
          <w:rFonts w:ascii="Courier New" w:hAnsi="Courier New" w:cs="Courier New"/>
          <w:sz w:val="18"/>
          <w:szCs w:val="18"/>
          <w:lang w:val="en-US"/>
        </w:rPr>
        <w:tab/>
      </w:r>
      <w:r w:rsidRPr="00384DB3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14:paraId="0C7CEA4A" w14:textId="77777777" w:rsidR="00C74D1D" w:rsidRPr="00384DB3" w:rsidRDefault="00C74D1D" w:rsidP="00C74D1D">
      <w:pPr>
        <w:spacing w:after="2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84DB3">
        <w:rPr>
          <w:rFonts w:ascii="Courier New" w:hAnsi="Courier New" w:cs="Courier New"/>
          <w:sz w:val="18"/>
          <w:szCs w:val="18"/>
          <w:lang w:val="en-US"/>
        </w:rPr>
        <w:tab/>
      </w:r>
      <w:r w:rsidRPr="00384DB3">
        <w:rPr>
          <w:rFonts w:ascii="Courier New" w:hAnsi="Courier New" w:cs="Courier New"/>
          <w:sz w:val="18"/>
          <w:szCs w:val="18"/>
          <w:lang w:val="en-US"/>
        </w:rPr>
        <w:tab/>
      </w:r>
      <w:r w:rsidRPr="00384DB3">
        <w:rPr>
          <w:rFonts w:ascii="Courier New" w:hAnsi="Courier New" w:cs="Courier New"/>
          <w:sz w:val="18"/>
          <w:szCs w:val="18"/>
          <w:lang w:val="en-US"/>
        </w:rPr>
        <w:tab/>
      </w:r>
      <w:r w:rsidRPr="00384DB3">
        <w:rPr>
          <w:rFonts w:ascii="Courier New" w:hAnsi="Courier New" w:cs="Courier New"/>
          <w:sz w:val="18"/>
          <w:szCs w:val="18"/>
          <w:lang w:val="en-US"/>
        </w:rPr>
        <w:tab/>
      </w:r>
      <w:r w:rsidRPr="00384DB3">
        <w:rPr>
          <w:rFonts w:ascii="Courier New" w:hAnsi="Courier New" w:cs="Courier New"/>
          <w:sz w:val="18"/>
          <w:szCs w:val="18"/>
          <w:lang w:val="en-US"/>
        </w:rPr>
        <w:tab/>
        <w:t>var watermarkProperty = typeof(DatePickerTextBox).GetProperty("Watermark", System.Reflection.BindingFlags.NonPublic | System.Reflection.BindingFlags.Instance);</w:t>
      </w:r>
    </w:p>
    <w:p w14:paraId="2F34C1B8" w14:textId="77777777" w:rsidR="00C74D1D" w:rsidRPr="00384DB3" w:rsidRDefault="00C74D1D" w:rsidP="00C74D1D">
      <w:pPr>
        <w:spacing w:after="2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84DB3">
        <w:rPr>
          <w:rFonts w:ascii="Courier New" w:hAnsi="Courier New" w:cs="Courier New"/>
          <w:sz w:val="18"/>
          <w:szCs w:val="18"/>
          <w:lang w:val="en-US"/>
        </w:rPr>
        <w:tab/>
      </w:r>
      <w:r w:rsidRPr="00384DB3">
        <w:rPr>
          <w:rFonts w:ascii="Courier New" w:hAnsi="Courier New" w:cs="Courier New"/>
          <w:sz w:val="18"/>
          <w:szCs w:val="18"/>
          <w:lang w:val="en-US"/>
        </w:rPr>
        <w:tab/>
      </w:r>
      <w:r w:rsidRPr="00384DB3">
        <w:rPr>
          <w:rFonts w:ascii="Courier New" w:hAnsi="Courier New" w:cs="Courier New"/>
          <w:sz w:val="18"/>
          <w:szCs w:val="18"/>
          <w:lang w:val="en-US"/>
        </w:rPr>
        <w:tab/>
      </w:r>
      <w:r w:rsidRPr="00384DB3">
        <w:rPr>
          <w:rFonts w:ascii="Courier New" w:hAnsi="Courier New" w:cs="Courier New"/>
          <w:sz w:val="18"/>
          <w:szCs w:val="18"/>
          <w:lang w:val="en-US"/>
        </w:rPr>
        <w:tab/>
      </w:r>
      <w:r w:rsidRPr="00384DB3">
        <w:rPr>
          <w:rFonts w:ascii="Courier New" w:hAnsi="Courier New" w:cs="Courier New"/>
          <w:sz w:val="18"/>
          <w:szCs w:val="18"/>
          <w:lang w:val="en-US"/>
        </w:rPr>
        <w:tab/>
        <w:t>watermarkProperty?.SetValue(datePickerTextBox, "Оберіть дату");</w:t>
      </w:r>
    </w:p>
    <w:p w14:paraId="15F88976" w14:textId="77777777" w:rsidR="00C74D1D" w:rsidRPr="00384DB3" w:rsidRDefault="00C74D1D" w:rsidP="00C74D1D">
      <w:pPr>
        <w:spacing w:after="2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84DB3">
        <w:rPr>
          <w:rFonts w:ascii="Courier New" w:hAnsi="Courier New" w:cs="Courier New"/>
          <w:sz w:val="18"/>
          <w:szCs w:val="18"/>
          <w:lang w:val="en-US"/>
        </w:rPr>
        <w:tab/>
      </w:r>
      <w:r w:rsidRPr="00384DB3">
        <w:rPr>
          <w:rFonts w:ascii="Courier New" w:hAnsi="Courier New" w:cs="Courier New"/>
          <w:sz w:val="18"/>
          <w:szCs w:val="18"/>
          <w:lang w:val="en-US"/>
        </w:rPr>
        <w:tab/>
      </w:r>
      <w:r w:rsidRPr="00384DB3">
        <w:rPr>
          <w:rFonts w:ascii="Courier New" w:hAnsi="Courier New" w:cs="Courier New"/>
          <w:sz w:val="18"/>
          <w:szCs w:val="18"/>
          <w:lang w:val="en-US"/>
        </w:rPr>
        <w:tab/>
      </w:r>
      <w:r w:rsidRPr="00384DB3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14:paraId="7ABE30A1" w14:textId="77777777" w:rsidR="00C74D1D" w:rsidRPr="00384DB3" w:rsidRDefault="00C74D1D" w:rsidP="00C74D1D">
      <w:pPr>
        <w:spacing w:after="2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84DB3">
        <w:rPr>
          <w:rFonts w:ascii="Courier New" w:hAnsi="Courier New" w:cs="Courier New"/>
          <w:sz w:val="18"/>
          <w:szCs w:val="18"/>
          <w:lang w:val="en-US"/>
        </w:rPr>
        <w:tab/>
      </w:r>
      <w:r w:rsidRPr="00384DB3">
        <w:rPr>
          <w:rFonts w:ascii="Courier New" w:hAnsi="Courier New" w:cs="Courier New"/>
          <w:sz w:val="18"/>
          <w:szCs w:val="18"/>
          <w:lang w:val="en-US"/>
        </w:rPr>
        <w:tab/>
      </w:r>
      <w:r w:rsidRPr="00384DB3">
        <w:rPr>
          <w:rFonts w:ascii="Courier New" w:hAnsi="Courier New" w:cs="Courier New"/>
          <w:sz w:val="18"/>
          <w:szCs w:val="18"/>
          <w:lang w:val="en-US"/>
        </w:rPr>
        <w:tab/>
        <w:t>};</w:t>
      </w:r>
    </w:p>
    <w:p w14:paraId="6D5C9C9A" w14:textId="77777777" w:rsidR="00C74D1D" w:rsidRPr="00384DB3" w:rsidRDefault="00C74D1D" w:rsidP="00C74D1D">
      <w:pPr>
        <w:spacing w:after="2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84DB3">
        <w:rPr>
          <w:rFonts w:ascii="Courier New" w:hAnsi="Courier New" w:cs="Courier New"/>
          <w:sz w:val="18"/>
          <w:szCs w:val="18"/>
          <w:lang w:val="en-US"/>
        </w:rPr>
        <w:tab/>
      </w:r>
      <w:r w:rsidRPr="00384DB3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14:paraId="14F0B390" w14:textId="77777777" w:rsidR="00C74D1D" w:rsidRPr="00384DB3" w:rsidRDefault="00C74D1D" w:rsidP="00C74D1D">
      <w:pPr>
        <w:spacing w:after="2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71255947" w14:textId="77777777" w:rsidR="00C74D1D" w:rsidRPr="00384DB3" w:rsidRDefault="00C74D1D" w:rsidP="00C74D1D">
      <w:pPr>
        <w:spacing w:after="2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84DB3">
        <w:rPr>
          <w:rFonts w:ascii="Courier New" w:hAnsi="Courier New" w:cs="Courier New"/>
          <w:sz w:val="18"/>
          <w:szCs w:val="18"/>
          <w:lang w:val="en-US"/>
        </w:rPr>
        <w:tab/>
      </w:r>
      <w:r w:rsidRPr="00384DB3">
        <w:rPr>
          <w:rFonts w:ascii="Courier New" w:hAnsi="Courier New" w:cs="Courier New"/>
          <w:sz w:val="18"/>
          <w:szCs w:val="18"/>
          <w:lang w:val="en-US"/>
        </w:rPr>
        <w:tab/>
        <w:t>public void ShowCorrectness(bool correct)</w:t>
      </w:r>
    </w:p>
    <w:p w14:paraId="40DEDAF3" w14:textId="77777777" w:rsidR="00C74D1D" w:rsidRPr="00384DB3" w:rsidRDefault="00C74D1D" w:rsidP="00C74D1D">
      <w:pPr>
        <w:spacing w:after="2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84DB3">
        <w:rPr>
          <w:rFonts w:ascii="Courier New" w:hAnsi="Courier New" w:cs="Courier New"/>
          <w:sz w:val="18"/>
          <w:szCs w:val="18"/>
          <w:lang w:val="en-US"/>
        </w:rPr>
        <w:tab/>
      </w:r>
      <w:r w:rsidRPr="00384DB3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14:paraId="40827452" w14:textId="77777777" w:rsidR="00C74D1D" w:rsidRPr="00384DB3" w:rsidRDefault="00C74D1D" w:rsidP="00C74D1D">
      <w:pPr>
        <w:spacing w:after="2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84DB3">
        <w:rPr>
          <w:rFonts w:ascii="Courier New" w:hAnsi="Courier New" w:cs="Courier New"/>
          <w:sz w:val="18"/>
          <w:szCs w:val="18"/>
          <w:lang w:val="en-US"/>
        </w:rPr>
        <w:tab/>
      </w:r>
      <w:r w:rsidRPr="00384DB3">
        <w:rPr>
          <w:rFonts w:ascii="Courier New" w:hAnsi="Courier New" w:cs="Courier New"/>
          <w:sz w:val="18"/>
          <w:szCs w:val="18"/>
          <w:lang w:val="en-US"/>
        </w:rPr>
        <w:tab/>
      </w:r>
      <w:r w:rsidRPr="00384DB3">
        <w:rPr>
          <w:rFonts w:ascii="Courier New" w:hAnsi="Courier New" w:cs="Courier New"/>
          <w:sz w:val="18"/>
          <w:szCs w:val="18"/>
          <w:lang w:val="en-US"/>
        </w:rPr>
        <w:tab/>
        <w:t>Header.Foreground = correct ? Brushes.Black : Brushes.Red;</w:t>
      </w:r>
    </w:p>
    <w:p w14:paraId="67B531AC" w14:textId="77777777" w:rsidR="00C74D1D" w:rsidRPr="00384DB3" w:rsidRDefault="00C74D1D" w:rsidP="00C74D1D">
      <w:pPr>
        <w:spacing w:after="2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84DB3">
        <w:rPr>
          <w:rFonts w:ascii="Courier New" w:hAnsi="Courier New" w:cs="Courier New"/>
          <w:sz w:val="18"/>
          <w:szCs w:val="18"/>
          <w:lang w:val="en-US"/>
        </w:rPr>
        <w:tab/>
      </w:r>
      <w:r w:rsidRPr="00384DB3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14:paraId="2D3F830E" w14:textId="77777777" w:rsidR="00C74D1D" w:rsidRPr="00384DB3" w:rsidRDefault="00C74D1D" w:rsidP="00C74D1D">
      <w:pPr>
        <w:spacing w:after="2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84DB3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14:paraId="78937551" w14:textId="77777777" w:rsidR="00C74D1D" w:rsidRPr="00157ADD" w:rsidRDefault="00C74D1D" w:rsidP="00C74D1D">
      <w:pPr>
        <w:spacing w:after="2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384DB3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4C089E55" w14:textId="77777777" w:rsidR="00C74D1D" w:rsidRDefault="00C74D1D" w:rsidP="006C79ED">
      <w:pPr>
        <w:pStyle w:val="2"/>
        <w:rPr>
          <w:lang w:val="en-US"/>
        </w:rPr>
      </w:pPr>
      <w:r>
        <w:rPr>
          <w:lang w:val="en-US"/>
        </w:rPr>
        <w:t>General/Form/Field/UI/</w:t>
      </w:r>
      <w:r w:rsidRPr="005F7F2C">
        <w:rPr>
          <w:lang w:val="en-US"/>
        </w:rPr>
        <w:t>IFieldUi.cs</w:t>
      </w:r>
    </w:p>
    <w:p w14:paraId="01AF111A" w14:textId="77777777" w:rsidR="00C74D1D" w:rsidRPr="00FB0BEA" w:rsidRDefault="00C74D1D" w:rsidP="00C74D1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B0BEA">
        <w:rPr>
          <w:rFonts w:ascii="Courier New" w:hAnsi="Courier New" w:cs="Courier New"/>
          <w:sz w:val="18"/>
          <w:szCs w:val="18"/>
          <w:lang w:val="en-US"/>
        </w:rPr>
        <w:t>namespace CS.General.Form.Field.UI</w:t>
      </w:r>
    </w:p>
    <w:p w14:paraId="342FCD57" w14:textId="77777777" w:rsidR="00C74D1D" w:rsidRPr="00FB0BEA" w:rsidRDefault="00C74D1D" w:rsidP="00C74D1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B0BEA">
        <w:rPr>
          <w:rFonts w:ascii="Courier New" w:hAnsi="Courier New" w:cs="Courier New"/>
          <w:sz w:val="18"/>
          <w:szCs w:val="18"/>
          <w:lang w:val="en-US"/>
        </w:rPr>
        <w:t>{</w:t>
      </w:r>
    </w:p>
    <w:p w14:paraId="28E5539B" w14:textId="77777777" w:rsidR="00C74D1D" w:rsidRPr="00FB0BEA" w:rsidRDefault="00C74D1D" w:rsidP="00C74D1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B0BEA">
        <w:rPr>
          <w:rFonts w:ascii="Courier New" w:hAnsi="Courier New" w:cs="Courier New"/>
          <w:sz w:val="18"/>
          <w:szCs w:val="18"/>
          <w:lang w:val="en-US"/>
        </w:rPr>
        <w:tab/>
        <w:t>public interface IFieldUi</w:t>
      </w:r>
    </w:p>
    <w:p w14:paraId="00C5395B" w14:textId="77777777" w:rsidR="00C74D1D" w:rsidRPr="00FB0BEA" w:rsidRDefault="00C74D1D" w:rsidP="00C74D1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B0BEA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14:paraId="2935F595" w14:textId="77777777" w:rsidR="00C74D1D" w:rsidRPr="00FB0BEA" w:rsidRDefault="00C74D1D" w:rsidP="00C74D1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B0BEA">
        <w:rPr>
          <w:rFonts w:ascii="Courier New" w:hAnsi="Courier New" w:cs="Courier New"/>
          <w:sz w:val="18"/>
          <w:szCs w:val="18"/>
          <w:lang w:val="en-US"/>
        </w:rPr>
        <w:tab/>
      </w:r>
      <w:r w:rsidRPr="00FB0BEA">
        <w:rPr>
          <w:rFonts w:ascii="Courier New" w:hAnsi="Courier New" w:cs="Courier New"/>
          <w:sz w:val="18"/>
          <w:szCs w:val="18"/>
          <w:lang w:val="en-US"/>
        </w:rPr>
        <w:tab/>
        <w:t>public string Title { get; set; }</w:t>
      </w:r>
    </w:p>
    <w:p w14:paraId="161B1E57" w14:textId="77777777" w:rsidR="00C74D1D" w:rsidRPr="00FB0BEA" w:rsidRDefault="00C74D1D" w:rsidP="00C74D1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B0BEA">
        <w:rPr>
          <w:rFonts w:ascii="Courier New" w:hAnsi="Courier New" w:cs="Courier New"/>
          <w:sz w:val="18"/>
          <w:szCs w:val="18"/>
          <w:lang w:val="en-US"/>
        </w:rPr>
        <w:tab/>
      </w:r>
      <w:r w:rsidRPr="00FB0BEA">
        <w:rPr>
          <w:rFonts w:ascii="Courier New" w:hAnsi="Courier New" w:cs="Courier New"/>
          <w:sz w:val="18"/>
          <w:szCs w:val="18"/>
          <w:lang w:val="en-US"/>
        </w:rPr>
        <w:tab/>
        <w:t>public bool IsEnabled { get; set; }</w:t>
      </w:r>
    </w:p>
    <w:p w14:paraId="296799FB" w14:textId="77777777" w:rsidR="00C74D1D" w:rsidRPr="00FB0BEA" w:rsidRDefault="00C74D1D" w:rsidP="00C74D1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068AEE05" w14:textId="77777777" w:rsidR="00C74D1D" w:rsidRPr="00FB0BEA" w:rsidRDefault="00C74D1D" w:rsidP="00C74D1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B0BEA">
        <w:rPr>
          <w:rFonts w:ascii="Courier New" w:hAnsi="Courier New" w:cs="Courier New"/>
          <w:sz w:val="18"/>
          <w:szCs w:val="18"/>
          <w:lang w:val="en-US"/>
        </w:rPr>
        <w:tab/>
      </w:r>
      <w:r w:rsidRPr="00FB0BEA">
        <w:rPr>
          <w:rFonts w:ascii="Courier New" w:hAnsi="Courier New" w:cs="Courier New"/>
          <w:sz w:val="18"/>
          <w:szCs w:val="18"/>
          <w:lang w:val="en-US"/>
        </w:rPr>
        <w:tab/>
        <w:t>public void ShowCorrectness(bool correct);</w:t>
      </w:r>
    </w:p>
    <w:p w14:paraId="1AD9D7A6" w14:textId="77777777" w:rsidR="00C74D1D" w:rsidRPr="00FB0BEA" w:rsidRDefault="00C74D1D" w:rsidP="00C74D1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B0BEA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14:paraId="3232C260" w14:textId="77777777" w:rsidR="00C74D1D" w:rsidRPr="00157ADD" w:rsidRDefault="00C74D1D" w:rsidP="00C74D1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B0BEA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6057AE82" w14:textId="77777777" w:rsidR="00C74D1D" w:rsidRDefault="00C74D1D" w:rsidP="00C74D1D">
      <w:pPr>
        <w:pStyle w:val="a9"/>
        <w:widowControl/>
        <w:numPr>
          <w:ilvl w:val="0"/>
          <w:numId w:val="38"/>
        </w:numPr>
        <w:spacing w:after="160" w:line="360" w:lineRule="auto"/>
        <w:contextualSpacing/>
        <w:rPr>
          <w:lang w:val="en-US"/>
        </w:rPr>
      </w:pPr>
      <w:r>
        <w:rPr>
          <w:lang w:val="en-US"/>
        </w:rPr>
        <w:t>General/Form/Field/UI/</w:t>
      </w:r>
      <w:r w:rsidRPr="005F7F2C">
        <w:rPr>
          <w:lang w:val="en-US"/>
        </w:rPr>
        <w:t>ITextFieldUi.cs</w:t>
      </w:r>
    </w:p>
    <w:p w14:paraId="1ECE9A51" w14:textId="77777777" w:rsidR="00C74D1D" w:rsidRPr="0099762C" w:rsidRDefault="00C74D1D" w:rsidP="00C74D1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99762C">
        <w:rPr>
          <w:rFonts w:ascii="Courier New" w:hAnsi="Courier New" w:cs="Courier New"/>
          <w:sz w:val="18"/>
          <w:szCs w:val="18"/>
          <w:lang w:val="en-US"/>
        </w:rPr>
        <w:t>namespace CS.General.Form.Field.UI</w:t>
      </w:r>
    </w:p>
    <w:p w14:paraId="7702D290" w14:textId="77777777" w:rsidR="00C74D1D" w:rsidRPr="0099762C" w:rsidRDefault="00C74D1D" w:rsidP="00C74D1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99762C">
        <w:rPr>
          <w:rFonts w:ascii="Courier New" w:hAnsi="Courier New" w:cs="Courier New"/>
          <w:sz w:val="18"/>
          <w:szCs w:val="18"/>
          <w:lang w:val="en-US"/>
        </w:rPr>
        <w:t>{</w:t>
      </w:r>
    </w:p>
    <w:p w14:paraId="4254E6E8" w14:textId="77777777" w:rsidR="00C74D1D" w:rsidRPr="0099762C" w:rsidRDefault="00C74D1D" w:rsidP="00C74D1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99762C">
        <w:rPr>
          <w:rFonts w:ascii="Courier New" w:hAnsi="Courier New" w:cs="Courier New"/>
          <w:sz w:val="18"/>
          <w:szCs w:val="18"/>
          <w:lang w:val="en-US"/>
        </w:rPr>
        <w:tab/>
        <w:t>public interface ITextFieldUi : IFieldUi</w:t>
      </w:r>
    </w:p>
    <w:p w14:paraId="4E2B3137" w14:textId="77777777" w:rsidR="00C74D1D" w:rsidRPr="0099762C" w:rsidRDefault="00C74D1D" w:rsidP="00C74D1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99762C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14:paraId="6A0BEA23" w14:textId="77777777" w:rsidR="00C74D1D" w:rsidRPr="0099762C" w:rsidRDefault="00C74D1D" w:rsidP="00C74D1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99762C">
        <w:rPr>
          <w:rFonts w:ascii="Courier New" w:hAnsi="Courier New" w:cs="Courier New"/>
          <w:sz w:val="18"/>
          <w:szCs w:val="18"/>
          <w:lang w:val="en-US"/>
        </w:rPr>
        <w:tab/>
      </w:r>
      <w:r w:rsidRPr="0099762C">
        <w:rPr>
          <w:rFonts w:ascii="Courier New" w:hAnsi="Courier New" w:cs="Courier New"/>
          <w:sz w:val="18"/>
          <w:szCs w:val="18"/>
          <w:lang w:val="en-US"/>
        </w:rPr>
        <w:tab/>
        <w:t>public string Text { get; set; }</w:t>
      </w:r>
    </w:p>
    <w:p w14:paraId="662234C7" w14:textId="77777777" w:rsidR="00C74D1D" w:rsidRPr="0099762C" w:rsidRDefault="00C74D1D" w:rsidP="00C74D1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99762C">
        <w:rPr>
          <w:rFonts w:ascii="Courier New" w:hAnsi="Courier New" w:cs="Courier New"/>
          <w:sz w:val="18"/>
          <w:szCs w:val="18"/>
          <w:lang w:val="en-US"/>
        </w:rPr>
        <w:lastRenderedPageBreak/>
        <w:tab/>
        <w:t>}</w:t>
      </w:r>
    </w:p>
    <w:p w14:paraId="494F9DFE" w14:textId="77777777" w:rsidR="00C74D1D" w:rsidRPr="00157ADD" w:rsidRDefault="00C74D1D" w:rsidP="00C74D1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99762C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0E6D021A" w14:textId="77777777" w:rsidR="00C74D1D" w:rsidRDefault="00C74D1D" w:rsidP="00C74D1D">
      <w:pPr>
        <w:pStyle w:val="a9"/>
        <w:widowControl/>
        <w:numPr>
          <w:ilvl w:val="0"/>
          <w:numId w:val="38"/>
        </w:numPr>
        <w:spacing w:after="160" w:line="360" w:lineRule="auto"/>
        <w:contextualSpacing/>
        <w:rPr>
          <w:lang w:val="en-US"/>
        </w:rPr>
      </w:pPr>
      <w:r>
        <w:rPr>
          <w:lang w:val="en-US"/>
        </w:rPr>
        <w:t>General/Form/Field/UI/</w:t>
      </w:r>
      <w:r w:rsidRPr="005F7F2C">
        <w:rPr>
          <w:lang w:val="en-US"/>
        </w:rPr>
        <w:t>ListField.xaml</w:t>
      </w:r>
    </w:p>
    <w:p w14:paraId="06F65758" w14:textId="77777777" w:rsidR="00C74D1D" w:rsidRPr="0099762C" w:rsidRDefault="00C74D1D" w:rsidP="00C74D1D">
      <w:pPr>
        <w:spacing w:after="2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99762C">
        <w:rPr>
          <w:rFonts w:ascii="Courier New" w:hAnsi="Courier New" w:cs="Courier New"/>
          <w:sz w:val="18"/>
          <w:szCs w:val="18"/>
          <w:lang w:val="en-US"/>
        </w:rPr>
        <w:t>&lt;UserControl x:Class="CS.General.Form.Field.ListField"</w:t>
      </w:r>
    </w:p>
    <w:p w14:paraId="338191C7" w14:textId="77777777" w:rsidR="00C74D1D" w:rsidRPr="0099762C" w:rsidRDefault="00C74D1D" w:rsidP="00C74D1D">
      <w:pPr>
        <w:spacing w:after="2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99762C">
        <w:rPr>
          <w:rFonts w:ascii="Courier New" w:hAnsi="Courier New" w:cs="Courier New"/>
          <w:sz w:val="18"/>
          <w:szCs w:val="18"/>
          <w:lang w:val="en-US"/>
        </w:rPr>
        <w:t xml:space="preserve">             xmlns="http://schemas.microsoft.com/winfx/2006/xaml/presentation"</w:t>
      </w:r>
    </w:p>
    <w:p w14:paraId="0CC24BB9" w14:textId="77777777" w:rsidR="00C74D1D" w:rsidRPr="0099762C" w:rsidRDefault="00C74D1D" w:rsidP="00C74D1D">
      <w:pPr>
        <w:spacing w:after="2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99762C">
        <w:rPr>
          <w:rFonts w:ascii="Courier New" w:hAnsi="Courier New" w:cs="Courier New"/>
          <w:sz w:val="18"/>
          <w:szCs w:val="18"/>
          <w:lang w:val="en-US"/>
        </w:rPr>
        <w:t xml:space="preserve">             xmlns:x="http://schemas.microsoft.com/winfx/2006/xaml"</w:t>
      </w:r>
    </w:p>
    <w:p w14:paraId="14DFB62D" w14:textId="77777777" w:rsidR="00C74D1D" w:rsidRPr="0099762C" w:rsidRDefault="00C74D1D" w:rsidP="00C74D1D">
      <w:pPr>
        <w:spacing w:after="2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99762C">
        <w:rPr>
          <w:rFonts w:ascii="Courier New" w:hAnsi="Courier New" w:cs="Courier New"/>
          <w:sz w:val="18"/>
          <w:szCs w:val="18"/>
          <w:lang w:val="en-US"/>
        </w:rPr>
        <w:t xml:space="preserve">             xmlns:mc="http://schemas.openxmlformats.org/markup-compatibility/2006" </w:t>
      </w:r>
    </w:p>
    <w:p w14:paraId="655C9823" w14:textId="77777777" w:rsidR="00C74D1D" w:rsidRPr="0099762C" w:rsidRDefault="00C74D1D" w:rsidP="00C74D1D">
      <w:pPr>
        <w:spacing w:after="2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99762C">
        <w:rPr>
          <w:rFonts w:ascii="Courier New" w:hAnsi="Courier New" w:cs="Courier New"/>
          <w:sz w:val="18"/>
          <w:szCs w:val="18"/>
          <w:lang w:val="en-US"/>
        </w:rPr>
        <w:t xml:space="preserve">             xmlns:d="http://schemas.microsoft.com/expression/blend/2008" </w:t>
      </w:r>
    </w:p>
    <w:p w14:paraId="2C4574F8" w14:textId="77777777" w:rsidR="00C74D1D" w:rsidRPr="0099762C" w:rsidRDefault="00C74D1D" w:rsidP="00C74D1D">
      <w:pPr>
        <w:spacing w:after="2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99762C">
        <w:rPr>
          <w:rFonts w:ascii="Courier New" w:hAnsi="Courier New" w:cs="Courier New"/>
          <w:sz w:val="18"/>
          <w:szCs w:val="18"/>
          <w:lang w:val="en-US"/>
        </w:rPr>
        <w:t xml:space="preserve">             mc:Ignorable="d"</w:t>
      </w:r>
    </w:p>
    <w:p w14:paraId="7FA52A67" w14:textId="77777777" w:rsidR="00C74D1D" w:rsidRPr="0099762C" w:rsidRDefault="00C74D1D" w:rsidP="00C74D1D">
      <w:pPr>
        <w:spacing w:after="2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99762C">
        <w:rPr>
          <w:rFonts w:ascii="Courier New" w:hAnsi="Courier New" w:cs="Courier New"/>
          <w:sz w:val="18"/>
          <w:szCs w:val="18"/>
          <w:lang w:val="en-US"/>
        </w:rPr>
        <w:t xml:space="preserve">             d:DesignHeight="45" d:DesignWidth="800" Margin="20 10"&gt;</w:t>
      </w:r>
    </w:p>
    <w:p w14:paraId="7E58A93A" w14:textId="77777777" w:rsidR="00C74D1D" w:rsidRPr="0099762C" w:rsidRDefault="00C74D1D" w:rsidP="00C74D1D">
      <w:pPr>
        <w:spacing w:after="2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99762C">
        <w:rPr>
          <w:rFonts w:ascii="Courier New" w:hAnsi="Courier New" w:cs="Courier New"/>
          <w:sz w:val="18"/>
          <w:szCs w:val="18"/>
          <w:lang w:val="en-US"/>
        </w:rPr>
        <w:t xml:space="preserve">    &lt;Grid&gt;</w:t>
      </w:r>
    </w:p>
    <w:p w14:paraId="2A6100FF" w14:textId="77777777" w:rsidR="00C74D1D" w:rsidRPr="0099762C" w:rsidRDefault="00C74D1D" w:rsidP="00C74D1D">
      <w:pPr>
        <w:spacing w:after="2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99762C">
        <w:rPr>
          <w:rFonts w:ascii="Courier New" w:hAnsi="Courier New" w:cs="Courier New"/>
          <w:sz w:val="18"/>
          <w:szCs w:val="18"/>
          <w:lang w:val="en-US"/>
        </w:rPr>
        <w:t xml:space="preserve">        &lt;Grid.RowDefinitions&gt;</w:t>
      </w:r>
    </w:p>
    <w:p w14:paraId="666FF1E7" w14:textId="77777777" w:rsidR="00C74D1D" w:rsidRPr="0099762C" w:rsidRDefault="00C74D1D" w:rsidP="00C74D1D">
      <w:pPr>
        <w:spacing w:after="2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99762C">
        <w:rPr>
          <w:rFonts w:ascii="Courier New" w:hAnsi="Courier New" w:cs="Courier New"/>
          <w:sz w:val="18"/>
          <w:szCs w:val="18"/>
          <w:lang w:val="en-US"/>
        </w:rPr>
        <w:t xml:space="preserve">            &lt;RowDefinition Height="20"/&gt;</w:t>
      </w:r>
    </w:p>
    <w:p w14:paraId="6FA01EC1" w14:textId="77777777" w:rsidR="00C74D1D" w:rsidRPr="0099762C" w:rsidRDefault="00C74D1D" w:rsidP="00C74D1D">
      <w:pPr>
        <w:spacing w:after="2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99762C">
        <w:rPr>
          <w:rFonts w:ascii="Courier New" w:hAnsi="Courier New" w:cs="Courier New"/>
          <w:sz w:val="18"/>
          <w:szCs w:val="18"/>
          <w:lang w:val="en-US"/>
        </w:rPr>
        <w:t xml:space="preserve">            &lt;RowDefinition Height="25"/&gt;</w:t>
      </w:r>
    </w:p>
    <w:p w14:paraId="6CC8CB45" w14:textId="77777777" w:rsidR="00C74D1D" w:rsidRPr="0099762C" w:rsidRDefault="00C74D1D" w:rsidP="00C74D1D">
      <w:pPr>
        <w:spacing w:after="2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99762C">
        <w:rPr>
          <w:rFonts w:ascii="Courier New" w:hAnsi="Courier New" w:cs="Courier New"/>
          <w:sz w:val="18"/>
          <w:szCs w:val="18"/>
          <w:lang w:val="en-US"/>
        </w:rPr>
        <w:t xml:space="preserve">        &lt;/Grid.RowDefinitions&gt;</w:t>
      </w:r>
    </w:p>
    <w:p w14:paraId="6E2B0B54" w14:textId="77777777" w:rsidR="00C74D1D" w:rsidRPr="0099762C" w:rsidRDefault="00C74D1D" w:rsidP="00C74D1D">
      <w:pPr>
        <w:spacing w:after="2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045E79B3" w14:textId="77777777" w:rsidR="00C74D1D" w:rsidRPr="0099762C" w:rsidRDefault="00C74D1D" w:rsidP="00C74D1D">
      <w:pPr>
        <w:spacing w:after="2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99762C">
        <w:rPr>
          <w:rFonts w:ascii="Courier New" w:hAnsi="Courier New" w:cs="Courier New"/>
          <w:sz w:val="18"/>
          <w:szCs w:val="18"/>
          <w:lang w:val="en-US"/>
        </w:rPr>
        <w:t xml:space="preserve">        &lt;TextBlock Name="Header" Grid.ColumnSpan="2"/&gt;</w:t>
      </w:r>
    </w:p>
    <w:p w14:paraId="376F75F6" w14:textId="77777777" w:rsidR="00C74D1D" w:rsidRPr="0099762C" w:rsidRDefault="00C74D1D" w:rsidP="00C74D1D">
      <w:pPr>
        <w:spacing w:after="2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99762C">
        <w:rPr>
          <w:rFonts w:ascii="Courier New" w:hAnsi="Courier New" w:cs="Courier New"/>
          <w:sz w:val="18"/>
          <w:szCs w:val="18"/>
          <w:lang w:val="en-US"/>
        </w:rPr>
        <w:t xml:space="preserve">        &lt;ComboBox Name="Combo" Grid.Row="1" Padding="2.5 4.5" VerticalAlignment="Center" DropDownClosed="Combo_DropDownClosed"/&gt;</w:t>
      </w:r>
    </w:p>
    <w:p w14:paraId="4A0D1F1B" w14:textId="77777777" w:rsidR="00C74D1D" w:rsidRPr="0099762C" w:rsidRDefault="00C74D1D" w:rsidP="00C74D1D">
      <w:pPr>
        <w:spacing w:after="2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99762C">
        <w:rPr>
          <w:rFonts w:ascii="Courier New" w:hAnsi="Courier New" w:cs="Courier New"/>
          <w:sz w:val="18"/>
          <w:szCs w:val="18"/>
          <w:lang w:val="en-US"/>
        </w:rPr>
        <w:t xml:space="preserve">    &lt;/Grid&gt;</w:t>
      </w:r>
    </w:p>
    <w:p w14:paraId="746F263F" w14:textId="77777777" w:rsidR="00C74D1D" w:rsidRPr="00157ADD" w:rsidRDefault="00C74D1D" w:rsidP="00C74D1D">
      <w:pPr>
        <w:spacing w:after="2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99762C">
        <w:rPr>
          <w:rFonts w:ascii="Courier New" w:hAnsi="Courier New" w:cs="Courier New"/>
          <w:sz w:val="18"/>
          <w:szCs w:val="18"/>
          <w:lang w:val="en-US"/>
        </w:rPr>
        <w:t>&lt;/UserControl&gt;</w:t>
      </w:r>
    </w:p>
    <w:p w14:paraId="671B3E1D" w14:textId="77777777" w:rsidR="00C74D1D" w:rsidRDefault="00C74D1D" w:rsidP="008F793A">
      <w:pPr>
        <w:pStyle w:val="2"/>
        <w:rPr>
          <w:lang w:val="en-US"/>
        </w:rPr>
      </w:pPr>
      <w:r>
        <w:rPr>
          <w:lang w:val="en-US"/>
        </w:rPr>
        <w:t>General/Form/Field/UI/</w:t>
      </w:r>
      <w:r w:rsidRPr="005F7F2C">
        <w:rPr>
          <w:lang w:val="en-US"/>
        </w:rPr>
        <w:t>ListField.xaml.cs</w:t>
      </w:r>
    </w:p>
    <w:p w14:paraId="1B2AC8DC" w14:textId="77777777" w:rsidR="00C74D1D" w:rsidRPr="0099762C" w:rsidRDefault="00C74D1D" w:rsidP="00C74D1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99762C">
        <w:rPr>
          <w:rFonts w:ascii="Courier New" w:hAnsi="Courier New" w:cs="Courier New"/>
          <w:sz w:val="18"/>
          <w:szCs w:val="18"/>
          <w:lang w:val="en-US"/>
        </w:rPr>
        <w:t>using CS.General.Form.Field.UI;</w:t>
      </w:r>
    </w:p>
    <w:p w14:paraId="53687018" w14:textId="77777777" w:rsidR="00C74D1D" w:rsidRPr="0099762C" w:rsidRDefault="00C74D1D" w:rsidP="00C74D1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99762C">
        <w:rPr>
          <w:rFonts w:ascii="Courier New" w:hAnsi="Courier New" w:cs="Courier New"/>
          <w:sz w:val="18"/>
          <w:szCs w:val="18"/>
          <w:lang w:val="en-US"/>
        </w:rPr>
        <w:t>using System.Windows.Controls;</w:t>
      </w:r>
    </w:p>
    <w:p w14:paraId="68A13031" w14:textId="77777777" w:rsidR="00C74D1D" w:rsidRPr="0099762C" w:rsidRDefault="00C74D1D" w:rsidP="00C74D1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99762C">
        <w:rPr>
          <w:rFonts w:ascii="Courier New" w:hAnsi="Courier New" w:cs="Courier New"/>
          <w:sz w:val="18"/>
          <w:szCs w:val="18"/>
          <w:lang w:val="en-US"/>
        </w:rPr>
        <w:t>using System.Windows.Media;</w:t>
      </w:r>
    </w:p>
    <w:p w14:paraId="0AC2C216" w14:textId="77777777" w:rsidR="00C74D1D" w:rsidRPr="0099762C" w:rsidRDefault="00C74D1D" w:rsidP="00C74D1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6C9C8A40" w14:textId="77777777" w:rsidR="00C74D1D" w:rsidRPr="0099762C" w:rsidRDefault="00C74D1D" w:rsidP="00C74D1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99762C">
        <w:rPr>
          <w:rFonts w:ascii="Courier New" w:hAnsi="Courier New" w:cs="Courier New"/>
          <w:sz w:val="18"/>
          <w:szCs w:val="18"/>
          <w:lang w:val="en-US"/>
        </w:rPr>
        <w:t>namespace CS.General.Form.Field</w:t>
      </w:r>
    </w:p>
    <w:p w14:paraId="4C70A54C" w14:textId="77777777" w:rsidR="00C74D1D" w:rsidRPr="0099762C" w:rsidRDefault="00C74D1D" w:rsidP="00C74D1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99762C">
        <w:rPr>
          <w:rFonts w:ascii="Courier New" w:hAnsi="Courier New" w:cs="Courier New"/>
          <w:sz w:val="18"/>
          <w:szCs w:val="18"/>
          <w:lang w:val="en-US"/>
        </w:rPr>
        <w:t>{</w:t>
      </w:r>
    </w:p>
    <w:p w14:paraId="18822BC1" w14:textId="77777777" w:rsidR="00C74D1D" w:rsidRPr="0099762C" w:rsidRDefault="00C74D1D" w:rsidP="00C74D1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99762C">
        <w:rPr>
          <w:rFonts w:ascii="Courier New" w:hAnsi="Courier New" w:cs="Courier New"/>
          <w:sz w:val="18"/>
          <w:szCs w:val="18"/>
          <w:lang w:val="en-US"/>
        </w:rPr>
        <w:tab/>
        <w:t>public partial class ListField : UserControl, IFieldUi</w:t>
      </w:r>
    </w:p>
    <w:p w14:paraId="54D5481B" w14:textId="77777777" w:rsidR="00C74D1D" w:rsidRPr="0099762C" w:rsidRDefault="00C74D1D" w:rsidP="00C74D1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99762C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14:paraId="153C081B" w14:textId="77777777" w:rsidR="00C74D1D" w:rsidRPr="0099762C" w:rsidRDefault="00C74D1D" w:rsidP="00C74D1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99762C">
        <w:rPr>
          <w:rFonts w:ascii="Courier New" w:hAnsi="Courier New" w:cs="Courier New"/>
          <w:sz w:val="18"/>
          <w:szCs w:val="18"/>
          <w:lang w:val="en-US"/>
        </w:rPr>
        <w:tab/>
      </w:r>
      <w:r w:rsidRPr="0099762C">
        <w:rPr>
          <w:rFonts w:ascii="Courier New" w:hAnsi="Courier New" w:cs="Courier New"/>
          <w:sz w:val="18"/>
          <w:szCs w:val="18"/>
          <w:lang w:val="en-US"/>
        </w:rPr>
        <w:tab/>
        <w:t>public int Selected</w:t>
      </w:r>
    </w:p>
    <w:p w14:paraId="3B0FB48C" w14:textId="77777777" w:rsidR="00C74D1D" w:rsidRPr="0099762C" w:rsidRDefault="00C74D1D" w:rsidP="00C74D1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99762C">
        <w:rPr>
          <w:rFonts w:ascii="Courier New" w:hAnsi="Courier New" w:cs="Courier New"/>
          <w:sz w:val="18"/>
          <w:szCs w:val="18"/>
          <w:lang w:val="en-US"/>
        </w:rPr>
        <w:tab/>
      </w:r>
      <w:r w:rsidRPr="0099762C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14:paraId="648E364C" w14:textId="77777777" w:rsidR="00C74D1D" w:rsidRPr="0099762C" w:rsidRDefault="00C74D1D" w:rsidP="00C74D1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99762C">
        <w:rPr>
          <w:rFonts w:ascii="Courier New" w:hAnsi="Courier New" w:cs="Courier New"/>
          <w:sz w:val="18"/>
          <w:szCs w:val="18"/>
          <w:lang w:val="en-US"/>
        </w:rPr>
        <w:tab/>
      </w:r>
      <w:r w:rsidRPr="0099762C">
        <w:rPr>
          <w:rFonts w:ascii="Courier New" w:hAnsi="Courier New" w:cs="Courier New"/>
          <w:sz w:val="18"/>
          <w:szCs w:val="18"/>
          <w:lang w:val="en-US"/>
        </w:rPr>
        <w:tab/>
      </w:r>
      <w:r w:rsidRPr="0099762C">
        <w:rPr>
          <w:rFonts w:ascii="Courier New" w:hAnsi="Courier New" w:cs="Courier New"/>
          <w:sz w:val="18"/>
          <w:szCs w:val="18"/>
          <w:lang w:val="en-US"/>
        </w:rPr>
        <w:tab/>
        <w:t>get =&gt; Combo.SelectedIndex;</w:t>
      </w:r>
    </w:p>
    <w:p w14:paraId="3EC600D7" w14:textId="77777777" w:rsidR="00C74D1D" w:rsidRPr="0099762C" w:rsidRDefault="00C74D1D" w:rsidP="00C74D1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99762C">
        <w:rPr>
          <w:rFonts w:ascii="Courier New" w:hAnsi="Courier New" w:cs="Courier New"/>
          <w:sz w:val="18"/>
          <w:szCs w:val="18"/>
          <w:lang w:val="en-US"/>
        </w:rPr>
        <w:tab/>
      </w:r>
      <w:r w:rsidRPr="0099762C">
        <w:rPr>
          <w:rFonts w:ascii="Courier New" w:hAnsi="Courier New" w:cs="Courier New"/>
          <w:sz w:val="18"/>
          <w:szCs w:val="18"/>
          <w:lang w:val="en-US"/>
        </w:rPr>
        <w:tab/>
      </w:r>
      <w:r w:rsidRPr="0099762C">
        <w:rPr>
          <w:rFonts w:ascii="Courier New" w:hAnsi="Courier New" w:cs="Courier New"/>
          <w:sz w:val="18"/>
          <w:szCs w:val="18"/>
          <w:lang w:val="en-US"/>
        </w:rPr>
        <w:tab/>
        <w:t>set =&gt; Combo.SelectedIndex = value;</w:t>
      </w:r>
    </w:p>
    <w:p w14:paraId="4D1AFBEA" w14:textId="77777777" w:rsidR="00C74D1D" w:rsidRPr="0099762C" w:rsidRDefault="00C74D1D" w:rsidP="00C74D1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99762C">
        <w:rPr>
          <w:rFonts w:ascii="Courier New" w:hAnsi="Courier New" w:cs="Courier New"/>
          <w:sz w:val="18"/>
          <w:szCs w:val="18"/>
          <w:lang w:val="en-US"/>
        </w:rPr>
        <w:tab/>
      </w:r>
      <w:r w:rsidRPr="0099762C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14:paraId="1F3F289C" w14:textId="77777777" w:rsidR="00C74D1D" w:rsidRPr="0099762C" w:rsidRDefault="00C74D1D" w:rsidP="00C74D1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5505B207" w14:textId="77777777" w:rsidR="00C74D1D" w:rsidRPr="0099762C" w:rsidRDefault="00C74D1D" w:rsidP="00C74D1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99762C">
        <w:rPr>
          <w:rFonts w:ascii="Courier New" w:hAnsi="Courier New" w:cs="Courier New"/>
          <w:sz w:val="18"/>
          <w:szCs w:val="18"/>
          <w:lang w:val="en-US"/>
        </w:rPr>
        <w:tab/>
      </w:r>
      <w:r w:rsidRPr="0099762C">
        <w:rPr>
          <w:rFonts w:ascii="Courier New" w:hAnsi="Courier New" w:cs="Courier New"/>
          <w:sz w:val="18"/>
          <w:szCs w:val="18"/>
          <w:lang w:val="en-US"/>
        </w:rPr>
        <w:tab/>
        <w:t>public string Title</w:t>
      </w:r>
    </w:p>
    <w:p w14:paraId="568B89B6" w14:textId="77777777" w:rsidR="00C74D1D" w:rsidRPr="0099762C" w:rsidRDefault="00C74D1D" w:rsidP="00C74D1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99762C">
        <w:rPr>
          <w:rFonts w:ascii="Courier New" w:hAnsi="Courier New" w:cs="Courier New"/>
          <w:sz w:val="18"/>
          <w:szCs w:val="18"/>
          <w:lang w:val="en-US"/>
        </w:rPr>
        <w:tab/>
      </w:r>
      <w:r w:rsidRPr="0099762C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14:paraId="422EFCC9" w14:textId="77777777" w:rsidR="00C74D1D" w:rsidRPr="0099762C" w:rsidRDefault="00C74D1D" w:rsidP="00C74D1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99762C">
        <w:rPr>
          <w:rFonts w:ascii="Courier New" w:hAnsi="Courier New" w:cs="Courier New"/>
          <w:sz w:val="18"/>
          <w:szCs w:val="18"/>
          <w:lang w:val="en-US"/>
        </w:rPr>
        <w:tab/>
      </w:r>
      <w:r w:rsidRPr="0099762C">
        <w:rPr>
          <w:rFonts w:ascii="Courier New" w:hAnsi="Courier New" w:cs="Courier New"/>
          <w:sz w:val="18"/>
          <w:szCs w:val="18"/>
          <w:lang w:val="en-US"/>
        </w:rPr>
        <w:tab/>
      </w:r>
      <w:r w:rsidRPr="0099762C">
        <w:rPr>
          <w:rFonts w:ascii="Courier New" w:hAnsi="Courier New" w:cs="Courier New"/>
          <w:sz w:val="18"/>
          <w:szCs w:val="18"/>
          <w:lang w:val="en-US"/>
        </w:rPr>
        <w:tab/>
        <w:t>get =&gt; Header.Text;</w:t>
      </w:r>
    </w:p>
    <w:p w14:paraId="1FA4738D" w14:textId="77777777" w:rsidR="00C74D1D" w:rsidRPr="0099762C" w:rsidRDefault="00C74D1D" w:rsidP="00C74D1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99762C">
        <w:rPr>
          <w:rFonts w:ascii="Courier New" w:hAnsi="Courier New" w:cs="Courier New"/>
          <w:sz w:val="18"/>
          <w:szCs w:val="18"/>
          <w:lang w:val="en-US"/>
        </w:rPr>
        <w:tab/>
      </w:r>
      <w:r w:rsidRPr="0099762C">
        <w:rPr>
          <w:rFonts w:ascii="Courier New" w:hAnsi="Courier New" w:cs="Courier New"/>
          <w:sz w:val="18"/>
          <w:szCs w:val="18"/>
          <w:lang w:val="en-US"/>
        </w:rPr>
        <w:tab/>
      </w:r>
      <w:r w:rsidRPr="0099762C">
        <w:rPr>
          <w:rFonts w:ascii="Courier New" w:hAnsi="Courier New" w:cs="Courier New"/>
          <w:sz w:val="18"/>
          <w:szCs w:val="18"/>
          <w:lang w:val="en-US"/>
        </w:rPr>
        <w:tab/>
        <w:t>set =&gt; Header.Text = value;</w:t>
      </w:r>
    </w:p>
    <w:p w14:paraId="02F1BB79" w14:textId="77777777" w:rsidR="00C74D1D" w:rsidRPr="0099762C" w:rsidRDefault="00C74D1D" w:rsidP="00C74D1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99762C">
        <w:rPr>
          <w:rFonts w:ascii="Courier New" w:hAnsi="Courier New" w:cs="Courier New"/>
          <w:sz w:val="18"/>
          <w:szCs w:val="18"/>
          <w:lang w:val="en-US"/>
        </w:rPr>
        <w:tab/>
      </w:r>
      <w:r w:rsidRPr="0099762C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14:paraId="0EB1BCDE" w14:textId="77777777" w:rsidR="00C74D1D" w:rsidRPr="0099762C" w:rsidRDefault="00C74D1D" w:rsidP="00C74D1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53A7550F" w14:textId="77777777" w:rsidR="00C74D1D" w:rsidRPr="0099762C" w:rsidRDefault="00C74D1D" w:rsidP="00C74D1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99762C">
        <w:rPr>
          <w:rFonts w:ascii="Courier New" w:hAnsi="Courier New" w:cs="Courier New"/>
          <w:sz w:val="18"/>
          <w:szCs w:val="18"/>
          <w:lang w:val="en-US"/>
        </w:rPr>
        <w:tab/>
      </w:r>
      <w:r w:rsidRPr="0099762C">
        <w:rPr>
          <w:rFonts w:ascii="Courier New" w:hAnsi="Courier New" w:cs="Courier New"/>
          <w:sz w:val="18"/>
          <w:szCs w:val="18"/>
          <w:lang w:val="en-US"/>
        </w:rPr>
        <w:tab/>
        <w:t>private int _previousSelected = -1;</w:t>
      </w:r>
    </w:p>
    <w:p w14:paraId="55770B12" w14:textId="77777777" w:rsidR="00C74D1D" w:rsidRPr="0099762C" w:rsidRDefault="00C74D1D" w:rsidP="00C74D1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52F09D96" w14:textId="77777777" w:rsidR="00C74D1D" w:rsidRPr="0099762C" w:rsidRDefault="00C74D1D" w:rsidP="00C74D1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99762C">
        <w:rPr>
          <w:rFonts w:ascii="Courier New" w:hAnsi="Courier New" w:cs="Courier New"/>
          <w:sz w:val="18"/>
          <w:szCs w:val="18"/>
          <w:lang w:val="en-US"/>
        </w:rPr>
        <w:tab/>
      </w:r>
      <w:r w:rsidRPr="0099762C">
        <w:rPr>
          <w:rFonts w:ascii="Courier New" w:hAnsi="Courier New" w:cs="Courier New"/>
          <w:sz w:val="18"/>
          <w:szCs w:val="18"/>
          <w:lang w:val="en-US"/>
        </w:rPr>
        <w:tab/>
        <w:t>public ComboList List { set =&gt; Combo.ItemsSource = Database.ComboLists[value]; }</w:t>
      </w:r>
    </w:p>
    <w:p w14:paraId="73DA5A7B" w14:textId="77777777" w:rsidR="00C74D1D" w:rsidRPr="0099762C" w:rsidRDefault="00C74D1D" w:rsidP="00C74D1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1ACE1C78" w14:textId="77777777" w:rsidR="00C74D1D" w:rsidRPr="0099762C" w:rsidRDefault="00C74D1D" w:rsidP="00C74D1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99762C">
        <w:rPr>
          <w:rFonts w:ascii="Courier New" w:hAnsi="Courier New" w:cs="Courier New"/>
          <w:sz w:val="18"/>
          <w:szCs w:val="18"/>
          <w:lang w:val="en-US"/>
        </w:rPr>
        <w:tab/>
      </w:r>
      <w:r w:rsidRPr="0099762C">
        <w:rPr>
          <w:rFonts w:ascii="Courier New" w:hAnsi="Courier New" w:cs="Courier New"/>
          <w:sz w:val="18"/>
          <w:szCs w:val="18"/>
          <w:lang w:val="en-US"/>
        </w:rPr>
        <w:tab/>
        <w:t>public void SetEvent(Action&lt;int&gt; action)</w:t>
      </w:r>
    </w:p>
    <w:p w14:paraId="7026DDC4" w14:textId="77777777" w:rsidR="00C74D1D" w:rsidRPr="0099762C" w:rsidRDefault="00C74D1D" w:rsidP="00C74D1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99762C">
        <w:rPr>
          <w:rFonts w:ascii="Courier New" w:hAnsi="Courier New" w:cs="Courier New"/>
          <w:sz w:val="18"/>
          <w:szCs w:val="18"/>
          <w:lang w:val="en-US"/>
        </w:rPr>
        <w:tab/>
      </w:r>
      <w:r w:rsidRPr="0099762C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14:paraId="1E168E8F" w14:textId="77777777" w:rsidR="00C74D1D" w:rsidRPr="0099762C" w:rsidRDefault="00C74D1D" w:rsidP="00C74D1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99762C">
        <w:rPr>
          <w:rFonts w:ascii="Courier New" w:hAnsi="Courier New" w:cs="Courier New"/>
          <w:sz w:val="18"/>
          <w:szCs w:val="18"/>
          <w:lang w:val="en-US"/>
        </w:rPr>
        <w:tab/>
      </w:r>
      <w:r w:rsidRPr="0099762C">
        <w:rPr>
          <w:rFonts w:ascii="Courier New" w:hAnsi="Courier New" w:cs="Courier New"/>
          <w:sz w:val="18"/>
          <w:szCs w:val="18"/>
          <w:lang w:val="en-US"/>
        </w:rPr>
        <w:tab/>
      </w:r>
      <w:r w:rsidRPr="0099762C">
        <w:rPr>
          <w:rFonts w:ascii="Courier New" w:hAnsi="Courier New" w:cs="Courier New"/>
          <w:sz w:val="18"/>
          <w:szCs w:val="18"/>
          <w:lang w:val="en-US"/>
        </w:rPr>
        <w:tab/>
        <w:t>Combo.SelectionChanged += (s, e) =&gt; action(Selected);</w:t>
      </w:r>
    </w:p>
    <w:p w14:paraId="6267BC38" w14:textId="77777777" w:rsidR="00C74D1D" w:rsidRPr="0099762C" w:rsidRDefault="00C74D1D" w:rsidP="00C74D1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99762C">
        <w:rPr>
          <w:rFonts w:ascii="Courier New" w:hAnsi="Courier New" w:cs="Courier New"/>
          <w:sz w:val="18"/>
          <w:szCs w:val="18"/>
          <w:lang w:val="en-US"/>
        </w:rPr>
        <w:tab/>
      </w:r>
      <w:r w:rsidRPr="0099762C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14:paraId="40AC99FE" w14:textId="77777777" w:rsidR="00C74D1D" w:rsidRPr="0099762C" w:rsidRDefault="00C74D1D" w:rsidP="00C74D1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389C8376" w14:textId="77777777" w:rsidR="00C74D1D" w:rsidRPr="0099762C" w:rsidRDefault="00C74D1D" w:rsidP="00C74D1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99762C">
        <w:rPr>
          <w:rFonts w:ascii="Courier New" w:hAnsi="Courier New" w:cs="Courier New"/>
          <w:sz w:val="18"/>
          <w:szCs w:val="18"/>
          <w:lang w:val="en-US"/>
        </w:rPr>
        <w:tab/>
      </w:r>
      <w:r w:rsidRPr="0099762C">
        <w:rPr>
          <w:rFonts w:ascii="Courier New" w:hAnsi="Courier New" w:cs="Courier New"/>
          <w:sz w:val="18"/>
          <w:szCs w:val="18"/>
          <w:lang w:val="en-US"/>
        </w:rPr>
        <w:tab/>
        <w:t>public ListField()</w:t>
      </w:r>
    </w:p>
    <w:p w14:paraId="676C05B4" w14:textId="77777777" w:rsidR="00C74D1D" w:rsidRPr="0099762C" w:rsidRDefault="00C74D1D" w:rsidP="00C74D1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99762C">
        <w:rPr>
          <w:rFonts w:ascii="Courier New" w:hAnsi="Courier New" w:cs="Courier New"/>
          <w:sz w:val="18"/>
          <w:szCs w:val="18"/>
          <w:lang w:val="en-US"/>
        </w:rPr>
        <w:tab/>
      </w:r>
      <w:r w:rsidRPr="0099762C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14:paraId="3623C14E" w14:textId="77777777" w:rsidR="00C74D1D" w:rsidRPr="0099762C" w:rsidRDefault="00C74D1D" w:rsidP="00C74D1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99762C">
        <w:rPr>
          <w:rFonts w:ascii="Courier New" w:hAnsi="Courier New" w:cs="Courier New"/>
          <w:sz w:val="18"/>
          <w:szCs w:val="18"/>
          <w:lang w:val="en-US"/>
        </w:rPr>
        <w:tab/>
      </w:r>
      <w:r w:rsidRPr="0099762C">
        <w:rPr>
          <w:rFonts w:ascii="Courier New" w:hAnsi="Courier New" w:cs="Courier New"/>
          <w:sz w:val="18"/>
          <w:szCs w:val="18"/>
          <w:lang w:val="en-US"/>
        </w:rPr>
        <w:tab/>
      </w:r>
      <w:r w:rsidRPr="0099762C">
        <w:rPr>
          <w:rFonts w:ascii="Courier New" w:hAnsi="Courier New" w:cs="Courier New"/>
          <w:sz w:val="18"/>
          <w:szCs w:val="18"/>
          <w:lang w:val="en-US"/>
        </w:rPr>
        <w:tab/>
        <w:t>InitializeComponent();</w:t>
      </w:r>
    </w:p>
    <w:p w14:paraId="14BB8AEE" w14:textId="77777777" w:rsidR="00C74D1D" w:rsidRPr="0099762C" w:rsidRDefault="00C74D1D" w:rsidP="00C74D1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99762C">
        <w:rPr>
          <w:rFonts w:ascii="Courier New" w:hAnsi="Courier New" w:cs="Courier New"/>
          <w:sz w:val="18"/>
          <w:szCs w:val="18"/>
          <w:lang w:val="en-US"/>
        </w:rPr>
        <w:tab/>
      </w:r>
      <w:r w:rsidRPr="0099762C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14:paraId="79CD8BC6" w14:textId="77777777" w:rsidR="00C74D1D" w:rsidRPr="0099762C" w:rsidRDefault="00C74D1D" w:rsidP="00C74D1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5D78176D" w14:textId="77777777" w:rsidR="00C74D1D" w:rsidRPr="0099762C" w:rsidRDefault="00C74D1D" w:rsidP="00C74D1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99762C">
        <w:rPr>
          <w:rFonts w:ascii="Courier New" w:hAnsi="Courier New" w:cs="Courier New"/>
          <w:sz w:val="18"/>
          <w:szCs w:val="18"/>
          <w:lang w:val="en-US"/>
        </w:rPr>
        <w:tab/>
      </w:r>
      <w:r w:rsidRPr="0099762C">
        <w:rPr>
          <w:rFonts w:ascii="Courier New" w:hAnsi="Courier New" w:cs="Courier New"/>
          <w:sz w:val="18"/>
          <w:szCs w:val="18"/>
          <w:lang w:val="en-US"/>
        </w:rPr>
        <w:tab/>
        <w:t>public void ShowCorrectness(bool correct)</w:t>
      </w:r>
    </w:p>
    <w:p w14:paraId="63278B09" w14:textId="77777777" w:rsidR="00C74D1D" w:rsidRPr="0099762C" w:rsidRDefault="00C74D1D" w:rsidP="00C74D1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99762C">
        <w:rPr>
          <w:rFonts w:ascii="Courier New" w:hAnsi="Courier New" w:cs="Courier New"/>
          <w:sz w:val="18"/>
          <w:szCs w:val="18"/>
          <w:lang w:val="en-US"/>
        </w:rPr>
        <w:tab/>
      </w:r>
      <w:r w:rsidRPr="0099762C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14:paraId="7F0DBB52" w14:textId="77777777" w:rsidR="00C74D1D" w:rsidRPr="0099762C" w:rsidRDefault="00C74D1D" w:rsidP="00C74D1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99762C">
        <w:rPr>
          <w:rFonts w:ascii="Courier New" w:hAnsi="Courier New" w:cs="Courier New"/>
          <w:sz w:val="18"/>
          <w:szCs w:val="18"/>
          <w:lang w:val="en-US"/>
        </w:rPr>
        <w:tab/>
      </w:r>
      <w:r w:rsidRPr="0099762C">
        <w:rPr>
          <w:rFonts w:ascii="Courier New" w:hAnsi="Courier New" w:cs="Courier New"/>
          <w:sz w:val="18"/>
          <w:szCs w:val="18"/>
          <w:lang w:val="en-US"/>
        </w:rPr>
        <w:tab/>
      </w:r>
      <w:r w:rsidRPr="0099762C">
        <w:rPr>
          <w:rFonts w:ascii="Courier New" w:hAnsi="Courier New" w:cs="Courier New"/>
          <w:sz w:val="18"/>
          <w:szCs w:val="18"/>
          <w:lang w:val="en-US"/>
        </w:rPr>
        <w:tab/>
        <w:t>Header.Foreground = correct ? Brushes.Black : Brushes.Red;</w:t>
      </w:r>
    </w:p>
    <w:p w14:paraId="4CD83DF0" w14:textId="77777777" w:rsidR="00C74D1D" w:rsidRPr="0099762C" w:rsidRDefault="00C74D1D" w:rsidP="00C74D1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99762C">
        <w:rPr>
          <w:rFonts w:ascii="Courier New" w:hAnsi="Courier New" w:cs="Courier New"/>
          <w:sz w:val="18"/>
          <w:szCs w:val="18"/>
          <w:lang w:val="en-US"/>
        </w:rPr>
        <w:tab/>
      </w:r>
      <w:r w:rsidRPr="0099762C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14:paraId="1ECCF17D" w14:textId="77777777" w:rsidR="00C74D1D" w:rsidRPr="0099762C" w:rsidRDefault="00C74D1D" w:rsidP="00C74D1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3758FEF5" w14:textId="77777777" w:rsidR="00C74D1D" w:rsidRPr="0099762C" w:rsidRDefault="00C74D1D" w:rsidP="00C74D1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99762C">
        <w:rPr>
          <w:rFonts w:ascii="Courier New" w:hAnsi="Courier New" w:cs="Courier New"/>
          <w:sz w:val="18"/>
          <w:szCs w:val="18"/>
          <w:lang w:val="en-US"/>
        </w:rPr>
        <w:tab/>
      </w:r>
      <w:r w:rsidRPr="0099762C">
        <w:rPr>
          <w:rFonts w:ascii="Courier New" w:hAnsi="Courier New" w:cs="Courier New"/>
          <w:sz w:val="18"/>
          <w:szCs w:val="18"/>
          <w:lang w:val="en-US"/>
        </w:rPr>
        <w:tab/>
        <w:t>private void Combo_DropDownClosed(object sender, EventArgs e)</w:t>
      </w:r>
    </w:p>
    <w:p w14:paraId="6C39DFD5" w14:textId="77777777" w:rsidR="00C74D1D" w:rsidRPr="0099762C" w:rsidRDefault="00C74D1D" w:rsidP="00C74D1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99762C">
        <w:rPr>
          <w:rFonts w:ascii="Courier New" w:hAnsi="Courier New" w:cs="Courier New"/>
          <w:sz w:val="18"/>
          <w:szCs w:val="18"/>
          <w:lang w:val="en-US"/>
        </w:rPr>
        <w:tab/>
      </w:r>
      <w:r w:rsidRPr="0099762C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14:paraId="034CDEA0" w14:textId="77777777" w:rsidR="00C74D1D" w:rsidRPr="0099762C" w:rsidRDefault="00C74D1D" w:rsidP="00C74D1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99762C">
        <w:rPr>
          <w:rFonts w:ascii="Courier New" w:hAnsi="Courier New" w:cs="Courier New"/>
          <w:sz w:val="18"/>
          <w:szCs w:val="18"/>
          <w:lang w:val="en-US"/>
        </w:rPr>
        <w:tab/>
      </w:r>
      <w:r w:rsidRPr="0099762C">
        <w:rPr>
          <w:rFonts w:ascii="Courier New" w:hAnsi="Courier New" w:cs="Courier New"/>
          <w:sz w:val="18"/>
          <w:szCs w:val="18"/>
          <w:lang w:val="en-US"/>
        </w:rPr>
        <w:tab/>
      </w:r>
      <w:r w:rsidRPr="0099762C">
        <w:rPr>
          <w:rFonts w:ascii="Courier New" w:hAnsi="Courier New" w:cs="Courier New"/>
          <w:sz w:val="18"/>
          <w:szCs w:val="18"/>
          <w:lang w:val="en-US"/>
        </w:rPr>
        <w:tab/>
        <w:t>if (_previousSelected == Selected)</w:t>
      </w:r>
    </w:p>
    <w:p w14:paraId="3705577F" w14:textId="77777777" w:rsidR="00C74D1D" w:rsidRPr="0099762C" w:rsidRDefault="00C74D1D" w:rsidP="00C74D1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99762C">
        <w:rPr>
          <w:rFonts w:ascii="Courier New" w:hAnsi="Courier New" w:cs="Courier New"/>
          <w:sz w:val="18"/>
          <w:szCs w:val="18"/>
          <w:lang w:val="en-US"/>
        </w:rPr>
        <w:tab/>
      </w:r>
      <w:r w:rsidRPr="0099762C">
        <w:rPr>
          <w:rFonts w:ascii="Courier New" w:hAnsi="Courier New" w:cs="Courier New"/>
          <w:sz w:val="18"/>
          <w:szCs w:val="18"/>
          <w:lang w:val="en-US"/>
        </w:rPr>
        <w:tab/>
      </w:r>
      <w:r w:rsidRPr="0099762C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14:paraId="62FA85E5" w14:textId="77777777" w:rsidR="00C74D1D" w:rsidRPr="0099762C" w:rsidRDefault="00C74D1D" w:rsidP="00C74D1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99762C">
        <w:rPr>
          <w:rFonts w:ascii="Courier New" w:hAnsi="Courier New" w:cs="Courier New"/>
          <w:sz w:val="18"/>
          <w:szCs w:val="18"/>
          <w:lang w:val="en-US"/>
        </w:rPr>
        <w:lastRenderedPageBreak/>
        <w:tab/>
      </w:r>
      <w:r w:rsidRPr="0099762C">
        <w:rPr>
          <w:rFonts w:ascii="Courier New" w:hAnsi="Courier New" w:cs="Courier New"/>
          <w:sz w:val="18"/>
          <w:szCs w:val="18"/>
          <w:lang w:val="en-US"/>
        </w:rPr>
        <w:tab/>
      </w:r>
      <w:r w:rsidRPr="0099762C">
        <w:rPr>
          <w:rFonts w:ascii="Courier New" w:hAnsi="Courier New" w:cs="Courier New"/>
          <w:sz w:val="18"/>
          <w:szCs w:val="18"/>
          <w:lang w:val="en-US"/>
        </w:rPr>
        <w:tab/>
      </w:r>
      <w:r w:rsidRPr="0099762C">
        <w:rPr>
          <w:rFonts w:ascii="Courier New" w:hAnsi="Courier New" w:cs="Courier New"/>
          <w:sz w:val="18"/>
          <w:szCs w:val="18"/>
          <w:lang w:val="en-US"/>
        </w:rPr>
        <w:tab/>
        <w:t>Selected = -1;</w:t>
      </w:r>
    </w:p>
    <w:p w14:paraId="3FEF7C1B" w14:textId="77777777" w:rsidR="00C74D1D" w:rsidRPr="0099762C" w:rsidRDefault="00C74D1D" w:rsidP="00C74D1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99762C">
        <w:rPr>
          <w:rFonts w:ascii="Courier New" w:hAnsi="Courier New" w:cs="Courier New"/>
          <w:sz w:val="18"/>
          <w:szCs w:val="18"/>
          <w:lang w:val="en-US"/>
        </w:rPr>
        <w:tab/>
      </w:r>
      <w:r w:rsidRPr="0099762C">
        <w:rPr>
          <w:rFonts w:ascii="Courier New" w:hAnsi="Courier New" w:cs="Courier New"/>
          <w:sz w:val="18"/>
          <w:szCs w:val="18"/>
          <w:lang w:val="en-US"/>
        </w:rPr>
        <w:tab/>
      </w:r>
      <w:r w:rsidRPr="0099762C">
        <w:rPr>
          <w:rFonts w:ascii="Courier New" w:hAnsi="Courier New" w:cs="Courier New"/>
          <w:sz w:val="18"/>
          <w:szCs w:val="18"/>
          <w:lang w:val="en-US"/>
        </w:rPr>
        <w:tab/>
      </w:r>
      <w:r w:rsidRPr="0099762C">
        <w:rPr>
          <w:rFonts w:ascii="Courier New" w:hAnsi="Courier New" w:cs="Courier New"/>
          <w:sz w:val="18"/>
          <w:szCs w:val="18"/>
          <w:lang w:val="en-US"/>
        </w:rPr>
        <w:tab/>
        <w:t>_previousSelected = -1;</w:t>
      </w:r>
    </w:p>
    <w:p w14:paraId="6178F072" w14:textId="77777777" w:rsidR="00C74D1D" w:rsidRPr="0099762C" w:rsidRDefault="00C74D1D" w:rsidP="00C74D1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99762C">
        <w:rPr>
          <w:rFonts w:ascii="Courier New" w:hAnsi="Courier New" w:cs="Courier New"/>
          <w:sz w:val="18"/>
          <w:szCs w:val="18"/>
          <w:lang w:val="en-US"/>
        </w:rPr>
        <w:tab/>
      </w:r>
      <w:r w:rsidRPr="0099762C">
        <w:rPr>
          <w:rFonts w:ascii="Courier New" w:hAnsi="Courier New" w:cs="Courier New"/>
          <w:sz w:val="18"/>
          <w:szCs w:val="18"/>
          <w:lang w:val="en-US"/>
        </w:rPr>
        <w:tab/>
      </w:r>
      <w:r w:rsidRPr="0099762C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14:paraId="77AD410B" w14:textId="77777777" w:rsidR="00C74D1D" w:rsidRPr="0099762C" w:rsidRDefault="00C74D1D" w:rsidP="00C74D1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99762C">
        <w:rPr>
          <w:rFonts w:ascii="Courier New" w:hAnsi="Courier New" w:cs="Courier New"/>
          <w:sz w:val="18"/>
          <w:szCs w:val="18"/>
          <w:lang w:val="en-US"/>
        </w:rPr>
        <w:tab/>
      </w:r>
      <w:r w:rsidRPr="0099762C">
        <w:rPr>
          <w:rFonts w:ascii="Courier New" w:hAnsi="Courier New" w:cs="Courier New"/>
          <w:sz w:val="18"/>
          <w:szCs w:val="18"/>
          <w:lang w:val="en-US"/>
        </w:rPr>
        <w:tab/>
      </w:r>
      <w:r w:rsidRPr="0099762C">
        <w:rPr>
          <w:rFonts w:ascii="Courier New" w:hAnsi="Courier New" w:cs="Courier New"/>
          <w:sz w:val="18"/>
          <w:szCs w:val="18"/>
          <w:lang w:val="en-US"/>
        </w:rPr>
        <w:tab/>
        <w:t>else _previousSelected = Selected;</w:t>
      </w:r>
    </w:p>
    <w:p w14:paraId="4CA537F5" w14:textId="77777777" w:rsidR="00C74D1D" w:rsidRPr="0099762C" w:rsidRDefault="00C74D1D" w:rsidP="00C74D1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99762C">
        <w:rPr>
          <w:rFonts w:ascii="Courier New" w:hAnsi="Courier New" w:cs="Courier New"/>
          <w:sz w:val="18"/>
          <w:szCs w:val="18"/>
          <w:lang w:val="en-US"/>
        </w:rPr>
        <w:tab/>
      </w:r>
      <w:r w:rsidRPr="0099762C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14:paraId="7960A0AB" w14:textId="77777777" w:rsidR="00C74D1D" w:rsidRPr="0099762C" w:rsidRDefault="00C74D1D" w:rsidP="00C74D1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99762C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14:paraId="0B00CB31" w14:textId="77777777" w:rsidR="00C74D1D" w:rsidRPr="00157ADD" w:rsidRDefault="00C74D1D" w:rsidP="00C74D1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99762C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387FCF13" w14:textId="77777777" w:rsidR="00C74D1D" w:rsidRDefault="00C74D1D" w:rsidP="008F793A">
      <w:pPr>
        <w:pStyle w:val="2"/>
        <w:rPr>
          <w:lang w:val="en-US"/>
        </w:rPr>
      </w:pPr>
      <w:r>
        <w:rPr>
          <w:lang w:val="en-US"/>
        </w:rPr>
        <w:t>General/Form/Field/UI/</w:t>
      </w:r>
      <w:r w:rsidRPr="005F7F2C">
        <w:rPr>
          <w:lang w:val="en-US"/>
        </w:rPr>
        <w:t>TextField.xaml</w:t>
      </w:r>
    </w:p>
    <w:p w14:paraId="1A37CF31" w14:textId="77777777" w:rsidR="00C74D1D" w:rsidRPr="00BD654F" w:rsidRDefault="00C74D1D" w:rsidP="00C74D1D">
      <w:pPr>
        <w:spacing w:after="2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D654F">
        <w:rPr>
          <w:rFonts w:ascii="Courier New" w:hAnsi="Courier New" w:cs="Courier New"/>
          <w:sz w:val="18"/>
          <w:szCs w:val="18"/>
          <w:lang w:val="en-US"/>
        </w:rPr>
        <w:t>&lt;UserControl x:Class="CS.General.Form.Field.TextField"</w:t>
      </w:r>
    </w:p>
    <w:p w14:paraId="6A14429F" w14:textId="77777777" w:rsidR="00C74D1D" w:rsidRPr="00BD654F" w:rsidRDefault="00C74D1D" w:rsidP="00C74D1D">
      <w:pPr>
        <w:spacing w:after="2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D654F">
        <w:rPr>
          <w:rFonts w:ascii="Courier New" w:hAnsi="Courier New" w:cs="Courier New"/>
          <w:sz w:val="18"/>
          <w:szCs w:val="18"/>
          <w:lang w:val="en-US"/>
        </w:rPr>
        <w:t xml:space="preserve">             xmlns="http://schemas.microsoft.com/winfx/2006/xaml/presentation"</w:t>
      </w:r>
    </w:p>
    <w:p w14:paraId="264CB3F7" w14:textId="77777777" w:rsidR="00C74D1D" w:rsidRPr="00BD654F" w:rsidRDefault="00C74D1D" w:rsidP="00C74D1D">
      <w:pPr>
        <w:spacing w:after="2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D654F">
        <w:rPr>
          <w:rFonts w:ascii="Courier New" w:hAnsi="Courier New" w:cs="Courier New"/>
          <w:sz w:val="18"/>
          <w:szCs w:val="18"/>
          <w:lang w:val="en-US"/>
        </w:rPr>
        <w:t xml:space="preserve">             xmlns:x="http://schemas.microsoft.com/winfx/2006/xaml"</w:t>
      </w:r>
    </w:p>
    <w:p w14:paraId="67A0DB47" w14:textId="77777777" w:rsidR="00C74D1D" w:rsidRPr="00BD654F" w:rsidRDefault="00C74D1D" w:rsidP="00C74D1D">
      <w:pPr>
        <w:spacing w:after="2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D654F">
        <w:rPr>
          <w:rFonts w:ascii="Courier New" w:hAnsi="Courier New" w:cs="Courier New"/>
          <w:sz w:val="18"/>
          <w:szCs w:val="18"/>
          <w:lang w:val="en-US"/>
        </w:rPr>
        <w:t xml:space="preserve">             xmlns:mc="http://schemas.openxmlformats.org/markup-compatibility/2006" </w:t>
      </w:r>
    </w:p>
    <w:p w14:paraId="210916C0" w14:textId="77777777" w:rsidR="00C74D1D" w:rsidRPr="00BD654F" w:rsidRDefault="00C74D1D" w:rsidP="00C74D1D">
      <w:pPr>
        <w:spacing w:after="2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D654F">
        <w:rPr>
          <w:rFonts w:ascii="Courier New" w:hAnsi="Courier New" w:cs="Courier New"/>
          <w:sz w:val="18"/>
          <w:szCs w:val="18"/>
          <w:lang w:val="en-US"/>
        </w:rPr>
        <w:t xml:space="preserve">             xmlns:d="http://schemas.microsoft.com/expression/blend/2008" </w:t>
      </w:r>
    </w:p>
    <w:p w14:paraId="74BA8310" w14:textId="77777777" w:rsidR="00C74D1D" w:rsidRPr="00BD654F" w:rsidRDefault="00C74D1D" w:rsidP="00C74D1D">
      <w:pPr>
        <w:spacing w:after="2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D654F">
        <w:rPr>
          <w:rFonts w:ascii="Courier New" w:hAnsi="Courier New" w:cs="Courier New"/>
          <w:sz w:val="18"/>
          <w:szCs w:val="18"/>
          <w:lang w:val="en-US"/>
        </w:rPr>
        <w:t xml:space="preserve">             mc:Ignorable="d" </w:t>
      </w:r>
    </w:p>
    <w:p w14:paraId="3242E94F" w14:textId="77777777" w:rsidR="00C74D1D" w:rsidRPr="00BD654F" w:rsidRDefault="00C74D1D" w:rsidP="00C74D1D">
      <w:pPr>
        <w:spacing w:after="2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D654F">
        <w:rPr>
          <w:rFonts w:ascii="Courier New" w:hAnsi="Courier New" w:cs="Courier New"/>
          <w:sz w:val="18"/>
          <w:szCs w:val="18"/>
          <w:lang w:val="en-US"/>
        </w:rPr>
        <w:t xml:space="preserve">             d:DesignHeight="45" d:DesignWidth="800" Margin="20 10"&gt;</w:t>
      </w:r>
    </w:p>
    <w:p w14:paraId="4BFD5623" w14:textId="77777777" w:rsidR="00C74D1D" w:rsidRPr="00BD654F" w:rsidRDefault="00C74D1D" w:rsidP="00C74D1D">
      <w:pPr>
        <w:spacing w:after="2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D654F">
        <w:rPr>
          <w:rFonts w:ascii="Courier New" w:hAnsi="Courier New" w:cs="Courier New"/>
          <w:sz w:val="18"/>
          <w:szCs w:val="18"/>
          <w:lang w:val="en-US"/>
        </w:rPr>
        <w:t xml:space="preserve">    &lt;Grid&gt;</w:t>
      </w:r>
    </w:p>
    <w:p w14:paraId="50DE5FC5" w14:textId="77777777" w:rsidR="00C74D1D" w:rsidRPr="00BD654F" w:rsidRDefault="00C74D1D" w:rsidP="00C74D1D">
      <w:pPr>
        <w:spacing w:after="2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D654F">
        <w:rPr>
          <w:rFonts w:ascii="Courier New" w:hAnsi="Courier New" w:cs="Courier New"/>
          <w:sz w:val="18"/>
          <w:szCs w:val="18"/>
          <w:lang w:val="en-US"/>
        </w:rPr>
        <w:t xml:space="preserve">        &lt;Grid.RowDefinitions&gt;</w:t>
      </w:r>
    </w:p>
    <w:p w14:paraId="7E0CE759" w14:textId="77777777" w:rsidR="00C74D1D" w:rsidRPr="00BD654F" w:rsidRDefault="00C74D1D" w:rsidP="00C74D1D">
      <w:pPr>
        <w:spacing w:after="2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D654F">
        <w:rPr>
          <w:rFonts w:ascii="Courier New" w:hAnsi="Courier New" w:cs="Courier New"/>
          <w:sz w:val="18"/>
          <w:szCs w:val="18"/>
          <w:lang w:val="en-US"/>
        </w:rPr>
        <w:t xml:space="preserve">            &lt;RowDefinition Height="20"/&gt;</w:t>
      </w:r>
    </w:p>
    <w:p w14:paraId="501438EB" w14:textId="77777777" w:rsidR="00C74D1D" w:rsidRPr="00BD654F" w:rsidRDefault="00C74D1D" w:rsidP="00C74D1D">
      <w:pPr>
        <w:spacing w:after="2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D654F">
        <w:rPr>
          <w:rFonts w:ascii="Courier New" w:hAnsi="Courier New" w:cs="Courier New"/>
          <w:sz w:val="18"/>
          <w:szCs w:val="18"/>
          <w:lang w:val="en-US"/>
        </w:rPr>
        <w:t xml:space="preserve">            &lt;RowDefinition Height="Auto"/&gt;</w:t>
      </w:r>
    </w:p>
    <w:p w14:paraId="32D86551" w14:textId="77777777" w:rsidR="00C74D1D" w:rsidRPr="00BD654F" w:rsidRDefault="00C74D1D" w:rsidP="00C74D1D">
      <w:pPr>
        <w:spacing w:after="2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D654F">
        <w:rPr>
          <w:rFonts w:ascii="Courier New" w:hAnsi="Courier New" w:cs="Courier New"/>
          <w:sz w:val="18"/>
          <w:szCs w:val="18"/>
          <w:lang w:val="en-US"/>
        </w:rPr>
        <w:t xml:space="preserve">        &lt;/Grid.RowDefinitions&gt;</w:t>
      </w:r>
    </w:p>
    <w:p w14:paraId="32B39504" w14:textId="77777777" w:rsidR="00C74D1D" w:rsidRPr="00BD654F" w:rsidRDefault="00C74D1D" w:rsidP="00C74D1D">
      <w:pPr>
        <w:spacing w:after="2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2E6883F6" w14:textId="77777777" w:rsidR="00C74D1D" w:rsidRPr="00BD654F" w:rsidRDefault="00C74D1D" w:rsidP="00C74D1D">
      <w:pPr>
        <w:spacing w:after="2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D654F">
        <w:rPr>
          <w:rFonts w:ascii="Courier New" w:hAnsi="Courier New" w:cs="Courier New"/>
          <w:sz w:val="18"/>
          <w:szCs w:val="18"/>
          <w:lang w:val="en-US"/>
        </w:rPr>
        <w:t xml:space="preserve">        &lt;TextBlock Name="Header" Grid.ColumnSpan="2"/&gt;</w:t>
      </w:r>
    </w:p>
    <w:p w14:paraId="7A9B2F1C" w14:textId="77777777" w:rsidR="00C74D1D" w:rsidRPr="00BD654F" w:rsidRDefault="00C74D1D" w:rsidP="00C74D1D">
      <w:pPr>
        <w:spacing w:after="2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D654F">
        <w:rPr>
          <w:rFonts w:ascii="Courier New" w:hAnsi="Courier New" w:cs="Courier New"/>
          <w:sz w:val="18"/>
          <w:szCs w:val="18"/>
          <w:lang w:val="en-US"/>
        </w:rPr>
        <w:t xml:space="preserve">        &lt;TextBox Name="Field" Grid.Row="1" Padding="2.5 4.5" VerticalAlignment="Center"/&gt;</w:t>
      </w:r>
    </w:p>
    <w:p w14:paraId="2E6B2E99" w14:textId="77777777" w:rsidR="00C74D1D" w:rsidRPr="00BD654F" w:rsidRDefault="00C74D1D" w:rsidP="00C74D1D">
      <w:pPr>
        <w:spacing w:after="2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D654F">
        <w:rPr>
          <w:rFonts w:ascii="Courier New" w:hAnsi="Courier New" w:cs="Courier New"/>
          <w:sz w:val="18"/>
          <w:szCs w:val="18"/>
          <w:lang w:val="en-US"/>
        </w:rPr>
        <w:t xml:space="preserve">    &lt;/Grid&gt;</w:t>
      </w:r>
    </w:p>
    <w:p w14:paraId="60E76CEF" w14:textId="77777777" w:rsidR="00C74D1D" w:rsidRPr="0099762C" w:rsidRDefault="00C74D1D" w:rsidP="00C74D1D">
      <w:pPr>
        <w:spacing w:after="2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D654F">
        <w:rPr>
          <w:rFonts w:ascii="Courier New" w:hAnsi="Courier New" w:cs="Courier New"/>
          <w:sz w:val="18"/>
          <w:szCs w:val="18"/>
          <w:lang w:val="en-US"/>
        </w:rPr>
        <w:t>&lt;/UserControl&gt;</w:t>
      </w:r>
    </w:p>
    <w:p w14:paraId="294B065C" w14:textId="77777777" w:rsidR="00C74D1D" w:rsidRPr="00BC101C" w:rsidRDefault="00C74D1D" w:rsidP="008F793A">
      <w:pPr>
        <w:pStyle w:val="2"/>
        <w:rPr>
          <w:lang w:val="en-US"/>
        </w:rPr>
      </w:pPr>
      <w:r>
        <w:rPr>
          <w:lang w:val="en-US"/>
        </w:rPr>
        <w:t>General/Form/Field/UI/</w:t>
      </w:r>
      <w:r w:rsidRPr="00E218AA">
        <w:rPr>
          <w:lang w:val="en-US"/>
        </w:rPr>
        <w:t>TextField.xaml.cs</w:t>
      </w:r>
    </w:p>
    <w:p w14:paraId="3E3FC2BA" w14:textId="77777777" w:rsidR="00C74D1D" w:rsidRPr="00BD654F" w:rsidRDefault="00C74D1D" w:rsidP="00C74D1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D654F">
        <w:rPr>
          <w:rFonts w:ascii="Courier New" w:hAnsi="Courier New" w:cs="Courier New"/>
          <w:sz w:val="18"/>
          <w:szCs w:val="18"/>
          <w:lang w:val="en-US"/>
        </w:rPr>
        <w:t>using CS.General.Form.Field.UI;</w:t>
      </w:r>
    </w:p>
    <w:p w14:paraId="2F1E221A" w14:textId="77777777" w:rsidR="00C74D1D" w:rsidRPr="00BD654F" w:rsidRDefault="00C74D1D" w:rsidP="00C74D1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D654F">
        <w:rPr>
          <w:rFonts w:ascii="Courier New" w:hAnsi="Courier New" w:cs="Courier New"/>
          <w:sz w:val="18"/>
          <w:szCs w:val="18"/>
          <w:lang w:val="en-US"/>
        </w:rPr>
        <w:t>using System.Windows.Controls;</w:t>
      </w:r>
    </w:p>
    <w:p w14:paraId="320F12B1" w14:textId="77777777" w:rsidR="00C74D1D" w:rsidRPr="00BD654F" w:rsidRDefault="00C74D1D" w:rsidP="00C74D1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D654F">
        <w:rPr>
          <w:rFonts w:ascii="Courier New" w:hAnsi="Courier New" w:cs="Courier New"/>
          <w:sz w:val="18"/>
          <w:szCs w:val="18"/>
          <w:lang w:val="en-US"/>
        </w:rPr>
        <w:t>using System.Windows.Media;</w:t>
      </w:r>
    </w:p>
    <w:p w14:paraId="074CE293" w14:textId="77777777" w:rsidR="00C74D1D" w:rsidRPr="00BD654F" w:rsidRDefault="00C74D1D" w:rsidP="00C74D1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2B9CE5D0" w14:textId="77777777" w:rsidR="00C74D1D" w:rsidRPr="00BD654F" w:rsidRDefault="00C74D1D" w:rsidP="00C74D1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D654F">
        <w:rPr>
          <w:rFonts w:ascii="Courier New" w:hAnsi="Courier New" w:cs="Courier New"/>
          <w:sz w:val="18"/>
          <w:szCs w:val="18"/>
          <w:lang w:val="en-US"/>
        </w:rPr>
        <w:t>namespace CS.General.Form.Field</w:t>
      </w:r>
    </w:p>
    <w:p w14:paraId="3D29302F" w14:textId="77777777" w:rsidR="00C74D1D" w:rsidRPr="00BD654F" w:rsidRDefault="00C74D1D" w:rsidP="00C74D1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D654F">
        <w:rPr>
          <w:rFonts w:ascii="Courier New" w:hAnsi="Courier New" w:cs="Courier New"/>
          <w:sz w:val="18"/>
          <w:szCs w:val="18"/>
          <w:lang w:val="en-US"/>
        </w:rPr>
        <w:t>{</w:t>
      </w:r>
    </w:p>
    <w:p w14:paraId="702A49D2" w14:textId="77777777" w:rsidR="00C74D1D" w:rsidRPr="00BD654F" w:rsidRDefault="00C74D1D" w:rsidP="00C74D1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D654F">
        <w:rPr>
          <w:rFonts w:ascii="Courier New" w:hAnsi="Courier New" w:cs="Courier New"/>
          <w:sz w:val="18"/>
          <w:szCs w:val="18"/>
          <w:lang w:val="en-US"/>
        </w:rPr>
        <w:tab/>
        <w:t>public partial class TextField : UserControl, ITextFieldUi</w:t>
      </w:r>
    </w:p>
    <w:p w14:paraId="215EF9D2" w14:textId="77777777" w:rsidR="00C74D1D" w:rsidRPr="00BD654F" w:rsidRDefault="00C74D1D" w:rsidP="00C74D1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D654F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14:paraId="53A2C2EE" w14:textId="77777777" w:rsidR="00C74D1D" w:rsidRPr="00BD654F" w:rsidRDefault="00C74D1D" w:rsidP="00C74D1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D654F">
        <w:rPr>
          <w:rFonts w:ascii="Courier New" w:hAnsi="Courier New" w:cs="Courier New"/>
          <w:sz w:val="18"/>
          <w:szCs w:val="18"/>
          <w:lang w:val="en-US"/>
        </w:rPr>
        <w:tab/>
      </w:r>
      <w:r w:rsidRPr="00BD654F">
        <w:rPr>
          <w:rFonts w:ascii="Courier New" w:hAnsi="Courier New" w:cs="Courier New"/>
          <w:sz w:val="18"/>
          <w:szCs w:val="18"/>
          <w:lang w:val="en-US"/>
        </w:rPr>
        <w:tab/>
        <w:t>public string Title</w:t>
      </w:r>
    </w:p>
    <w:p w14:paraId="261D15E7" w14:textId="77777777" w:rsidR="00C74D1D" w:rsidRPr="00BD654F" w:rsidRDefault="00C74D1D" w:rsidP="00C74D1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D654F">
        <w:rPr>
          <w:rFonts w:ascii="Courier New" w:hAnsi="Courier New" w:cs="Courier New"/>
          <w:sz w:val="18"/>
          <w:szCs w:val="18"/>
          <w:lang w:val="en-US"/>
        </w:rPr>
        <w:tab/>
      </w:r>
      <w:r w:rsidRPr="00BD654F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14:paraId="44DE18E8" w14:textId="77777777" w:rsidR="00C74D1D" w:rsidRPr="00BD654F" w:rsidRDefault="00C74D1D" w:rsidP="00C74D1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D654F">
        <w:rPr>
          <w:rFonts w:ascii="Courier New" w:hAnsi="Courier New" w:cs="Courier New"/>
          <w:sz w:val="18"/>
          <w:szCs w:val="18"/>
          <w:lang w:val="en-US"/>
        </w:rPr>
        <w:tab/>
      </w:r>
      <w:r w:rsidRPr="00BD654F">
        <w:rPr>
          <w:rFonts w:ascii="Courier New" w:hAnsi="Courier New" w:cs="Courier New"/>
          <w:sz w:val="18"/>
          <w:szCs w:val="18"/>
          <w:lang w:val="en-US"/>
        </w:rPr>
        <w:tab/>
      </w:r>
      <w:r w:rsidRPr="00BD654F">
        <w:rPr>
          <w:rFonts w:ascii="Courier New" w:hAnsi="Courier New" w:cs="Courier New"/>
          <w:sz w:val="18"/>
          <w:szCs w:val="18"/>
          <w:lang w:val="en-US"/>
        </w:rPr>
        <w:tab/>
        <w:t>get =&gt; Header.Text;</w:t>
      </w:r>
    </w:p>
    <w:p w14:paraId="176E5BE4" w14:textId="77777777" w:rsidR="00C74D1D" w:rsidRPr="00BD654F" w:rsidRDefault="00C74D1D" w:rsidP="00C74D1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D654F">
        <w:rPr>
          <w:rFonts w:ascii="Courier New" w:hAnsi="Courier New" w:cs="Courier New"/>
          <w:sz w:val="18"/>
          <w:szCs w:val="18"/>
          <w:lang w:val="en-US"/>
        </w:rPr>
        <w:tab/>
      </w:r>
      <w:r w:rsidRPr="00BD654F">
        <w:rPr>
          <w:rFonts w:ascii="Courier New" w:hAnsi="Courier New" w:cs="Courier New"/>
          <w:sz w:val="18"/>
          <w:szCs w:val="18"/>
          <w:lang w:val="en-US"/>
        </w:rPr>
        <w:tab/>
      </w:r>
      <w:r w:rsidRPr="00BD654F">
        <w:rPr>
          <w:rFonts w:ascii="Courier New" w:hAnsi="Courier New" w:cs="Courier New"/>
          <w:sz w:val="18"/>
          <w:szCs w:val="18"/>
          <w:lang w:val="en-US"/>
        </w:rPr>
        <w:tab/>
        <w:t>set =&gt; Header.Text = value;</w:t>
      </w:r>
    </w:p>
    <w:p w14:paraId="7FC80AF9" w14:textId="77777777" w:rsidR="00C74D1D" w:rsidRPr="00BD654F" w:rsidRDefault="00C74D1D" w:rsidP="00C74D1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D654F">
        <w:rPr>
          <w:rFonts w:ascii="Courier New" w:hAnsi="Courier New" w:cs="Courier New"/>
          <w:sz w:val="18"/>
          <w:szCs w:val="18"/>
          <w:lang w:val="en-US"/>
        </w:rPr>
        <w:tab/>
      </w:r>
      <w:r w:rsidRPr="00BD654F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14:paraId="3859E7CC" w14:textId="77777777" w:rsidR="00C74D1D" w:rsidRPr="00BD654F" w:rsidRDefault="00C74D1D" w:rsidP="00C74D1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6C1E41F7" w14:textId="77777777" w:rsidR="00C74D1D" w:rsidRPr="00BD654F" w:rsidRDefault="00C74D1D" w:rsidP="00C74D1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D654F">
        <w:rPr>
          <w:rFonts w:ascii="Courier New" w:hAnsi="Courier New" w:cs="Courier New"/>
          <w:sz w:val="18"/>
          <w:szCs w:val="18"/>
          <w:lang w:val="en-US"/>
        </w:rPr>
        <w:tab/>
      </w:r>
      <w:r w:rsidRPr="00BD654F">
        <w:rPr>
          <w:rFonts w:ascii="Courier New" w:hAnsi="Courier New" w:cs="Courier New"/>
          <w:sz w:val="18"/>
          <w:szCs w:val="18"/>
          <w:lang w:val="en-US"/>
        </w:rPr>
        <w:tab/>
        <w:t>public string Text</w:t>
      </w:r>
    </w:p>
    <w:p w14:paraId="5FD59E29" w14:textId="77777777" w:rsidR="00C74D1D" w:rsidRPr="00BD654F" w:rsidRDefault="00C74D1D" w:rsidP="00C74D1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D654F">
        <w:rPr>
          <w:rFonts w:ascii="Courier New" w:hAnsi="Courier New" w:cs="Courier New"/>
          <w:sz w:val="18"/>
          <w:szCs w:val="18"/>
          <w:lang w:val="en-US"/>
        </w:rPr>
        <w:tab/>
      </w:r>
      <w:r w:rsidRPr="00BD654F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14:paraId="2121676F" w14:textId="77777777" w:rsidR="00C74D1D" w:rsidRPr="00BD654F" w:rsidRDefault="00C74D1D" w:rsidP="00C74D1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D654F">
        <w:rPr>
          <w:rFonts w:ascii="Courier New" w:hAnsi="Courier New" w:cs="Courier New"/>
          <w:sz w:val="18"/>
          <w:szCs w:val="18"/>
          <w:lang w:val="en-US"/>
        </w:rPr>
        <w:tab/>
      </w:r>
      <w:r w:rsidRPr="00BD654F">
        <w:rPr>
          <w:rFonts w:ascii="Courier New" w:hAnsi="Courier New" w:cs="Courier New"/>
          <w:sz w:val="18"/>
          <w:szCs w:val="18"/>
          <w:lang w:val="en-US"/>
        </w:rPr>
        <w:tab/>
      </w:r>
      <w:r w:rsidRPr="00BD654F">
        <w:rPr>
          <w:rFonts w:ascii="Courier New" w:hAnsi="Courier New" w:cs="Courier New"/>
          <w:sz w:val="18"/>
          <w:szCs w:val="18"/>
          <w:lang w:val="en-US"/>
        </w:rPr>
        <w:tab/>
        <w:t>get =&gt; Field.Text;</w:t>
      </w:r>
    </w:p>
    <w:p w14:paraId="1989CD51" w14:textId="77777777" w:rsidR="00C74D1D" w:rsidRPr="00BD654F" w:rsidRDefault="00C74D1D" w:rsidP="00C74D1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D654F">
        <w:rPr>
          <w:rFonts w:ascii="Courier New" w:hAnsi="Courier New" w:cs="Courier New"/>
          <w:sz w:val="18"/>
          <w:szCs w:val="18"/>
          <w:lang w:val="en-US"/>
        </w:rPr>
        <w:tab/>
      </w:r>
      <w:r w:rsidRPr="00BD654F">
        <w:rPr>
          <w:rFonts w:ascii="Courier New" w:hAnsi="Courier New" w:cs="Courier New"/>
          <w:sz w:val="18"/>
          <w:szCs w:val="18"/>
          <w:lang w:val="en-US"/>
        </w:rPr>
        <w:tab/>
      </w:r>
      <w:r w:rsidRPr="00BD654F">
        <w:rPr>
          <w:rFonts w:ascii="Courier New" w:hAnsi="Courier New" w:cs="Courier New"/>
          <w:sz w:val="18"/>
          <w:szCs w:val="18"/>
          <w:lang w:val="en-US"/>
        </w:rPr>
        <w:tab/>
        <w:t>set =&gt; Field.Text = value;</w:t>
      </w:r>
    </w:p>
    <w:p w14:paraId="5696548C" w14:textId="77777777" w:rsidR="00C74D1D" w:rsidRPr="00BD654F" w:rsidRDefault="00C74D1D" w:rsidP="00C74D1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D654F">
        <w:rPr>
          <w:rFonts w:ascii="Courier New" w:hAnsi="Courier New" w:cs="Courier New"/>
          <w:sz w:val="18"/>
          <w:szCs w:val="18"/>
          <w:lang w:val="en-US"/>
        </w:rPr>
        <w:tab/>
      </w:r>
      <w:r w:rsidRPr="00BD654F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14:paraId="60365A92" w14:textId="77777777" w:rsidR="00C74D1D" w:rsidRPr="00BD654F" w:rsidRDefault="00C74D1D" w:rsidP="00C74D1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203D7978" w14:textId="77777777" w:rsidR="00C74D1D" w:rsidRPr="00BD654F" w:rsidRDefault="00C74D1D" w:rsidP="00C74D1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D654F">
        <w:rPr>
          <w:rFonts w:ascii="Courier New" w:hAnsi="Courier New" w:cs="Courier New"/>
          <w:sz w:val="18"/>
          <w:szCs w:val="18"/>
          <w:lang w:val="en-US"/>
        </w:rPr>
        <w:tab/>
      </w:r>
      <w:r w:rsidRPr="00BD654F">
        <w:rPr>
          <w:rFonts w:ascii="Courier New" w:hAnsi="Courier New" w:cs="Courier New"/>
          <w:sz w:val="18"/>
          <w:szCs w:val="18"/>
          <w:lang w:val="en-US"/>
        </w:rPr>
        <w:tab/>
        <w:t>public void ShowCorrectness(bool correct)</w:t>
      </w:r>
    </w:p>
    <w:p w14:paraId="7169AFAE" w14:textId="77777777" w:rsidR="00C74D1D" w:rsidRPr="00BD654F" w:rsidRDefault="00C74D1D" w:rsidP="00C74D1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D654F">
        <w:rPr>
          <w:rFonts w:ascii="Courier New" w:hAnsi="Courier New" w:cs="Courier New"/>
          <w:sz w:val="18"/>
          <w:szCs w:val="18"/>
          <w:lang w:val="en-US"/>
        </w:rPr>
        <w:tab/>
      </w:r>
      <w:r w:rsidRPr="00BD654F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14:paraId="7E85A429" w14:textId="77777777" w:rsidR="00C74D1D" w:rsidRPr="00BD654F" w:rsidRDefault="00C74D1D" w:rsidP="00C74D1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D654F">
        <w:rPr>
          <w:rFonts w:ascii="Courier New" w:hAnsi="Courier New" w:cs="Courier New"/>
          <w:sz w:val="18"/>
          <w:szCs w:val="18"/>
          <w:lang w:val="en-US"/>
        </w:rPr>
        <w:tab/>
      </w:r>
      <w:r w:rsidRPr="00BD654F">
        <w:rPr>
          <w:rFonts w:ascii="Courier New" w:hAnsi="Courier New" w:cs="Courier New"/>
          <w:sz w:val="18"/>
          <w:szCs w:val="18"/>
          <w:lang w:val="en-US"/>
        </w:rPr>
        <w:tab/>
      </w:r>
      <w:r w:rsidRPr="00BD654F">
        <w:rPr>
          <w:rFonts w:ascii="Courier New" w:hAnsi="Courier New" w:cs="Courier New"/>
          <w:sz w:val="18"/>
          <w:szCs w:val="18"/>
          <w:lang w:val="en-US"/>
        </w:rPr>
        <w:tab/>
        <w:t>Header.Foreground = correct ? Brushes.Black : Brushes.Red;</w:t>
      </w:r>
    </w:p>
    <w:p w14:paraId="67F7C622" w14:textId="77777777" w:rsidR="00C74D1D" w:rsidRPr="00BD654F" w:rsidRDefault="00C74D1D" w:rsidP="00C74D1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D654F">
        <w:rPr>
          <w:rFonts w:ascii="Courier New" w:hAnsi="Courier New" w:cs="Courier New"/>
          <w:sz w:val="18"/>
          <w:szCs w:val="18"/>
          <w:lang w:val="en-US"/>
        </w:rPr>
        <w:tab/>
      </w:r>
      <w:r w:rsidRPr="00BD654F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14:paraId="2778EF54" w14:textId="77777777" w:rsidR="00C74D1D" w:rsidRPr="00BD654F" w:rsidRDefault="00C74D1D" w:rsidP="00C74D1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65822F59" w14:textId="77777777" w:rsidR="00C74D1D" w:rsidRPr="00BD654F" w:rsidRDefault="00C74D1D" w:rsidP="00C74D1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D654F">
        <w:rPr>
          <w:rFonts w:ascii="Courier New" w:hAnsi="Courier New" w:cs="Courier New"/>
          <w:sz w:val="18"/>
          <w:szCs w:val="18"/>
          <w:lang w:val="en-US"/>
        </w:rPr>
        <w:tab/>
      </w:r>
      <w:r w:rsidRPr="00BD654F">
        <w:rPr>
          <w:rFonts w:ascii="Courier New" w:hAnsi="Courier New" w:cs="Courier New"/>
          <w:sz w:val="18"/>
          <w:szCs w:val="18"/>
          <w:lang w:val="en-US"/>
        </w:rPr>
        <w:tab/>
        <w:t>public TextField()</w:t>
      </w:r>
    </w:p>
    <w:p w14:paraId="4E5F4E43" w14:textId="77777777" w:rsidR="00C74D1D" w:rsidRPr="00BD654F" w:rsidRDefault="00C74D1D" w:rsidP="00C74D1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D654F">
        <w:rPr>
          <w:rFonts w:ascii="Courier New" w:hAnsi="Courier New" w:cs="Courier New"/>
          <w:sz w:val="18"/>
          <w:szCs w:val="18"/>
          <w:lang w:val="en-US"/>
        </w:rPr>
        <w:tab/>
      </w:r>
      <w:r w:rsidRPr="00BD654F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14:paraId="394A2D84" w14:textId="77777777" w:rsidR="00C74D1D" w:rsidRPr="00BD654F" w:rsidRDefault="00C74D1D" w:rsidP="00C74D1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D654F">
        <w:rPr>
          <w:rFonts w:ascii="Courier New" w:hAnsi="Courier New" w:cs="Courier New"/>
          <w:sz w:val="18"/>
          <w:szCs w:val="18"/>
          <w:lang w:val="en-US"/>
        </w:rPr>
        <w:tab/>
      </w:r>
      <w:r w:rsidRPr="00BD654F">
        <w:rPr>
          <w:rFonts w:ascii="Courier New" w:hAnsi="Courier New" w:cs="Courier New"/>
          <w:sz w:val="18"/>
          <w:szCs w:val="18"/>
          <w:lang w:val="en-US"/>
        </w:rPr>
        <w:tab/>
      </w:r>
      <w:r w:rsidRPr="00BD654F">
        <w:rPr>
          <w:rFonts w:ascii="Courier New" w:hAnsi="Courier New" w:cs="Courier New"/>
          <w:sz w:val="18"/>
          <w:szCs w:val="18"/>
          <w:lang w:val="en-US"/>
        </w:rPr>
        <w:tab/>
        <w:t>InitializeComponent();</w:t>
      </w:r>
    </w:p>
    <w:p w14:paraId="6DC0FE3D" w14:textId="77777777" w:rsidR="00C74D1D" w:rsidRPr="00BD654F" w:rsidRDefault="00C74D1D" w:rsidP="00C74D1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D654F">
        <w:rPr>
          <w:rFonts w:ascii="Courier New" w:hAnsi="Courier New" w:cs="Courier New"/>
          <w:sz w:val="18"/>
          <w:szCs w:val="18"/>
          <w:lang w:val="en-US"/>
        </w:rPr>
        <w:tab/>
      </w:r>
      <w:r w:rsidRPr="00BD654F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14:paraId="1FE64979" w14:textId="77777777" w:rsidR="00C74D1D" w:rsidRPr="00BD654F" w:rsidRDefault="00C74D1D" w:rsidP="00C74D1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D654F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14:paraId="609D5C3B" w14:textId="77777777" w:rsidR="00C74D1D" w:rsidRDefault="00C74D1D" w:rsidP="00C74D1D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BD654F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69A72553" w14:textId="1BF30418" w:rsidR="008F793A" w:rsidRDefault="00271362" w:rsidP="008F793A">
      <w:pPr>
        <w:pStyle w:val="1"/>
      </w:pPr>
      <w:r>
        <w:lastRenderedPageBreak/>
        <w:t>Стратегія</w:t>
      </w:r>
    </w:p>
    <w:p w14:paraId="4A7EEEAD" w14:textId="7851AA4E" w:rsidR="009F5D02" w:rsidRDefault="009F5D02" w:rsidP="009F5D02">
      <w:pPr>
        <w:pStyle w:val="2"/>
        <w:rPr>
          <w:lang w:val="en-US"/>
        </w:rPr>
      </w:pPr>
      <w:r>
        <w:rPr>
          <w:lang w:val="en-US"/>
        </w:rPr>
        <w:t>Authorization/Window</w:t>
      </w:r>
    </w:p>
    <w:p w14:paraId="138AEDC8" w14:textId="4FD571E3" w:rsidR="00EC1B46" w:rsidRPr="00C0326C" w:rsidRDefault="00EC1B46" w:rsidP="00EC1B46">
      <w:pPr>
        <w:pStyle w:val="a9"/>
        <w:rPr>
          <w:sz w:val="16"/>
          <w:szCs w:val="16"/>
        </w:rPr>
      </w:pPr>
      <w:r w:rsidRPr="00C0326C">
        <w:rPr>
          <w:sz w:val="16"/>
          <w:szCs w:val="16"/>
        </w:rPr>
        <w:t>using CS.Authorization;</w:t>
      </w:r>
    </w:p>
    <w:p w14:paraId="53D0DD8F" w14:textId="77777777" w:rsidR="00EC1B46" w:rsidRPr="00C0326C" w:rsidRDefault="00EC1B46" w:rsidP="00EC1B46">
      <w:pPr>
        <w:pStyle w:val="a9"/>
        <w:rPr>
          <w:sz w:val="16"/>
          <w:szCs w:val="16"/>
        </w:rPr>
      </w:pPr>
      <w:r w:rsidRPr="00C0326C">
        <w:rPr>
          <w:sz w:val="16"/>
          <w:szCs w:val="16"/>
        </w:rPr>
        <w:t>using CS.General;</w:t>
      </w:r>
    </w:p>
    <w:p w14:paraId="0ED090DE" w14:textId="77777777" w:rsidR="00EC1B46" w:rsidRPr="00C0326C" w:rsidRDefault="00EC1B46" w:rsidP="00EC1B46">
      <w:pPr>
        <w:pStyle w:val="a9"/>
        <w:rPr>
          <w:sz w:val="16"/>
          <w:szCs w:val="16"/>
        </w:rPr>
      </w:pPr>
      <w:r w:rsidRPr="00C0326C">
        <w:rPr>
          <w:sz w:val="16"/>
          <w:szCs w:val="16"/>
        </w:rPr>
        <w:t>using CS.General.Form.Logic;</w:t>
      </w:r>
    </w:p>
    <w:p w14:paraId="725246EC" w14:textId="77777777" w:rsidR="00EC1B46" w:rsidRPr="00C0326C" w:rsidRDefault="00EC1B46" w:rsidP="00EC1B46">
      <w:pPr>
        <w:pStyle w:val="a9"/>
        <w:rPr>
          <w:sz w:val="16"/>
          <w:szCs w:val="16"/>
        </w:rPr>
      </w:pPr>
      <w:r w:rsidRPr="00C0326C">
        <w:rPr>
          <w:sz w:val="16"/>
          <w:szCs w:val="16"/>
        </w:rPr>
        <w:t>using System.Windows;</w:t>
      </w:r>
    </w:p>
    <w:p w14:paraId="5977C75D" w14:textId="77777777" w:rsidR="00EC1B46" w:rsidRPr="00C0326C" w:rsidRDefault="00EC1B46" w:rsidP="00EC1B46">
      <w:pPr>
        <w:pStyle w:val="a9"/>
        <w:rPr>
          <w:sz w:val="16"/>
          <w:szCs w:val="16"/>
        </w:rPr>
      </w:pPr>
    </w:p>
    <w:p w14:paraId="63282FE5" w14:textId="77777777" w:rsidR="00EC1B46" w:rsidRPr="00C0326C" w:rsidRDefault="00EC1B46" w:rsidP="00EC1B46">
      <w:pPr>
        <w:pStyle w:val="a9"/>
        <w:rPr>
          <w:sz w:val="16"/>
          <w:szCs w:val="16"/>
        </w:rPr>
      </w:pPr>
      <w:r w:rsidRPr="00C0326C">
        <w:rPr>
          <w:sz w:val="16"/>
          <w:szCs w:val="16"/>
        </w:rPr>
        <w:t>namespace CS</w:t>
      </w:r>
    </w:p>
    <w:p w14:paraId="17C260BA" w14:textId="77777777" w:rsidR="00EC1B46" w:rsidRPr="00C0326C" w:rsidRDefault="00EC1B46" w:rsidP="00EC1B46">
      <w:pPr>
        <w:pStyle w:val="a9"/>
        <w:rPr>
          <w:sz w:val="16"/>
          <w:szCs w:val="16"/>
        </w:rPr>
      </w:pPr>
      <w:r w:rsidRPr="00C0326C">
        <w:rPr>
          <w:sz w:val="16"/>
          <w:szCs w:val="16"/>
        </w:rPr>
        <w:t>{</w:t>
      </w:r>
    </w:p>
    <w:p w14:paraId="17056EB4" w14:textId="77777777" w:rsidR="00EC1B46" w:rsidRPr="00C0326C" w:rsidRDefault="00EC1B46" w:rsidP="00EC1B46">
      <w:pPr>
        <w:pStyle w:val="a9"/>
        <w:rPr>
          <w:sz w:val="16"/>
          <w:szCs w:val="16"/>
        </w:rPr>
      </w:pPr>
      <w:r w:rsidRPr="00C0326C">
        <w:rPr>
          <w:sz w:val="16"/>
          <w:szCs w:val="16"/>
        </w:rPr>
        <w:tab/>
        <w:t>public partial class MainWindow : Window, IFormUser</w:t>
      </w:r>
    </w:p>
    <w:p w14:paraId="4674AC88" w14:textId="77777777" w:rsidR="00EC1B46" w:rsidRPr="00C0326C" w:rsidRDefault="00EC1B46" w:rsidP="00EC1B46">
      <w:pPr>
        <w:pStyle w:val="a9"/>
        <w:rPr>
          <w:sz w:val="16"/>
          <w:szCs w:val="16"/>
        </w:rPr>
      </w:pPr>
      <w:r w:rsidRPr="00C0326C">
        <w:rPr>
          <w:sz w:val="16"/>
          <w:szCs w:val="16"/>
        </w:rPr>
        <w:tab/>
        <w:t>{</w:t>
      </w:r>
    </w:p>
    <w:p w14:paraId="050BBFA4" w14:textId="77777777" w:rsidR="00EC1B46" w:rsidRPr="00C0326C" w:rsidRDefault="00EC1B46" w:rsidP="00EC1B46">
      <w:pPr>
        <w:pStyle w:val="a9"/>
        <w:rPr>
          <w:sz w:val="16"/>
          <w:szCs w:val="16"/>
        </w:rPr>
      </w:pPr>
      <w:r w:rsidRPr="00C0326C">
        <w:rPr>
          <w:sz w:val="16"/>
          <w:szCs w:val="16"/>
        </w:rPr>
        <w:tab/>
      </w:r>
      <w:r w:rsidRPr="00C0326C">
        <w:rPr>
          <w:sz w:val="16"/>
          <w:szCs w:val="16"/>
        </w:rPr>
        <w:tab/>
        <w:t>private static Dictionary&lt;ConnectionStatus, bool[]&gt; _statuses = [];</w:t>
      </w:r>
    </w:p>
    <w:p w14:paraId="2EC3AF13" w14:textId="77777777" w:rsidR="00EC1B46" w:rsidRPr="00C0326C" w:rsidRDefault="00EC1B46" w:rsidP="00EC1B46">
      <w:pPr>
        <w:pStyle w:val="a9"/>
        <w:rPr>
          <w:sz w:val="16"/>
          <w:szCs w:val="16"/>
        </w:rPr>
      </w:pPr>
    </w:p>
    <w:p w14:paraId="24204418" w14:textId="77777777" w:rsidR="00EC1B46" w:rsidRPr="00C0326C" w:rsidRDefault="00EC1B46" w:rsidP="00EC1B46">
      <w:pPr>
        <w:pStyle w:val="a9"/>
        <w:rPr>
          <w:sz w:val="16"/>
          <w:szCs w:val="16"/>
        </w:rPr>
      </w:pPr>
      <w:r w:rsidRPr="00C0326C">
        <w:rPr>
          <w:sz w:val="16"/>
          <w:szCs w:val="16"/>
        </w:rPr>
        <w:tab/>
      </w:r>
      <w:r w:rsidRPr="00C0326C">
        <w:rPr>
          <w:sz w:val="16"/>
          <w:szCs w:val="16"/>
        </w:rPr>
        <w:tab/>
        <w:t>public void SetStatus()</w:t>
      </w:r>
    </w:p>
    <w:p w14:paraId="04E11E8B" w14:textId="77777777" w:rsidR="00EC1B46" w:rsidRPr="00C0326C" w:rsidRDefault="00EC1B46" w:rsidP="00EC1B46">
      <w:pPr>
        <w:pStyle w:val="a9"/>
        <w:rPr>
          <w:sz w:val="16"/>
          <w:szCs w:val="16"/>
        </w:rPr>
      </w:pPr>
      <w:r w:rsidRPr="00C0326C">
        <w:rPr>
          <w:sz w:val="16"/>
          <w:szCs w:val="16"/>
        </w:rPr>
        <w:tab/>
      </w:r>
      <w:r w:rsidRPr="00C0326C">
        <w:rPr>
          <w:sz w:val="16"/>
          <w:szCs w:val="16"/>
        </w:rPr>
        <w:tab/>
        <w:t>{</w:t>
      </w:r>
    </w:p>
    <w:p w14:paraId="4B5D7B75" w14:textId="77777777" w:rsidR="00EC1B46" w:rsidRPr="00C0326C" w:rsidRDefault="00EC1B46" w:rsidP="00EC1B46">
      <w:pPr>
        <w:pStyle w:val="a9"/>
        <w:rPr>
          <w:sz w:val="16"/>
          <w:szCs w:val="16"/>
        </w:rPr>
      </w:pPr>
      <w:r w:rsidRPr="00C0326C">
        <w:rPr>
          <w:sz w:val="16"/>
          <w:szCs w:val="16"/>
        </w:rPr>
        <w:tab/>
      </w:r>
      <w:r w:rsidRPr="00C0326C">
        <w:rPr>
          <w:sz w:val="16"/>
          <w:szCs w:val="16"/>
        </w:rPr>
        <w:tab/>
      </w:r>
      <w:r w:rsidRPr="00C0326C">
        <w:rPr>
          <w:sz w:val="16"/>
          <w:szCs w:val="16"/>
        </w:rPr>
        <w:tab/>
        <w:t>Connection.IsEnabled = _statuses[Database.Status][0];</w:t>
      </w:r>
    </w:p>
    <w:p w14:paraId="5C5623D9" w14:textId="77777777" w:rsidR="00EC1B46" w:rsidRPr="00C0326C" w:rsidRDefault="00EC1B46" w:rsidP="00EC1B46">
      <w:pPr>
        <w:pStyle w:val="a9"/>
        <w:rPr>
          <w:sz w:val="16"/>
          <w:szCs w:val="16"/>
        </w:rPr>
      </w:pPr>
      <w:r w:rsidRPr="00C0326C">
        <w:rPr>
          <w:sz w:val="16"/>
          <w:szCs w:val="16"/>
        </w:rPr>
        <w:tab/>
      </w:r>
      <w:r w:rsidRPr="00C0326C">
        <w:rPr>
          <w:sz w:val="16"/>
          <w:szCs w:val="16"/>
        </w:rPr>
        <w:tab/>
      </w:r>
      <w:r w:rsidRPr="00C0326C">
        <w:rPr>
          <w:sz w:val="16"/>
          <w:szCs w:val="16"/>
        </w:rPr>
        <w:tab/>
        <w:t>Creating.IsEnabled = _statuses[Database.Status][1];</w:t>
      </w:r>
    </w:p>
    <w:p w14:paraId="6FAA2EB2" w14:textId="77777777" w:rsidR="00EC1B46" w:rsidRPr="00C0326C" w:rsidRDefault="00EC1B46" w:rsidP="00EC1B46">
      <w:pPr>
        <w:pStyle w:val="a9"/>
        <w:rPr>
          <w:sz w:val="16"/>
          <w:szCs w:val="16"/>
        </w:rPr>
      </w:pPr>
      <w:r w:rsidRPr="00C0326C">
        <w:rPr>
          <w:sz w:val="16"/>
          <w:szCs w:val="16"/>
        </w:rPr>
        <w:tab/>
      </w:r>
      <w:r w:rsidRPr="00C0326C">
        <w:rPr>
          <w:sz w:val="16"/>
          <w:szCs w:val="16"/>
        </w:rPr>
        <w:tab/>
      </w:r>
      <w:r w:rsidRPr="00C0326C">
        <w:rPr>
          <w:sz w:val="16"/>
          <w:szCs w:val="16"/>
        </w:rPr>
        <w:tab/>
        <w:t>Editing.IsEnabled = _statuses[Database.Status][2];</w:t>
      </w:r>
    </w:p>
    <w:p w14:paraId="6ECE4DF5" w14:textId="77777777" w:rsidR="00EC1B46" w:rsidRPr="00C0326C" w:rsidRDefault="00EC1B46" w:rsidP="00EC1B46">
      <w:pPr>
        <w:pStyle w:val="a9"/>
        <w:rPr>
          <w:sz w:val="16"/>
          <w:szCs w:val="16"/>
        </w:rPr>
      </w:pPr>
      <w:r w:rsidRPr="00C0326C">
        <w:rPr>
          <w:sz w:val="16"/>
          <w:szCs w:val="16"/>
        </w:rPr>
        <w:tab/>
      </w:r>
      <w:r w:rsidRPr="00C0326C">
        <w:rPr>
          <w:sz w:val="16"/>
          <w:szCs w:val="16"/>
        </w:rPr>
        <w:tab/>
        <w:t>}</w:t>
      </w:r>
    </w:p>
    <w:p w14:paraId="7B91B466" w14:textId="77777777" w:rsidR="00EC1B46" w:rsidRPr="00C0326C" w:rsidRDefault="00EC1B46" w:rsidP="00EC1B46">
      <w:pPr>
        <w:pStyle w:val="a9"/>
        <w:rPr>
          <w:sz w:val="16"/>
          <w:szCs w:val="16"/>
        </w:rPr>
      </w:pPr>
    </w:p>
    <w:p w14:paraId="1FC2ABC3" w14:textId="77777777" w:rsidR="00EC1B46" w:rsidRPr="00C0326C" w:rsidRDefault="00EC1B46" w:rsidP="00EC1B46">
      <w:pPr>
        <w:pStyle w:val="a9"/>
        <w:rPr>
          <w:sz w:val="16"/>
          <w:szCs w:val="16"/>
        </w:rPr>
      </w:pPr>
      <w:r w:rsidRPr="00C0326C">
        <w:rPr>
          <w:sz w:val="16"/>
          <w:szCs w:val="16"/>
        </w:rPr>
        <w:tab/>
      </w:r>
      <w:r w:rsidRPr="00C0326C">
        <w:rPr>
          <w:sz w:val="16"/>
          <w:szCs w:val="16"/>
        </w:rPr>
        <w:tab/>
        <w:t>public MainWindow()</w:t>
      </w:r>
    </w:p>
    <w:p w14:paraId="0A441150" w14:textId="77777777" w:rsidR="00EC1B46" w:rsidRPr="00C0326C" w:rsidRDefault="00EC1B46" w:rsidP="00EC1B46">
      <w:pPr>
        <w:pStyle w:val="a9"/>
        <w:rPr>
          <w:sz w:val="16"/>
          <w:szCs w:val="16"/>
        </w:rPr>
      </w:pPr>
      <w:r w:rsidRPr="00C0326C">
        <w:rPr>
          <w:sz w:val="16"/>
          <w:szCs w:val="16"/>
        </w:rPr>
        <w:tab/>
      </w:r>
      <w:r w:rsidRPr="00C0326C">
        <w:rPr>
          <w:sz w:val="16"/>
          <w:szCs w:val="16"/>
        </w:rPr>
        <w:tab/>
        <w:t>{</w:t>
      </w:r>
    </w:p>
    <w:p w14:paraId="7058E9C0" w14:textId="77777777" w:rsidR="00EC1B46" w:rsidRPr="00C0326C" w:rsidRDefault="00EC1B46" w:rsidP="00EC1B46">
      <w:pPr>
        <w:pStyle w:val="a9"/>
        <w:rPr>
          <w:sz w:val="16"/>
          <w:szCs w:val="16"/>
        </w:rPr>
      </w:pPr>
      <w:r w:rsidRPr="00C0326C">
        <w:rPr>
          <w:sz w:val="16"/>
          <w:szCs w:val="16"/>
        </w:rPr>
        <w:tab/>
      </w:r>
      <w:r w:rsidRPr="00C0326C">
        <w:rPr>
          <w:sz w:val="16"/>
          <w:szCs w:val="16"/>
        </w:rPr>
        <w:tab/>
      </w:r>
      <w:r w:rsidRPr="00C0326C">
        <w:rPr>
          <w:sz w:val="16"/>
          <w:szCs w:val="16"/>
        </w:rPr>
        <w:tab/>
        <w:t>InitializeComponent();</w:t>
      </w:r>
    </w:p>
    <w:p w14:paraId="1E0C53BA" w14:textId="77777777" w:rsidR="00EC1B46" w:rsidRPr="00C0326C" w:rsidRDefault="00EC1B46" w:rsidP="00EC1B46">
      <w:pPr>
        <w:pStyle w:val="a9"/>
        <w:rPr>
          <w:sz w:val="16"/>
          <w:szCs w:val="16"/>
        </w:rPr>
      </w:pPr>
      <w:r w:rsidRPr="00C0326C">
        <w:rPr>
          <w:sz w:val="16"/>
          <w:szCs w:val="16"/>
        </w:rPr>
        <w:tab/>
      </w:r>
      <w:r w:rsidRPr="00C0326C">
        <w:rPr>
          <w:sz w:val="16"/>
          <w:szCs w:val="16"/>
        </w:rPr>
        <w:tab/>
      </w:r>
      <w:r w:rsidRPr="00C0326C">
        <w:rPr>
          <w:sz w:val="16"/>
          <w:szCs w:val="16"/>
        </w:rPr>
        <w:tab/>
        <w:t>SetStatus();</w:t>
      </w:r>
    </w:p>
    <w:p w14:paraId="59F4CC7A" w14:textId="77777777" w:rsidR="00EC1B46" w:rsidRPr="00C0326C" w:rsidRDefault="00EC1B46" w:rsidP="00EC1B46">
      <w:pPr>
        <w:pStyle w:val="a9"/>
        <w:rPr>
          <w:sz w:val="16"/>
          <w:szCs w:val="16"/>
        </w:rPr>
      </w:pPr>
      <w:r w:rsidRPr="00C0326C">
        <w:rPr>
          <w:sz w:val="16"/>
          <w:szCs w:val="16"/>
        </w:rPr>
        <w:tab/>
      </w:r>
      <w:r w:rsidRPr="00C0326C">
        <w:rPr>
          <w:sz w:val="16"/>
          <w:szCs w:val="16"/>
        </w:rPr>
        <w:tab/>
        <w:t>}</w:t>
      </w:r>
    </w:p>
    <w:p w14:paraId="1F555038" w14:textId="77777777" w:rsidR="00EC1B46" w:rsidRPr="00C0326C" w:rsidRDefault="00EC1B46" w:rsidP="00EC1B46">
      <w:pPr>
        <w:pStyle w:val="a9"/>
        <w:rPr>
          <w:sz w:val="16"/>
          <w:szCs w:val="16"/>
        </w:rPr>
      </w:pPr>
    </w:p>
    <w:p w14:paraId="26F33D67" w14:textId="77777777" w:rsidR="00EC1B46" w:rsidRPr="00C0326C" w:rsidRDefault="00EC1B46" w:rsidP="00EC1B46">
      <w:pPr>
        <w:pStyle w:val="a9"/>
        <w:rPr>
          <w:sz w:val="16"/>
          <w:szCs w:val="16"/>
        </w:rPr>
      </w:pPr>
      <w:r w:rsidRPr="00C0326C">
        <w:rPr>
          <w:sz w:val="16"/>
          <w:szCs w:val="16"/>
        </w:rPr>
        <w:tab/>
      </w:r>
      <w:r w:rsidRPr="00C0326C">
        <w:rPr>
          <w:sz w:val="16"/>
          <w:szCs w:val="16"/>
        </w:rPr>
        <w:tab/>
        <w:t>static MainWindow()</w:t>
      </w:r>
    </w:p>
    <w:p w14:paraId="5C874FB7" w14:textId="77777777" w:rsidR="00EC1B46" w:rsidRPr="00C0326C" w:rsidRDefault="00EC1B46" w:rsidP="00EC1B46">
      <w:pPr>
        <w:pStyle w:val="a9"/>
        <w:rPr>
          <w:sz w:val="16"/>
          <w:szCs w:val="16"/>
        </w:rPr>
      </w:pPr>
      <w:r w:rsidRPr="00C0326C">
        <w:rPr>
          <w:sz w:val="16"/>
          <w:szCs w:val="16"/>
        </w:rPr>
        <w:tab/>
      </w:r>
      <w:r w:rsidRPr="00C0326C">
        <w:rPr>
          <w:sz w:val="16"/>
          <w:szCs w:val="16"/>
        </w:rPr>
        <w:tab/>
        <w:t>{</w:t>
      </w:r>
    </w:p>
    <w:p w14:paraId="4E09FB44" w14:textId="77777777" w:rsidR="00EC1B46" w:rsidRPr="00C0326C" w:rsidRDefault="00EC1B46" w:rsidP="00EC1B46">
      <w:pPr>
        <w:pStyle w:val="a9"/>
        <w:rPr>
          <w:sz w:val="16"/>
          <w:szCs w:val="16"/>
        </w:rPr>
      </w:pPr>
      <w:r w:rsidRPr="00C0326C">
        <w:rPr>
          <w:sz w:val="16"/>
          <w:szCs w:val="16"/>
        </w:rPr>
        <w:tab/>
      </w:r>
      <w:r w:rsidRPr="00C0326C">
        <w:rPr>
          <w:sz w:val="16"/>
          <w:szCs w:val="16"/>
        </w:rPr>
        <w:tab/>
      </w:r>
      <w:r w:rsidRPr="00C0326C">
        <w:rPr>
          <w:sz w:val="16"/>
          <w:szCs w:val="16"/>
        </w:rPr>
        <w:tab/>
        <w:t>_statuses[ConnectionStatus.None] = [true, false, false];</w:t>
      </w:r>
    </w:p>
    <w:p w14:paraId="6FF94D19" w14:textId="77777777" w:rsidR="00EC1B46" w:rsidRPr="00C0326C" w:rsidRDefault="00EC1B46" w:rsidP="00EC1B46">
      <w:pPr>
        <w:pStyle w:val="a9"/>
        <w:rPr>
          <w:sz w:val="16"/>
          <w:szCs w:val="16"/>
        </w:rPr>
      </w:pPr>
      <w:r w:rsidRPr="00C0326C">
        <w:rPr>
          <w:sz w:val="16"/>
          <w:szCs w:val="16"/>
        </w:rPr>
        <w:tab/>
      </w:r>
      <w:r w:rsidRPr="00C0326C">
        <w:rPr>
          <w:sz w:val="16"/>
          <w:szCs w:val="16"/>
        </w:rPr>
        <w:tab/>
      </w:r>
      <w:r w:rsidRPr="00C0326C">
        <w:rPr>
          <w:sz w:val="16"/>
          <w:szCs w:val="16"/>
        </w:rPr>
        <w:tab/>
        <w:t>_statuses[ConnectionStatus.Connected] = [true, true, true];</w:t>
      </w:r>
    </w:p>
    <w:p w14:paraId="4A0F996A" w14:textId="77777777" w:rsidR="00EC1B46" w:rsidRPr="00C0326C" w:rsidRDefault="00EC1B46" w:rsidP="00EC1B46">
      <w:pPr>
        <w:pStyle w:val="a9"/>
        <w:rPr>
          <w:sz w:val="16"/>
          <w:szCs w:val="16"/>
        </w:rPr>
      </w:pPr>
      <w:r w:rsidRPr="00C0326C">
        <w:rPr>
          <w:sz w:val="16"/>
          <w:szCs w:val="16"/>
        </w:rPr>
        <w:tab/>
      </w:r>
      <w:r w:rsidRPr="00C0326C">
        <w:rPr>
          <w:sz w:val="16"/>
          <w:szCs w:val="16"/>
        </w:rPr>
        <w:tab/>
        <w:t>}</w:t>
      </w:r>
    </w:p>
    <w:p w14:paraId="537D4F8C" w14:textId="77777777" w:rsidR="00EC1B46" w:rsidRPr="00C0326C" w:rsidRDefault="00EC1B46" w:rsidP="00EC1B46">
      <w:pPr>
        <w:pStyle w:val="a9"/>
        <w:rPr>
          <w:sz w:val="16"/>
          <w:szCs w:val="16"/>
        </w:rPr>
      </w:pPr>
    </w:p>
    <w:p w14:paraId="0961981D" w14:textId="77777777" w:rsidR="00EC1B46" w:rsidRPr="00C0326C" w:rsidRDefault="00EC1B46" w:rsidP="00EC1B46">
      <w:pPr>
        <w:pStyle w:val="a9"/>
        <w:rPr>
          <w:sz w:val="16"/>
          <w:szCs w:val="16"/>
        </w:rPr>
      </w:pPr>
      <w:r w:rsidRPr="00C0326C">
        <w:rPr>
          <w:sz w:val="16"/>
          <w:szCs w:val="16"/>
        </w:rPr>
        <w:tab/>
      </w:r>
      <w:r w:rsidRPr="00C0326C">
        <w:rPr>
          <w:sz w:val="16"/>
          <w:szCs w:val="16"/>
        </w:rPr>
        <w:tab/>
        <w:t>private void Editing_Click(object sender, RoutedEventArgs e)</w:t>
      </w:r>
    </w:p>
    <w:p w14:paraId="00153362" w14:textId="77777777" w:rsidR="00EC1B46" w:rsidRPr="00C0326C" w:rsidRDefault="00EC1B46" w:rsidP="00EC1B46">
      <w:pPr>
        <w:pStyle w:val="a9"/>
        <w:rPr>
          <w:sz w:val="16"/>
          <w:szCs w:val="16"/>
        </w:rPr>
      </w:pPr>
      <w:r w:rsidRPr="00C0326C">
        <w:rPr>
          <w:sz w:val="16"/>
          <w:szCs w:val="16"/>
        </w:rPr>
        <w:tab/>
      </w:r>
      <w:r w:rsidRPr="00C0326C">
        <w:rPr>
          <w:sz w:val="16"/>
          <w:szCs w:val="16"/>
        </w:rPr>
        <w:tab/>
        <w:t>{</w:t>
      </w:r>
    </w:p>
    <w:p w14:paraId="4860D579" w14:textId="77777777" w:rsidR="00EC1B46" w:rsidRPr="00C0326C" w:rsidRDefault="00EC1B46" w:rsidP="00EC1B46">
      <w:pPr>
        <w:pStyle w:val="a9"/>
        <w:rPr>
          <w:sz w:val="16"/>
          <w:szCs w:val="16"/>
        </w:rPr>
      </w:pPr>
      <w:r w:rsidRPr="00C0326C">
        <w:rPr>
          <w:sz w:val="16"/>
          <w:szCs w:val="16"/>
        </w:rPr>
        <w:tab/>
      </w:r>
      <w:r w:rsidRPr="00C0326C">
        <w:rPr>
          <w:sz w:val="16"/>
          <w:szCs w:val="16"/>
        </w:rPr>
        <w:tab/>
      </w:r>
      <w:r w:rsidRPr="00C0326C">
        <w:rPr>
          <w:sz w:val="16"/>
          <w:szCs w:val="16"/>
        </w:rPr>
        <w:tab/>
        <w:t>new Queries.MainWindow().Show();</w:t>
      </w:r>
    </w:p>
    <w:p w14:paraId="45EA5681" w14:textId="77777777" w:rsidR="00EC1B46" w:rsidRPr="00C0326C" w:rsidRDefault="00EC1B46" w:rsidP="00EC1B46">
      <w:pPr>
        <w:pStyle w:val="a9"/>
        <w:rPr>
          <w:sz w:val="16"/>
          <w:szCs w:val="16"/>
        </w:rPr>
      </w:pPr>
      <w:r w:rsidRPr="00C0326C">
        <w:rPr>
          <w:sz w:val="16"/>
          <w:szCs w:val="16"/>
        </w:rPr>
        <w:tab/>
      </w:r>
      <w:r w:rsidRPr="00C0326C">
        <w:rPr>
          <w:sz w:val="16"/>
          <w:szCs w:val="16"/>
        </w:rPr>
        <w:tab/>
      </w:r>
      <w:r w:rsidRPr="00C0326C">
        <w:rPr>
          <w:sz w:val="16"/>
          <w:szCs w:val="16"/>
        </w:rPr>
        <w:tab/>
        <w:t>Close();</w:t>
      </w:r>
    </w:p>
    <w:p w14:paraId="4A056848" w14:textId="77777777" w:rsidR="00EC1B46" w:rsidRPr="00C0326C" w:rsidRDefault="00EC1B46" w:rsidP="00EC1B46">
      <w:pPr>
        <w:pStyle w:val="a9"/>
        <w:rPr>
          <w:sz w:val="16"/>
          <w:szCs w:val="16"/>
        </w:rPr>
      </w:pPr>
      <w:r w:rsidRPr="00C0326C">
        <w:rPr>
          <w:sz w:val="16"/>
          <w:szCs w:val="16"/>
        </w:rPr>
        <w:tab/>
      </w:r>
      <w:r w:rsidRPr="00C0326C">
        <w:rPr>
          <w:sz w:val="16"/>
          <w:szCs w:val="16"/>
        </w:rPr>
        <w:tab/>
        <w:t>}</w:t>
      </w:r>
    </w:p>
    <w:p w14:paraId="4C7E6EB1" w14:textId="77777777" w:rsidR="00EC1B46" w:rsidRPr="00C0326C" w:rsidRDefault="00EC1B46" w:rsidP="00EC1B46">
      <w:pPr>
        <w:pStyle w:val="a9"/>
        <w:rPr>
          <w:sz w:val="16"/>
          <w:szCs w:val="16"/>
        </w:rPr>
      </w:pPr>
    </w:p>
    <w:p w14:paraId="296962A8" w14:textId="77777777" w:rsidR="00EC1B46" w:rsidRPr="00C0326C" w:rsidRDefault="00EC1B46" w:rsidP="00EC1B46">
      <w:pPr>
        <w:pStyle w:val="a9"/>
        <w:rPr>
          <w:sz w:val="16"/>
          <w:szCs w:val="16"/>
        </w:rPr>
      </w:pPr>
      <w:r w:rsidRPr="00C0326C">
        <w:rPr>
          <w:sz w:val="16"/>
          <w:szCs w:val="16"/>
        </w:rPr>
        <w:tab/>
      </w:r>
      <w:r w:rsidRPr="00C0326C">
        <w:rPr>
          <w:sz w:val="16"/>
          <w:szCs w:val="16"/>
        </w:rPr>
        <w:tab/>
        <w:t>private void Creating_Click(object sender, RoutedEventArgs e)</w:t>
      </w:r>
    </w:p>
    <w:p w14:paraId="4AFA7F27" w14:textId="77777777" w:rsidR="00EC1B46" w:rsidRPr="00C0326C" w:rsidRDefault="00EC1B46" w:rsidP="00EC1B46">
      <w:pPr>
        <w:pStyle w:val="a9"/>
        <w:rPr>
          <w:sz w:val="16"/>
          <w:szCs w:val="16"/>
        </w:rPr>
      </w:pPr>
      <w:r w:rsidRPr="00C0326C">
        <w:rPr>
          <w:sz w:val="16"/>
          <w:szCs w:val="16"/>
        </w:rPr>
        <w:tab/>
      </w:r>
      <w:r w:rsidRPr="00C0326C">
        <w:rPr>
          <w:sz w:val="16"/>
          <w:szCs w:val="16"/>
        </w:rPr>
        <w:tab/>
        <w:t>{</w:t>
      </w:r>
    </w:p>
    <w:p w14:paraId="06ECD6E2" w14:textId="77777777" w:rsidR="00EC1B46" w:rsidRPr="00C0326C" w:rsidRDefault="00EC1B46" w:rsidP="00EC1B46">
      <w:pPr>
        <w:pStyle w:val="a9"/>
        <w:rPr>
          <w:sz w:val="16"/>
          <w:szCs w:val="16"/>
        </w:rPr>
      </w:pPr>
      <w:r w:rsidRPr="00C0326C">
        <w:rPr>
          <w:sz w:val="16"/>
          <w:szCs w:val="16"/>
        </w:rPr>
        <w:tab/>
      </w:r>
      <w:r w:rsidRPr="00C0326C">
        <w:rPr>
          <w:sz w:val="16"/>
          <w:szCs w:val="16"/>
        </w:rPr>
        <w:tab/>
      </w:r>
      <w:r w:rsidRPr="00C0326C">
        <w:rPr>
          <w:sz w:val="16"/>
          <w:szCs w:val="16"/>
        </w:rPr>
        <w:tab/>
        <w:t>new Form(new UserCreatorWindow()).Open(this, UserCreator.Instant());</w:t>
      </w:r>
    </w:p>
    <w:p w14:paraId="46FC5C2A" w14:textId="77777777" w:rsidR="00EC1B46" w:rsidRPr="00C0326C" w:rsidRDefault="00EC1B46" w:rsidP="00EC1B46">
      <w:pPr>
        <w:pStyle w:val="a9"/>
        <w:rPr>
          <w:sz w:val="16"/>
          <w:szCs w:val="16"/>
        </w:rPr>
      </w:pPr>
      <w:r w:rsidRPr="00C0326C">
        <w:rPr>
          <w:sz w:val="16"/>
          <w:szCs w:val="16"/>
        </w:rPr>
        <w:tab/>
      </w:r>
      <w:r w:rsidRPr="00C0326C">
        <w:rPr>
          <w:sz w:val="16"/>
          <w:szCs w:val="16"/>
        </w:rPr>
        <w:tab/>
      </w:r>
      <w:r w:rsidRPr="00C0326C">
        <w:rPr>
          <w:sz w:val="16"/>
          <w:szCs w:val="16"/>
        </w:rPr>
        <w:tab/>
        <w:t>Hide();</w:t>
      </w:r>
    </w:p>
    <w:p w14:paraId="5A689CB6" w14:textId="77777777" w:rsidR="00EC1B46" w:rsidRPr="00C0326C" w:rsidRDefault="00EC1B46" w:rsidP="00EC1B46">
      <w:pPr>
        <w:pStyle w:val="a9"/>
        <w:rPr>
          <w:sz w:val="16"/>
          <w:szCs w:val="16"/>
        </w:rPr>
      </w:pPr>
      <w:r w:rsidRPr="00C0326C">
        <w:rPr>
          <w:sz w:val="16"/>
          <w:szCs w:val="16"/>
        </w:rPr>
        <w:tab/>
      </w:r>
      <w:r w:rsidRPr="00C0326C">
        <w:rPr>
          <w:sz w:val="16"/>
          <w:szCs w:val="16"/>
        </w:rPr>
        <w:tab/>
        <w:t>}</w:t>
      </w:r>
    </w:p>
    <w:p w14:paraId="7A50C9B5" w14:textId="77777777" w:rsidR="00EC1B46" w:rsidRPr="00C0326C" w:rsidRDefault="00EC1B46" w:rsidP="00EC1B46">
      <w:pPr>
        <w:pStyle w:val="a9"/>
        <w:rPr>
          <w:sz w:val="16"/>
          <w:szCs w:val="16"/>
        </w:rPr>
      </w:pPr>
    </w:p>
    <w:p w14:paraId="08570B8F" w14:textId="77777777" w:rsidR="00EC1B46" w:rsidRPr="00C0326C" w:rsidRDefault="00EC1B46" w:rsidP="00EC1B46">
      <w:pPr>
        <w:pStyle w:val="a9"/>
        <w:rPr>
          <w:sz w:val="16"/>
          <w:szCs w:val="16"/>
        </w:rPr>
      </w:pPr>
      <w:r w:rsidRPr="00C0326C">
        <w:rPr>
          <w:sz w:val="16"/>
          <w:szCs w:val="16"/>
        </w:rPr>
        <w:tab/>
      </w:r>
      <w:r w:rsidRPr="00C0326C">
        <w:rPr>
          <w:sz w:val="16"/>
          <w:szCs w:val="16"/>
        </w:rPr>
        <w:tab/>
        <w:t>private void Connection_Click(object sender, RoutedEventArgs e)</w:t>
      </w:r>
    </w:p>
    <w:p w14:paraId="0E632885" w14:textId="77777777" w:rsidR="00EC1B46" w:rsidRPr="00C0326C" w:rsidRDefault="00EC1B46" w:rsidP="00EC1B46">
      <w:pPr>
        <w:pStyle w:val="a9"/>
        <w:rPr>
          <w:sz w:val="16"/>
          <w:szCs w:val="16"/>
        </w:rPr>
      </w:pPr>
      <w:r w:rsidRPr="00C0326C">
        <w:rPr>
          <w:sz w:val="16"/>
          <w:szCs w:val="16"/>
        </w:rPr>
        <w:tab/>
      </w:r>
      <w:r w:rsidRPr="00C0326C">
        <w:rPr>
          <w:sz w:val="16"/>
          <w:szCs w:val="16"/>
        </w:rPr>
        <w:tab/>
        <w:t>{</w:t>
      </w:r>
    </w:p>
    <w:p w14:paraId="0D16394E" w14:textId="77777777" w:rsidR="00EC1B46" w:rsidRPr="00C0326C" w:rsidRDefault="00EC1B46" w:rsidP="00EC1B46">
      <w:pPr>
        <w:pStyle w:val="a9"/>
        <w:rPr>
          <w:sz w:val="16"/>
          <w:szCs w:val="16"/>
        </w:rPr>
      </w:pPr>
      <w:r w:rsidRPr="00C0326C">
        <w:rPr>
          <w:sz w:val="16"/>
          <w:szCs w:val="16"/>
        </w:rPr>
        <w:tab/>
      </w:r>
      <w:r w:rsidRPr="00C0326C">
        <w:rPr>
          <w:sz w:val="16"/>
          <w:szCs w:val="16"/>
        </w:rPr>
        <w:tab/>
      </w:r>
      <w:r w:rsidRPr="00C0326C">
        <w:rPr>
          <w:sz w:val="16"/>
          <w:szCs w:val="16"/>
        </w:rPr>
        <w:tab/>
        <w:t>new Form(new ServerConnectorWindow()).Open(this, ServerConnector.Instant());</w:t>
      </w:r>
    </w:p>
    <w:p w14:paraId="28A127A6" w14:textId="77777777" w:rsidR="00EC1B46" w:rsidRPr="00C0326C" w:rsidRDefault="00EC1B46" w:rsidP="00EC1B46">
      <w:pPr>
        <w:pStyle w:val="a9"/>
        <w:rPr>
          <w:sz w:val="16"/>
          <w:szCs w:val="16"/>
        </w:rPr>
      </w:pPr>
      <w:r w:rsidRPr="00C0326C">
        <w:rPr>
          <w:sz w:val="16"/>
          <w:szCs w:val="16"/>
        </w:rPr>
        <w:tab/>
      </w:r>
      <w:r w:rsidRPr="00C0326C">
        <w:rPr>
          <w:sz w:val="16"/>
          <w:szCs w:val="16"/>
        </w:rPr>
        <w:tab/>
      </w:r>
      <w:r w:rsidRPr="00C0326C">
        <w:rPr>
          <w:sz w:val="16"/>
          <w:szCs w:val="16"/>
        </w:rPr>
        <w:tab/>
        <w:t>Hide();</w:t>
      </w:r>
    </w:p>
    <w:p w14:paraId="497ADBA1" w14:textId="77777777" w:rsidR="00EC1B46" w:rsidRPr="00C0326C" w:rsidRDefault="00EC1B46" w:rsidP="00EC1B46">
      <w:pPr>
        <w:pStyle w:val="a9"/>
        <w:rPr>
          <w:sz w:val="16"/>
          <w:szCs w:val="16"/>
        </w:rPr>
      </w:pPr>
      <w:r w:rsidRPr="00C0326C">
        <w:rPr>
          <w:sz w:val="16"/>
          <w:szCs w:val="16"/>
        </w:rPr>
        <w:tab/>
      </w:r>
      <w:r w:rsidRPr="00C0326C">
        <w:rPr>
          <w:sz w:val="16"/>
          <w:szCs w:val="16"/>
        </w:rPr>
        <w:tab/>
        <w:t>}</w:t>
      </w:r>
    </w:p>
    <w:p w14:paraId="09487E8B" w14:textId="77777777" w:rsidR="00EC1B46" w:rsidRPr="00C0326C" w:rsidRDefault="00EC1B46" w:rsidP="00EC1B46">
      <w:pPr>
        <w:pStyle w:val="a9"/>
        <w:rPr>
          <w:sz w:val="16"/>
          <w:szCs w:val="16"/>
        </w:rPr>
      </w:pPr>
    </w:p>
    <w:p w14:paraId="3D2B3FD0" w14:textId="77777777" w:rsidR="00EC1B46" w:rsidRPr="00C0326C" w:rsidRDefault="00EC1B46" w:rsidP="00EC1B46">
      <w:pPr>
        <w:pStyle w:val="a9"/>
        <w:rPr>
          <w:sz w:val="16"/>
          <w:szCs w:val="16"/>
        </w:rPr>
      </w:pPr>
      <w:r w:rsidRPr="00C0326C">
        <w:rPr>
          <w:sz w:val="16"/>
          <w:szCs w:val="16"/>
        </w:rPr>
        <w:tab/>
      </w:r>
      <w:r w:rsidRPr="00C0326C">
        <w:rPr>
          <w:sz w:val="16"/>
          <w:szCs w:val="16"/>
        </w:rPr>
        <w:tab/>
        <w:t>public void ReturnTo()</w:t>
      </w:r>
    </w:p>
    <w:p w14:paraId="3F3BD392" w14:textId="77777777" w:rsidR="00EC1B46" w:rsidRPr="00C0326C" w:rsidRDefault="00EC1B46" w:rsidP="00EC1B46">
      <w:pPr>
        <w:pStyle w:val="a9"/>
        <w:rPr>
          <w:sz w:val="16"/>
          <w:szCs w:val="16"/>
        </w:rPr>
      </w:pPr>
      <w:r w:rsidRPr="00C0326C">
        <w:rPr>
          <w:sz w:val="16"/>
          <w:szCs w:val="16"/>
        </w:rPr>
        <w:tab/>
      </w:r>
      <w:r w:rsidRPr="00C0326C">
        <w:rPr>
          <w:sz w:val="16"/>
          <w:szCs w:val="16"/>
        </w:rPr>
        <w:tab/>
        <w:t>{</w:t>
      </w:r>
    </w:p>
    <w:p w14:paraId="75306D0A" w14:textId="77777777" w:rsidR="00EC1B46" w:rsidRPr="00C0326C" w:rsidRDefault="00EC1B46" w:rsidP="00EC1B46">
      <w:pPr>
        <w:pStyle w:val="a9"/>
        <w:rPr>
          <w:sz w:val="16"/>
          <w:szCs w:val="16"/>
        </w:rPr>
      </w:pPr>
      <w:r w:rsidRPr="00C0326C">
        <w:rPr>
          <w:sz w:val="16"/>
          <w:szCs w:val="16"/>
        </w:rPr>
        <w:tab/>
      </w:r>
      <w:r w:rsidRPr="00C0326C">
        <w:rPr>
          <w:sz w:val="16"/>
          <w:szCs w:val="16"/>
        </w:rPr>
        <w:tab/>
      </w:r>
      <w:r w:rsidRPr="00C0326C">
        <w:rPr>
          <w:sz w:val="16"/>
          <w:szCs w:val="16"/>
        </w:rPr>
        <w:tab/>
        <w:t>Show();</w:t>
      </w:r>
    </w:p>
    <w:p w14:paraId="5DD41324" w14:textId="77777777" w:rsidR="00EC1B46" w:rsidRPr="00C0326C" w:rsidRDefault="00EC1B46" w:rsidP="00EC1B46">
      <w:pPr>
        <w:pStyle w:val="a9"/>
        <w:rPr>
          <w:sz w:val="16"/>
          <w:szCs w:val="16"/>
        </w:rPr>
      </w:pPr>
      <w:r w:rsidRPr="00C0326C">
        <w:rPr>
          <w:sz w:val="16"/>
          <w:szCs w:val="16"/>
        </w:rPr>
        <w:tab/>
      </w:r>
      <w:r w:rsidRPr="00C0326C">
        <w:rPr>
          <w:sz w:val="16"/>
          <w:szCs w:val="16"/>
        </w:rPr>
        <w:tab/>
      </w:r>
      <w:r w:rsidRPr="00C0326C">
        <w:rPr>
          <w:sz w:val="16"/>
          <w:szCs w:val="16"/>
        </w:rPr>
        <w:tab/>
        <w:t>SetStatus();</w:t>
      </w:r>
    </w:p>
    <w:p w14:paraId="2BEF2552" w14:textId="77777777" w:rsidR="00EC1B46" w:rsidRPr="00C0326C" w:rsidRDefault="00EC1B46" w:rsidP="00EC1B46">
      <w:pPr>
        <w:pStyle w:val="a9"/>
        <w:rPr>
          <w:sz w:val="16"/>
          <w:szCs w:val="16"/>
        </w:rPr>
      </w:pPr>
      <w:r w:rsidRPr="00C0326C">
        <w:rPr>
          <w:sz w:val="16"/>
          <w:szCs w:val="16"/>
        </w:rPr>
        <w:tab/>
      </w:r>
      <w:r w:rsidRPr="00C0326C">
        <w:rPr>
          <w:sz w:val="16"/>
          <w:szCs w:val="16"/>
        </w:rPr>
        <w:tab/>
        <w:t>}</w:t>
      </w:r>
    </w:p>
    <w:p w14:paraId="10777B15" w14:textId="77777777" w:rsidR="00EC1B46" w:rsidRPr="00C0326C" w:rsidRDefault="00EC1B46" w:rsidP="00EC1B46">
      <w:pPr>
        <w:pStyle w:val="a9"/>
        <w:rPr>
          <w:sz w:val="16"/>
          <w:szCs w:val="16"/>
        </w:rPr>
      </w:pPr>
      <w:r w:rsidRPr="00C0326C">
        <w:rPr>
          <w:sz w:val="16"/>
          <w:szCs w:val="16"/>
        </w:rPr>
        <w:tab/>
        <w:t>}</w:t>
      </w:r>
    </w:p>
    <w:p w14:paraId="52B98242" w14:textId="77777777" w:rsidR="00EC1B46" w:rsidRPr="00C0326C" w:rsidRDefault="00EC1B46" w:rsidP="00EC1B46">
      <w:pPr>
        <w:pStyle w:val="a9"/>
        <w:rPr>
          <w:sz w:val="16"/>
          <w:szCs w:val="16"/>
        </w:rPr>
      </w:pPr>
    </w:p>
    <w:p w14:paraId="31C70F92" w14:textId="77777777" w:rsidR="00EC1B46" w:rsidRPr="00C0326C" w:rsidRDefault="00EC1B46" w:rsidP="00EC1B46">
      <w:pPr>
        <w:pStyle w:val="a9"/>
        <w:rPr>
          <w:sz w:val="16"/>
          <w:szCs w:val="16"/>
        </w:rPr>
      </w:pPr>
      <w:r w:rsidRPr="00C0326C">
        <w:rPr>
          <w:sz w:val="16"/>
          <w:szCs w:val="16"/>
        </w:rPr>
        <w:tab/>
        <w:t>public enum ConnectionStatus</w:t>
      </w:r>
    </w:p>
    <w:p w14:paraId="3CAD159A" w14:textId="77777777" w:rsidR="00EC1B46" w:rsidRPr="00C0326C" w:rsidRDefault="00EC1B46" w:rsidP="00EC1B46">
      <w:pPr>
        <w:pStyle w:val="a9"/>
        <w:rPr>
          <w:sz w:val="16"/>
          <w:szCs w:val="16"/>
        </w:rPr>
      </w:pPr>
      <w:r w:rsidRPr="00C0326C">
        <w:rPr>
          <w:sz w:val="16"/>
          <w:szCs w:val="16"/>
        </w:rPr>
        <w:tab/>
        <w:t>{</w:t>
      </w:r>
    </w:p>
    <w:p w14:paraId="57228C50" w14:textId="77777777" w:rsidR="00EC1B46" w:rsidRPr="00C0326C" w:rsidRDefault="00EC1B46" w:rsidP="00EC1B46">
      <w:pPr>
        <w:pStyle w:val="a9"/>
        <w:rPr>
          <w:sz w:val="16"/>
          <w:szCs w:val="16"/>
        </w:rPr>
      </w:pPr>
      <w:r w:rsidRPr="00C0326C">
        <w:rPr>
          <w:sz w:val="16"/>
          <w:szCs w:val="16"/>
        </w:rPr>
        <w:tab/>
      </w:r>
      <w:r w:rsidRPr="00C0326C">
        <w:rPr>
          <w:sz w:val="16"/>
          <w:szCs w:val="16"/>
        </w:rPr>
        <w:tab/>
        <w:t>None, Connected</w:t>
      </w:r>
    </w:p>
    <w:p w14:paraId="636DAAF5" w14:textId="77777777" w:rsidR="00EC1B46" w:rsidRPr="00C0326C" w:rsidRDefault="00EC1B46" w:rsidP="00EC1B46">
      <w:pPr>
        <w:pStyle w:val="a9"/>
        <w:rPr>
          <w:sz w:val="16"/>
          <w:szCs w:val="16"/>
        </w:rPr>
      </w:pPr>
      <w:r w:rsidRPr="00C0326C">
        <w:rPr>
          <w:sz w:val="16"/>
          <w:szCs w:val="16"/>
        </w:rPr>
        <w:tab/>
        <w:t>}</w:t>
      </w:r>
    </w:p>
    <w:p w14:paraId="35A211F6" w14:textId="0144674D" w:rsidR="00271362" w:rsidRPr="00C0326C" w:rsidRDefault="00EC1B46" w:rsidP="00EC1B46">
      <w:pPr>
        <w:pStyle w:val="a9"/>
        <w:rPr>
          <w:sz w:val="16"/>
          <w:szCs w:val="16"/>
        </w:rPr>
      </w:pPr>
      <w:r w:rsidRPr="00C0326C">
        <w:rPr>
          <w:sz w:val="16"/>
          <w:szCs w:val="16"/>
        </w:rPr>
        <w:t>}</w:t>
      </w:r>
    </w:p>
    <w:p w14:paraId="0BF7F459" w14:textId="3A6B1FAE" w:rsidR="00EC1B46" w:rsidRPr="00271362" w:rsidRDefault="00350644" w:rsidP="00350644">
      <w:pPr>
        <w:pStyle w:val="1"/>
      </w:pPr>
      <w:r>
        <w:lastRenderedPageBreak/>
        <w:t>Шаблонний метод</w:t>
      </w:r>
    </w:p>
    <w:p w14:paraId="3ACEA9EF" w14:textId="5CF30122" w:rsidR="00EC1B46" w:rsidRDefault="00E968AE" w:rsidP="00E968AE">
      <w:pPr>
        <w:pStyle w:val="2"/>
        <w:rPr>
          <w:lang w:val="en-US"/>
        </w:rPr>
      </w:pPr>
      <w:r>
        <w:rPr>
          <w:lang w:val="en-US"/>
        </w:rPr>
        <w:t>Queries/Query</w:t>
      </w:r>
    </w:p>
    <w:p w14:paraId="42B3B6AA" w14:textId="77777777" w:rsidR="0059345E" w:rsidRPr="0059345E" w:rsidRDefault="0059345E" w:rsidP="0059345E">
      <w:pPr>
        <w:pStyle w:val="a9"/>
        <w:rPr>
          <w:sz w:val="16"/>
          <w:szCs w:val="16"/>
          <w:lang w:val="en-US"/>
        </w:rPr>
      </w:pPr>
      <w:r w:rsidRPr="0059345E">
        <w:rPr>
          <w:sz w:val="16"/>
          <w:szCs w:val="16"/>
          <w:lang w:val="en-US"/>
        </w:rPr>
        <w:t>using CS.General;</w:t>
      </w:r>
    </w:p>
    <w:p w14:paraId="03737CEA" w14:textId="77777777" w:rsidR="0059345E" w:rsidRPr="0059345E" w:rsidRDefault="0059345E" w:rsidP="0059345E">
      <w:pPr>
        <w:pStyle w:val="a9"/>
        <w:rPr>
          <w:sz w:val="16"/>
          <w:szCs w:val="16"/>
          <w:lang w:val="en-US"/>
        </w:rPr>
      </w:pPr>
      <w:r w:rsidRPr="0059345E">
        <w:rPr>
          <w:sz w:val="16"/>
          <w:szCs w:val="16"/>
          <w:lang w:val="en-US"/>
        </w:rPr>
        <w:t>using CS.General.Form.Field.Logic;</w:t>
      </w:r>
    </w:p>
    <w:p w14:paraId="008BD8BB" w14:textId="77777777" w:rsidR="0059345E" w:rsidRPr="0059345E" w:rsidRDefault="0059345E" w:rsidP="0059345E">
      <w:pPr>
        <w:pStyle w:val="a9"/>
        <w:rPr>
          <w:sz w:val="16"/>
          <w:szCs w:val="16"/>
          <w:lang w:val="en-US"/>
        </w:rPr>
      </w:pPr>
      <w:r w:rsidRPr="0059345E">
        <w:rPr>
          <w:sz w:val="16"/>
          <w:szCs w:val="16"/>
          <w:lang w:val="en-US"/>
        </w:rPr>
        <w:t>using CS.General.Form.Logic;</w:t>
      </w:r>
    </w:p>
    <w:p w14:paraId="1006287F" w14:textId="77777777" w:rsidR="0059345E" w:rsidRPr="0059345E" w:rsidRDefault="0059345E" w:rsidP="0059345E">
      <w:pPr>
        <w:pStyle w:val="a9"/>
        <w:rPr>
          <w:sz w:val="16"/>
          <w:szCs w:val="16"/>
          <w:lang w:val="en-US"/>
        </w:rPr>
      </w:pPr>
      <w:r w:rsidRPr="0059345E">
        <w:rPr>
          <w:sz w:val="16"/>
          <w:szCs w:val="16"/>
          <w:lang w:val="en-US"/>
        </w:rPr>
        <w:t>using CS.Output;</w:t>
      </w:r>
    </w:p>
    <w:p w14:paraId="574C4A35" w14:textId="77777777" w:rsidR="0059345E" w:rsidRPr="0059345E" w:rsidRDefault="0059345E" w:rsidP="0059345E">
      <w:pPr>
        <w:pStyle w:val="a9"/>
        <w:rPr>
          <w:sz w:val="16"/>
          <w:szCs w:val="16"/>
          <w:lang w:val="en-US"/>
        </w:rPr>
      </w:pPr>
      <w:r w:rsidRPr="0059345E">
        <w:rPr>
          <w:sz w:val="16"/>
          <w:szCs w:val="16"/>
          <w:lang w:val="en-US"/>
        </w:rPr>
        <w:t>using CS.Output.Items;</w:t>
      </w:r>
    </w:p>
    <w:p w14:paraId="24C7AFD4" w14:textId="77777777" w:rsidR="0059345E" w:rsidRPr="0059345E" w:rsidRDefault="0059345E" w:rsidP="0059345E">
      <w:pPr>
        <w:pStyle w:val="a9"/>
        <w:rPr>
          <w:sz w:val="16"/>
          <w:szCs w:val="16"/>
          <w:lang w:val="en-US"/>
        </w:rPr>
      </w:pPr>
      <w:r w:rsidRPr="0059345E">
        <w:rPr>
          <w:sz w:val="16"/>
          <w:szCs w:val="16"/>
          <w:lang w:val="en-US"/>
        </w:rPr>
        <w:t>using Npgsql;</w:t>
      </w:r>
    </w:p>
    <w:p w14:paraId="1BB12EA3" w14:textId="77777777" w:rsidR="0059345E" w:rsidRPr="0059345E" w:rsidRDefault="0059345E" w:rsidP="0059345E">
      <w:pPr>
        <w:pStyle w:val="a9"/>
        <w:rPr>
          <w:sz w:val="16"/>
          <w:szCs w:val="16"/>
          <w:lang w:val="en-US"/>
        </w:rPr>
      </w:pPr>
    </w:p>
    <w:p w14:paraId="7756D5CA" w14:textId="77777777" w:rsidR="0059345E" w:rsidRPr="0059345E" w:rsidRDefault="0059345E" w:rsidP="0059345E">
      <w:pPr>
        <w:pStyle w:val="a9"/>
        <w:rPr>
          <w:sz w:val="16"/>
          <w:szCs w:val="16"/>
          <w:lang w:val="en-US"/>
        </w:rPr>
      </w:pPr>
      <w:r w:rsidRPr="0059345E">
        <w:rPr>
          <w:sz w:val="16"/>
          <w:szCs w:val="16"/>
          <w:lang w:val="en-US"/>
        </w:rPr>
        <w:t>namespace CS.Queries</w:t>
      </w:r>
    </w:p>
    <w:p w14:paraId="59549786" w14:textId="77777777" w:rsidR="0059345E" w:rsidRPr="0059345E" w:rsidRDefault="0059345E" w:rsidP="0059345E">
      <w:pPr>
        <w:pStyle w:val="a9"/>
        <w:rPr>
          <w:sz w:val="16"/>
          <w:szCs w:val="16"/>
          <w:lang w:val="en-US"/>
        </w:rPr>
      </w:pPr>
      <w:r w:rsidRPr="0059345E">
        <w:rPr>
          <w:sz w:val="16"/>
          <w:szCs w:val="16"/>
          <w:lang w:val="en-US"/>
        </w:rPr>
        <w:t>{</w:t>
      </w:r>
    </w:p>
    <w:p w14:paraId="1D45D450" w14:textId="77777777" w:rsidR="0059345E" w:rsidRPr="0059345E" w:rsidRDefault="0059345E" w:rsidP="0059345E">
      <w:pPr>
        <w:pStyle w:val="a9"/>
        <w:rPr>
          <w:sz w:val="16"/>
          <w:szCs w:val="16"/>
          <w:lang w:val="en-US"/>
        </w:rPr>
      </w:pPr>
      <w:r w:rsidRPr="0059345E">
        <w:rPr>
          <w:sz w:val="16"/>
          <w:szCs w:val="16"/>
          <w:lang w:val="en-US"/>
        </w:rPr>
        <w:tab/>
        <w:t>public abstract class Query : IFormHandler</w:t>
      </w:r>
    </w:p>
    <w:p w14:paraId="1AEEB25E" w14:textId="77777777" w:rsidR="0059345E" w:rsidRPr="0059345E" w:rsidRDefault="0059345E" w:rsidP="0059345E">
      <w:pPr>
        <w:pStyle w:val="a9"/>
        <w:rPr>
          <w:sz w:val="16"/>
          <w:szCs w:val="16"/>
          <w:lang w:val="en-US"/>
        </w:rPr>
      </w:pPr>
      <w:r w:rsidRPr="0059345E">
        <w:rPr>
          <w:sz w:val="16"/>
          <w:szCs w:val="16"/>
          <w:lang w:val="en-US"/>
        </w:rPr>
        <w:tab/>
        <w:t>{</w:t>
      </w:r>
    </w:p>
    <w:p w14:paraId="523D878E" w14:textId="77777777" w:rsidR="0059345E" w:rsidRPr="0059345E" w:rsidRDefault="0059345E" w:rsidP="0059345E">
      <w:pPr>
        <w:pStyle w:val="a9"/>
        <w:rPr>
          <w:sz w:val="16"/>
          <w:szCs w:val="16"/>
          <w:lang w:val="en-US"/>
        </w:rPr>
      </w:pPr>
      <w:r w:rsidRPr="0059345E">
        <w:rPr>
          <w:sz w:val="16"/>
          <w:szCs w:val="16"/>
          <w:lang w:val="en-US"/>
        </w:rPr>
        <w:tab/>
      </w:r>
      <w:r w:rsidRPr="0059345E">
        <w:rPr>
          <w:sz w:val="16"/>
          <w:szCs w:val="16"/>
          <w:lang w:val="en-US"/>
        </w:rPr>
        <w:tab/>
        <w:t>private string _select = string.Empty;</w:t>
      </w:r>
    </w:p>
    <w:p w14:paraId="1D863066" w14:textId="77777777" w:rsidR="0059345E" w:rsidRPr="0059345E" w:rsidRDefault="0059345E" w:rsidP="0059345E">
      <w:pPr>
        <w:pStyle w:val="a9"/>
        <w:rPr>
          <w:sz w:val="16"/>
          <w:szCs w:val="16"/>
          <w:lang w:val="en-US"/>
        </w:rPr>
      </w:pPr>
    </w:p>
    <w:p w14:paraId="3FFB7C6A" w14:textId="77777777" w:rsidR="0059345E" w:rsidRPr="0059345E" w:rsidRDefault="0059345E" w:rsidP="0059345E">
      <w:pPr>
        <w:pStyle w:val="a9"/>
        <w:rPr>
          <w:sz w:val="16"/>
          <w:szCs w:val="16"/>
          <w:lang w:val="en-US"/>
        </w:rPr>
      </w:pPr>
      <w:r w:rsidRPr="0059345E">
        <w:rPr>
          <w:sz w:val="16"/>
          <w:szCs w:val="16"/>
          <w:lang w:val="en-US"/>
        </w:rPr>
        <w:tab/>
      </w:r>
      <w:r w:rsidRPr="0059345E">
        <w:rPr>
          <w:sz w:val="16"/>
          <w:szCs w:val="16"/>
          <w:lang w:val="en-US"/>
        </w:rPr>
        <w:tab/>
        <w:t>public FormErrorHandler[] ErrorHandlers =&gt; [</w:t>
      </w:r>
    </w:p>
    <w:p w14:paraId="2DE0D3AA" w14:textId="77777777" w:rsidR="0059345E" w:rsidRPr="0059345E" w:rsidRDefault="0059345E" w:rsidP="0059345E">
      <w:pPr>
        <w:pStyle w:val="a9"/>
        <w:rPr>
          <w:sz w:val="16"/>
          <w:szCs w:val="16"/>
          <w:lang w:val="en-US"/>
        </w:rPr>
      </w:pPr>
      <w:r w:rsidRPr="0059345E">
        <w:rPr>
          <w:sz w:val="16"/>
          <w:szCs w:val="16"/>
          <w:lang w:val="en-US"/>
        </w:rPr>
        <w:tab/>
      </w:r>
      <w:r w:rsidRPr="0059345E">
        <w:rPr>
          <w:sz w:val="16"/>
          <w:szCs w:val="16"/>
          <w:lang w:val="en-US"/>
        </w:rPr>
        <w:tab/>
      </w:r>
      <w:r w:rsidRPr="0059345E">
        <w:rPr>
          <w:sz w:val="16"/>
          <w:szCs w:val="16"/>
          <w:lang w:val="en-US"/>
        </w:rPr>
        <w:tab/>
        <w:t>new FormErrorHandler(typeof(PostgresException), (e) =&gt; $"Помилка роботи з PostgreSQL\n\n{_select}\n\n{e.Message}"),</w:t>
      </w:r>
    </w:p>
    <w:p w14:paraId="2524DC7A" w14:textId="77777777" w:rsidR="0059345E" w:rsidRPr="0059345E" w:rsidRDefault="0059345E" w:rsidP="0059345E">
      <w:pPr>
        <w:pStyle w:val="a9"/>
        <w:rPr>
          <w:sz w:val="16"/>
          <w:szCs w:val="16"/>
          <w:lang w:val="en-US"/>
        </w:rPr>
      </w:pPr>
      <w:r w:rsidRPr="0059345E">
        <w:rPr>
          <w:sz w:val="16"/>
          <w:szCs w:val="16"/>
          <w:lang w:val="en-US"/>
        </w:rPr>
        <w:tab/>
      </w:r>
      <w:r w:rsidRPr="0059345E">
        <w:rPr>
          <w:sz w:val="16"/>
          <w:szCs w:val="16"/>
          <w:lang w:val="en-US"/>
        </w:rPr>
        <w:tab/>
      </w:r>
      <w:r w:rsidRPr="0059345E">
        <w:rPr>
          <w:sz w:val="16"/>
          <w:szCs w:val="16"/>
          <w:lang w:val="en-US"/>
        </w:rPr>
        <w:tab/>
        <w:t>new FormErrorHandler((e) =&gt; $"Необроблена помилка ({e.Message})"),</w:t>
      </w:r>
    </w:p>
    <w:p w14:paraId="122B053F" w14:textId="77777777" w:rsidR="0059345E" w:rsidRPr="0059345E" w:rsidRDefault="0059345E" w:rsidP="0059345E">
      <w:pPr>
        <w:pStyle w:val="a9"/>
        <w:rPr>
          <w:sz w:val="16"/>
          <w:szCs w:val="16"/>
          <w:lang w:val="en-US"/>
        </w:rPr>
      </w:pPr>
      <w:r w:rsidRPr="0059345E">
        <w:rPr>
          <w:sz w:val="16"/>
          <w:szCs w:val="16"/>
          <w:lang w:val="en-US"/>
        </w:rPr>
        <w:tab/>
      </w:r>
      <w:r w:rsidRPr="0059345E">
        <w:rPr>
          <w:sz w:val="16"/>
          <w:szCs w:val="16"/>
          <w:lang w:val="en-US"/>
        </w:rPr>
        <w:tab/>
        <w:t>];</w:t>
      </w:r>
    </w:p>
    <w:p w14:paraId="1774FBF5" w14:textId="77777777" w:rsidR="0059345E" w:rsidRPr="0059345E" w:rsidRDefault="0059345E" w:rsidP="0059345E">
      <w:pPr>
        <w:pStyle w:val="a9"/>
        <w:rPr>
          <w:sz w:val="16"/>
          <w:szCs w:val="16"/>
          <w:lang w:val="en-US"/>
        </w:rPr>
      </w:pPr>
    </w:p>
    <w:p w14:paraId="7DF2B713" w14:textId="77777777" w:rsidR="0059345E" w:rsidRPr="0059345E" w:rsidRDefault="0059345E" w:rsidP="0059345E">
      <w:pPr>
        <w:pStyle w:val="a9"/>
        <w:rPr>
          <w:sz w:val="16"/>
          <w:szCs w:val="16"/>
          <w:lang w:val="en-US"/>
        </w:rPr>
      </w:pPr>
      <w:r w:rsidRPr="0059345E">
        <w:rPr>
          <w:sz w:val="16"/>
          <w:szCs w:val="16"/>
          <w:lang w:val="en-US"/>
        </w:rPr>
        <w:tab/>
      </w:r>
      <w:r w:rsidRPr="0059345E">
        <w:rPr>
          <w:sz w:val="16"/>
          <w:szCs w:val="16"/>
          <w:lang w:val="en-US"/>
        </w:rPr>
        <w:tab/>
        <w:t>protected List&lt;Displayable&gt; Result { get; } = [];</w:t>
      </w:r>
    </w:p>
    <w:p w14:paraId="63664245" w14:textId="77777777" w:rsidR="0059345E" w:rsidRPr="0059345E" w:rsidRDefault="0059345E" w:rsidP="0059345E">
      <w:pPr>
        <w:pStyle w:val="a9"/>
        <w:rPr>
          <w:sz w:val="16"/>
          <w:szCs w:val="16"/>
          <w:lang w:val="en-US"/>
        </w:rPr>
      </w:pPr>
      <w:r w:rsidRPr="0059345E">
        <w:rPr>
          <w:sz w:val="16"/>
          <w:szCs w:val="16"/>
          <w:lang w:val="en-US"/>
        </w:rPr>
        <w:tab/>
      </w:r>
      <w:r w:rsidRPr="0059345E">
        <w:rPr>
          <w:sz w:val="16"/>
          <w:szCs w:val="16"/>
          <w:lang w:val="en-US"/>
        </w:rPr>
        <w:tab/>
        <w:t>protected Form Form { get; private set; }</w:t>
      </w:r>
    </w:p>
    <w:p w14:paraId="65094055" w14:textId="77777777" w:rsidR="0059345E" w:rsidRPr="0059345E" w:rsidRDefault="0059345E" w:rsidP="0059345E">
      <w:pPr>
        <w:pStyle w:val="a9"/>
        <w:rPr>
          <w:sz w:val="16"/>
          <w:szCs w:val="16"/>
          <w:lang w:val="en-US"/>
        </w:rPr>
      </w:pPr>
    </w:p>
    <w:p w14:paraId="2EF5F2F8" w14:textId="77777777" w:rsidR="0059345E" w:rsidRPr="0059345E" w:rsidRDefault="0059345E" w:rsidP="0059345E">
      <w:pPr>
        <w:pStyle w:val="a9"/>
        <w:rPr>
          <w:sz w:val="16"/>
          <w:szCs w:val="16"/>
          <w:lang w:val="en-US"/>
        </w:rPr>
      </w:pPr>
      <w:r w:rsidRPr="0059345E">
        <w:rPr>
          <w:sz w:val="16"/>
          <w:szCs w:val="16"/>
          <w:lang w:val="en-US"/>
        </w:rPr>
        <w:tab/>
      </w:r>
      <w:r w:rsidRPr="0059345E">
        <w:rPr>
          <w:sz w:val="16"/>
          <w:szCs w:val="16"/>
          <w:lang w:val="en-US"/>
        </w:rPr>
        <w:tab/>
        <w:t>public void Get(Form form)</w:t>
      </w:r>
    </w:p>
    <w:p w14:paraId="2C76D1C3" w14:textId="77777777" w:rsidR="0059345E" w:rsidRPr="0059345E" w:rsidRDefault="0059345E" w:rsidP="0059345E">
      <w:pPr>
        <w:pStyle w:val="a9"/>
        <w:rPr>
          <w:sz w:val="16"/>
          <w:szCs w:val="16"/>
          <w:lang w:val="en-US"/>
        </w:rPr>
      </w:pPr>
      <w:r w:rsidRPr="0059345E">
        <w:rPr>
          <w:sz w:val="16"/>
          <w:szCs w:val="16"/>
          <w:lang w:val="en-US"/>
        </w:rPr>
        <w:tab/>
      </w:r>
      <w:r w:rsidRPr="0059345E">
        <w:rPr>
          <w:sz w:val="16"/>
          <w:szCs w:val="16"/>
          <w:lang w:val="en-US"/>
        </w:rPr>
        <w:tab/>
        <w:t>{</w:t>
      </w:r>
    </w:p>
    <w:p w14:paraId="6559EC1F" w14:textId="77777777" w:rsidR="0059345E" w:rsidRPr="0059345E" w:rsidRDefault="0059345E" w:rsidP="0059345E">
      <w:pPr>
        <w:pStyle w:val="a9"/>
        <w:rPr>
          <w:sz w:val="16"/>
          <w:szCs w:val="16"/>
          <w:lang w:val="en-US"/>
        </w:rPr>
      </w:pPr>
      <w:r w:rsidRPr="0059345E">
        <w:rPr>
          <w:sz w:val="16"/>
          <w:szCs w:val="16"/>
          <w:lang w:val="en-US"/>
        </w:rPr>
        <w:tab/>
      </w:r>
      <w:r w:rsidRPr="0059345E">
        <w:rPr>
          <w:sz w:val="16"/>
          <w:szCs w:val="16"/>
          <w:lang w:val="en-US"/>
        </w:rPr>
        <w:tab/>
      </w:r>
      <w:r w:rsidRPr="0059345E">
        <w:rPr>
          <w:sz w:val="16"/>
          <w:szCs w:val="16"/>
          <w:lang w:val="en-US"/>
        </w:rPr>
        <w:tab/>
        <w:t>Form = form;</w:t>
      </w:r>
    </w:p>
    <w:p w14:paraId="45C449A3" w14:textId="77777777" w:rsidR="0059345E" w:rsidRPr="0059345E" w:rsidRDefault="0059345E" w:rsidP="0059345E">
      <w:pPr>
        <w:pStyle w:val="a9"/>
        <w:rPr>
          <w:sz w:val="16"/>
          <w:szCs w:val="16"/>
          <w:lang w:val="en-US"/>
        </w:rPr>
      </w:pPr>
      <w:r w:rsidRPr="0059345E">
        <w:rPr>
          <w:sz w:val="16"/>
          <w:szCs w:val="16"/>
          <w:lang w:val="en-US"/>
        </w:rPr>
        <w:tab/>
      </w:r>
      <w:r w:rsidRPr="0059345E">
        <w:rPr>
          <w:sz w:val="16"/>
          <w:szCs w:val="16"/>
          <w:lang w:val="en-US"/>
        </w:rPr>
        <w:tab/>
      </w:r>
      <w:r w:rsidRPr="0059345E">
        <w:rPr>
          <w:sz w:val="16"/>
          <w:szCs w:val="16"/>
          <w:lang w:val="en-US"/>
        </w:rPr>
        <w:tab/>
        <w:t>_select = Select();</w:t>
      </w:r>
    </w:p>
    <w:p w14:paraId="1649CD08" w14:textId="77777777" w:rsidR="0059345E" w:rsidRPr="0059345E" w:rsidRDefault="0059345E" w:rsidP="0059345E">
      <w:pPr>
        <w:pStyle w:val="a9"/>
        <w:rPr>
          <w:sz w:val="16"/>
          <w:szCs w:val="16"/>
          <w:lang w:val="en-US"/>
        </w:rPr>
      </w:pPr>
      <w:r w:rsidRPr="0059345E">
        <w:rPr>
          <w:sz w:val="16"/>
          <w:szCs w:val="16"/>
          <w:lang w:val="en-US"/>
        </w:rPr>
        <w:tab/>
      </w:r>
      <w:r w:rsidRPr="0059345E">
        <w:rPr>
          <w:sz w:val="16"/>
          <w:szCs w:val="16"/>
          <w:lang w:val="en-US"/>
        </w:rPr>
        <w:tab/>
      </w:r>
      <w:r w:rsidRPr="0059345E">
        <w:rPr>
          <w:sz w:val="16"/>
          <w:szCs w:val="16"/>
          <w:lang w:val="en-US"/>
        </w:rPr>
        <w:tab/>
        <w:t>using (var reader = new NpgsqlCommand(_select, Database.Connection).ExecuteReader())</w:t>
      </w:r>
    </w:p>
    <w:p w14:paraId="284B6514" w14:textId="77777777" w:rsidR="0059345E" w:rsidRPr="0059345E" w:rsidRDefault="0059345E" w:rsidP="0059345E">
      <w:pPr>
        <w:pStyle w:val="a9"/>
        <w:rPr>
          <w:sz w:val="16"/>
          <w:szCs w:val="16"/>
          <w:lang w:val="en-US"/>
        </w:rPr>
      </w:pPr>
      <w:r w:rsidRPr="0059345E">
        <w:rPr>
          <w:sz w:val="16"/>
          <w:szCs w:val="16"/>
          <w:lang w:val="en-US"/>
        </w:rPr>
        <w:tab/>
      </w:r>
      <w:r w:rsidRPr="0059345E">
        <w:rPr>
          <w:sz w:val="16"/>
          <w:szCs w:val="16"/>
          <w:lang w:val="en-US"/>
        </w:rPr>
        <w:tab/>
      </w:r>
      <w:r w:rsidRPr="0059345E">
        <w:rPr>
          <w:sz w:val="16"/>
          <w:szCs w:val="16"/>
          <w:lang w:val="en-US"/>
        </w:rPr>
        <w:tab/>
        <w:t>{</w:t>
      </w:r>
    </w:p>
    <w:p w14:paraId="6F717A71" w14:textId="77777777" w:rsidR="0059345E" w:rsidRPr="0059345E" w:rsidRDefault="0059345E" w:rsidP="0059345E">
      <w:pPr>
        <w:pStyle w:val="a9"/>
        <w:rPr>
          <w:sz w:val="16"/>
          <w:szCs w:val="16"/>
          <w:lang w:val="en-US"/>
        </w:rPr>
      </w:pPr>
      <w:r w:rsidRPr="0059345E">
        <w:rPr>
          <w:sz w:val="16"/>
          <w:szCs w:val="16"/>
          <w:lang w:val="en-US"/>
        </w:rPr>
        <w:tab/>
      </w:r>
      <w:r w:rsidRPr="0059345E">
        <w:rPr>
          <w:sz w:val="16"/>
          <w:szCs w:val="16"/>
          <w:lang w:val="en-US"/>
        </w:rPr>
        <w:tab/>
      </w:r>
      <w:r w:rsidRPr="0059345E">
        <w:rPr>
          <w:sz w:val="16"/>
          <w:szCs w:val="16"/>
          <w:lang w:val="en-US"/>
        </w:rPr>
        <w:tab/>
      </w:r>
      <w:r w:rsidRPr="0059345E">
        <w:rPr>
          <w:sz w:val="16"/>
          <w:szCs w:val="16"/>
          <w:lang w:val="en-US"/>
        </w:rPr>
        <w:tab/>
        <w:t>while (reader.Read()) Read(reader);</w:t>
      </w:r>
    </w:p>
    <w:p w14:paraId="6F733A82" w14:textId="77777777" w:rsidR="0059345E" w:rsidRPr="0059345E" w:rsidRDefault="0059345E" w:rsidP="0059345E">
      <w:pPr>
        <w:pStyle w:val="a9"/>
        <w:rPr>
          <w:sz w:val="16"/>
          <w:szCs w:val="16"/>
          <w:lang w:val="en-US"/>
        </w:rPr>
      </w:pPr>
      <w:r w:rsidRPr="0059345E">
        <w:rPr>
          <w:sz w:val="16"/>
          <w:szCs w:val="16"/>
          <w:lang w:val="en-US"/>
        </w:rPr>
        <w:tab/>
      </w:r>
      <w:r w:rsidRPr="0059345E">
        <w:rPr>
          <w:sz w:val="16"/>
          <w:szCs w:val="16"/>
          <w:lang w:val="en-US"/>
        </w:rPr>
        <w:tab/>
      </w:r>
      <w:r w:rsidRPr="0059345E">
        <w:rPr>
          <w:sz w:val="16"/>
          <w:szCs w:val="16"/>
          <w:lang w:val="en-US"/>
        </w:rPr>
        <w:tab/>
        <w:t>}</w:t>
      </w:r>
    </w:p>
    <w:p w14:paraId="32987800" w14:textId="77777777" w:rsidR="0059345E" w:rsidRPr="0059345E" w:rsidRDefault="0059345E" w:rsidP="0059345E">
      <w:pPr>
        <w:pStyle w:val="a9"/>
        <w:rPr>
          <w:sz w:val="16"/>
          <w:szCs w:val="16"/>
          <w:lang w:val="en-US"/>
        </w:rPr>
      </w:pPr>
      <w:r w:rsidRPr="0059345E">
        <w:rPr>
          <w:sz w:val="16"/>
          <w:szCs w:val="16"/>
          <w:lang w:val="en-US"/>
        </w:rPr>
        <w:tab/>
      </w:r>
      <w:r w:rsidRPr="0059345E">
        <w:rPr>
          <w:sz w:val="16"/>
          <w:szCs w:val="16"/>
          <w:lang w:val="en-US"/>
        </w:rPr>
        <w:tab/>
      </w:r>
      <w:r w:rsidRPr="0059345E">
        <w:rPr>
          <w:sz w:val="16"/>
          <w:szCs w:val="16"/>
          <w:lang w:val="en-US"/>
        </w:rPr>
        <w:tab/>
        <w:t>Display.Output(Write());</w:t>
      </w:r>
    </w:p>
    <w:p w14:paraId="1E406BB3" w14:textId="77777777" w:rsidR="0059345E" w:rsidRPr="0059345E" w:rsidRDefault="0059345E" w:rsidP="0059345E">
      <w:pPr>
        <w:pStyle w:val="a9"/>
        <w:rPr>
          <w:sz w:val="16"/>
          <w:szCs w:val="16"/>
          <w:lang w:val="en-US"/>
        </w:rPr>
      </w:pPr>
      <w:r w:rsidRPr="0059345E">
        <w:rPr>
          <w:sz w:val="16"/>
          <w:szCs w:val="16"/>
          <w:lang w:val="en-US"/>
        </w:rPr>
        <w:tab/>
      </w:r>
      <w:r w:rsidRPr="0059345E">
        <w:rPr>
          <w:sz w:val="16"/>
          <w:szCs w:val="16"/>
          <w:lang w:val="en-US"/>
        </w:rPr>
        <w:tab/>
        <w:t>}</w:t>
      </w:r>
    </w:p>
    <w:p w14:paraId="28706162" w14:textId="77777777" w:rsidR="0059345E" w:rsidRPr="0059345E" w:rsidRDefault="0059345E" w:rsidP="0059345E">
      <w:pPr>
        <w:pStyle w:val="a9"/>
        <w:rPr>
          <w:sz w:val="16"/>
          <w:szCs w:val="16"/>
          <w:lang w:val="en-US"/>
        </w:rPr>
      </w:pPr>
    </w:p>
    <w:p w14:paraId="7A54BEA5" w14:textId="77777777" w:rsidR="0059345E" w:rsidRPr="0059345E" w:rsidRDefault="0059345E" w:rsidP="0059345E">
      <w:pPr>
        <w:pStyle w:val="a9"/>
        <w:rPr>
          <w:sz w:val="16"/>
          <w:szCs w:val="16"/>
          <w:lang w:val="en-US"/>
        </w:rPr>
      </w:pPr>
      <w:r w:rsidRPr="0059345E">
        <w:rPr>
          <w:sz w:val="16"/>
          <w:szCs w:val="16"/>
          <w:lang w:val="en-US"/>
        </w:rPr>
        <w:tab/>
      </w:r>
      <w:r w:rsidRPr="0059345E">
        <w:rPr>
          <w:sz w:val="16"/>
          <w:szCs w:val="16"/>
          <w:lang w:val="en-US"/>
        </w:rPr>
        <w:tab/>
        <w:t>protected abstract string Select();</w:t>
      </w:r>
    </w:p>
    <w:p w14:paraId="2022BC2D" w14:textId="77777777" w:rsidR="0059345E" w:rsidRPr="0059345E" w:rsidRDefault="0059345E" w:rsidP="0059345E">
      <w:pPr>
        <w:pStyle w:val="a9"/>
        <w:rPr>
          <w:sz w:val="16"/>
          <w:szCs w:val="16"/>
          <w:lang w:val="en-US"/>
        </w:rPr>
      </w:pPr>
      <w:r w:rsidRPr="0059345E">
        <w:rPr>
          <w:sz w:val="16"/>
          <w:szCs w:val="16"/>
          <w:lang w:val="en-US"/>
        </w:rPr>
        <w:tab/>
      </w:r>
      <w:r w:rsidRPr="0059345E">
        <w:rPr>
          <w:sz w:val="16"/>
          <w:szCs w:val="16"/>
          <w:lang w:val="en-US"/>
        </w:rPr>
        <w:tab/>
      </w:r>
    </w:p>
    <w:p w14:paraId="6F99C41D" w14:textId="77777777" w:rsidR="0059345E" w:rsidRPr="0059345E" w:rsidRDefault="0059345E" w:rsidP="0059345E">
      <w:pPr>
        <w:pStyle w:val="a9"/>
        <w:rPr>
          <w:sz w:val="16"/>
          <w:szCs w:val="16"/>
          <w:lang w:val="en-US"/>
        </w:rPr>
      </w:pPr>
      <w:r w:rsidRPr="0059345E">
        <w:rPr>
          <w:sz w:val="16"/>
          <w:szCs w:val="16"/>
          <w:lang w:val="en-US"/>
        </w:rPr>
        <w:tab/>
      </w:r>
      <w:r w:rsidRPr="0059345E">
        <w:rPr>
          <w:sz w:val="16"/>
          <w:szCs w:val="16"/>
          <w:lang w:val="en-US"/>
        </w:rPr>
        <w:tab/>
        <w:t>protected abstract void Read(NpgsqlDataReader reader);</w:t>
      </w:r>
    </w:p>
    <w:p w14:paraId="79058E75" w14:textId="77777777" w:rsidR="0059345E" w:rsidRPr="0059345E" w:rsidRDefault="0059345E" w:rsidP="0059345E">
      <w:pPr>
        <w:pStyle w:val="a9"/>
        <w:rPr>
          <w:sz w:val="16"/>
          <w:szCs w:val="16"/>
          <w:lang w:val="en-US"/>
        </w:rPr>
      </w:pPr>
    </w:p>
    <w:p w14:paraId="65371D81" w14:textId="77777777" w:rsidR="0059345E" w:rsidRPr="0059345E" w:rsidRDefault="0059345E" w:rsidP="0059345E">
      <w:pPr>
        <w:pStyle w:val="a9"/>
        <w:rPr>
          <w:sz w:val="16"/>
          <w:szCs w:val="16"/>
          <w:lang w:val="en-US"/>
        </w:rPr>
      </w:pPr>
      <w:r w:rsidRPr="0059345E">
        <w:rPr>
          <w:sz w:val="16"/>
          <w:szCs w:val="16"/>
          <w:lang w:val="en-US"/>
        </w:rPr>
        <w:tab/>
      </w:r>
      <w:r w:rsidRPr="0059345E">
        <w:rPr>
          <w:sz w:val="16"/>
          <w:szCs w:val="16"/>
          <w:lang w:val="en-US"/>
        </w:rPr>
        <w:tab/>
        <w:t>protected virtual List&lt;Displayable&gt; Write() =&gt; Result;</w:t>
      </w:r>
    </w:p>
    <w:p w14:paraId="0E73D993" w14:textId="77777777" w:rsidR="0059345E" w:rsidRPr="0059345E" w:rsidRDefault="0059345E" w:rsidP="0059345E">
      <w:pPr>
        <w:pStyle w:val="a9"/>
        <w:rPr>
          <w:sz w:val="16"/>
          <w:szCs w:val="16"/>
          <w:lang w:val="en-US"/>
        </w:rPr>
      </w:pPr>
    </w:p>
    <w:p w14:paraId="0D6E8B9C" w14:textId="77777777" w:rsidR="0059345E" w:rsidRPr="0059345E" w:rsidRDefault="0059345E" w:rsidP="0059345E">
      <w:pPr>
        <w:pStyle w:val="a9"/>
        <w:rPr>
          <w:sz w:val="16"/>
          <w:szCs w:val="16"/>
          <w:lang w:val="en-US"/>
        </w:rPr>
      </w:pPr>
      <w:r w:rsidRPr="0059345E">
        <w:rPr>
          <w:sz w:val="16"/>
          <w:szCs w:val="16"/>
          <w:lang w:val="en-US"/>
        </w:rPr>
        <w:tab/>
      </w:r>
      <w:r w:rsidRPr="0059345E">
        <w:rPr>
          <w:sz w:val="16"/>
          <w:szCs w:val="16"/>
          <w:lang w:val="en-US"/>
        </w:rPr>
        <w:tab/>
        <w:t>protected string CheckOptional(Tag tag, string name, int addition = 1) =&gt; (int)Form[tag] == -1 ? "true" : $"{name} = {(int)Form[tag] + addition}";</w:t>
      </w:r>
    </w:p>
    <w:p w14:paraId="64EEA3C8" w14:textId="77777777" w:rsidR="0059345E" w:rsidRPr="0059345E" w:rsidRDefault="0059345E" w:rsidP="0059345E">
      <w:pPr>
        <w:pStyle w:val="a9"/>
        <w:rPr>
          <w:sz w:val="16"/>
          <w:szCs w:val="16"/>
          <w:lang w:val="en-US"/>
        </w:rPr>
      </w:pPr>
      <w:r w:rsidRPr="0059345E">
        <w:rPr>
          <w:sz w:val="16"/>
          <w:szCs w:val="16"/>
          <w:lang w:val="en-US"/>
        </w:rPr>
        <w:tab/>
      </w:r>
      <w:r w:rsidRPr="0059345E">
        <w:rPr>
          <w:sz w:val="16"/>
          <w:szCs w:val="16"/>
          <w:lang w:val="en-US"/>
        </w:rPr>
        <w:tab/>
      </w:r>
    </w:p>
    <w:p w14:paraId="320E0DC4" w14:textId="77777777" w:rsidR="0059345E" w:rsidRPr="0059345E" w:rsidRDefault="0059345E" w:rsidP="0059345E">
      <w:pPr>
        <w:pStyle w:val="a9"/>
        <w:rPr>
          <w:sz w:val="16"/>
          <w:szCs w:val="16"/>
          <w:lang w:val="en-US"/>
        </w:rPr>
      </w:pPr>
      <w:r w:rsidRPr="0059345E">
        <w:rPr>
          <w:sz w:val="16"/>
          <w:szCs w:val="16"/>
          <w:lang w:val="en-US"/>
        </w:rPr>
        <w:tab/>
      </w:r>
      <w:r w:rsidRPr="0059345E">
        <w:rPr>
          <w:sz w:val="16"/>
          <w:szCs w:val="16"/>
          <w:lang w:val="en-US"/>
        </w:rPr>
        <w:tab/>
        <w:t>protected string CheckSwitch(Tag tag, (Tag tag, string name, int addition)[] options)</w:t>
      </w:r>
    </w:p>
    <w:p w14:paraId="6032F76F" w14:textId="77777777" w:rsidR="0059345E" w:rsidRPr="0059345E" w:rsidRDefault="0059345E" w:rsidP="0059345E">
      <w:pPr>
        <w:pStyle w:val="a9"/>
        <w:rPr>
          <w:sz w:val="16"/>
          <w:szCs w:val="16"/>
          <w:lang w:val="en-US"/>
        </w:rPr>
      </w:pPr>
      <w:r w:rsidRPr="0059345E">
        <w:rPr>
          <w:sz w:val="16"/>
          <w:szCs w:val="16"/>
          <w:lang w:val="en-US"/>
        </w:rPr>
        <w:tab/>
      </w:r>
      <w:r w:rsidRPr="0059345E">
        <w:rPr>
          <w:sz w:val="16"/>
          <w:szCs w:val="16"/>
          <w:lang w:val="en-US"/>
        </w:rPr>
        <w:tab/>
        <w:t>{</w:t>
      </w:r>
    </w:p>
    <w:p w14:paraId="1E4B585C" w14:textId="77777777" w:rsidR="0059345E" w:rsidRPr="0059345E" w:rsidRDefault="0059345E" w:rsidP="0059345E">
      <w:pPr>
        <w:pStyle w:val="a9"/>
        <w:rPr>
          <w:sz w:val="16"/>
          <w:szCs w:val="16"/>
          <w:lang w:val="en-US"/>
        </w:rPr>
      </w:pPr>
      <w:r w:rsidRPr="0059345E">
        <w:rPr>
          <w:sz w:val="16"/>
          <w:szCs w:val="16"/>
          <w:lang w:val="en-US"/>
        </w:rPr>
        <w:tab/>
      </w:r>
      <w:r w:rsidRPr="0059345E">
        <w:rPr>
          <w:sz w:val="16"/>
          <w:szCs w:val="16"/>
          <w:lang w:val="en-US"/>
        </w:rPr>
        <w:tab/>
      </w:r>
      <w:r w:rsidRPr="0059345E">
        <w:rPr>
          <w:sz w:val="16"/>
          <w:szCs w:val="16"/>
          <w:lang w:val="en-US"/>
        </w:rPr>
        <w:tab/>
        <w:t>int selected = (int)Form[tag] - 1;</w:t>
      </w:r>
    </w:p>
    <w:p w14:paraId="4B897EA3" w14:textId="77777777" w:rsidR="0059345E" w:rsidRPr="0059345E" w:rsidRDefault="0059345E" w:rsidP="0059345E">
      <w:pPr>
        <w:pStyle w:val="a9"/>
        <w:rPr>
          <w:sz w:val="16"/>
          <w:szCs w:val="16"/>
          <w:lang w:val="en-US"/>
        </w:rPr>
      </w:pPr>
      <w:r w:rsidRPr="0059345E">
        <w:rPr>
          <w:sz w:val="16"/>
          <w:szCs w:val="16"/>
          <w:lang w:val="en-US"/>
        </w:rPr>
        <w:tab/>
      </w:r>
      <w:r w:rsidRPr="0059345E">
        <w:rPr>
          <w:sz w:val="16"/>
          <w:szCs w:val="16"/>
          <w:lang w:val="en-US"/>
        </w:rPr>
        <w:tab/>
      </w:r>
      <w:r w:rsidRPr="0059345E">
        <w:rPr>
          <w:sz w:val="16"/>
          <w:szCs w:val="16"/>
          <w:lang w:val="en-US"/>
        </w:rPr>
        <w:tab/>
        <w:t>return selected == -1 ? "true" : $"{options[selected].name} = {(int)Form[options[selected].tag] + options[selected].addition}";</w:t>
      </w:r>
    </w:p>
    <w:p w14:paraId="74CC1C69" w14:textId="77777777" w:rsidR="0059345E" w:rsidRPr="0059345E" w:rsidRDefault="0059345E" w:rsidP="0059345E">
      <w:pPr>
        <w:pStyle w:val="a9"/>
        <w:rPr>
          <w:sz w:val="16"/>
          <w:szCs w:val="16"/>
          <w:lang w:val="en-US"/>
        </w:rPr>
      </w:pPr>
      <w:r w:rsidRPr="0059345E">
        <w:rPr>
          <w:sz w:val="16"/>
          <w:szCs w:val="16"/>
          <w:lang w:val="en-US"/>
        </w:rPr>
        <w:tab/>
      </w:r>
      <w:r w:rsidRPr="0059345E">
        <w:rPr>
          <w:sz w:val="16"/>
          <w:szCs w:val="16"/>
          <w:lang w:val="en-US"/>
        </w:rPr>
        <w:tab/>
        <w:t>}</w:t>
      </w:r>
    </w:p>
    <w:p w14:paraId="556AE93F" w14:textId="77777777" w:rsidR="0059345E" w:rsidRPr="0059345E" w:rsidRDefault="0059345E" w:rsidP="0059345E">
      <w:pPr>
        <w:pStyle w:val="a9"/>
        <w:rPr>
          <w:sz w:val="16"/>
          <w:szCs w:val="16"/>
          <w:lang w:val="en-US"/>
        </w:rPr>
      </w:pPr>
      <w:r w:rsidRPr="0059345E">
        <w:rPr>
          <w:sz w:val="16"/>
          <w:szCs w:val="16"/>
          <w:lang w:val="en-US"/>
        </w:rPr>
        <w:tab/>
        <w:t>}</w:t>
      </w:r>
    </w:p>
    <w:p w14:paraId="2F364607" w14:textId="0182EE88" w:rsidR="00E968AE" w:rsidRPr="0059345E" w:rsidRDefault="0059345E" w:rsidP="0059345E">
      <w:pPr>
        <w:pStyle w:val="a9"/>
        <w:rPr>
          <w:sz w:val="16"/>
          <w:szCs w:val="16"/>
          <w:lang w:val="en-US"/>
        </w:rPr>
      </w:pPr>
      <w:r w:rsidRPr="0059345E">
        <w:rPr>
          <w:sz w:val="16"/>
          <w:szCs w:val="16"/>
          <w:lang w:val="en-US"/>
        </w:rPr>
        <w:t>}</w:t>
      </w:r>
    </w:p>
    <w:p w14:paraId="2C6DA86A" w14:textId="77777777" w:rsidR="0059345E" w:rsidRDefault="0059345E" w:rsidP="000062AB">
      <w:pPr>
        <w:keepNext/>
        <w:rPr>
          <w:sz w:val="40"/>
          <w:szCs w:val="40"/>
          <w:lang w:val="en-US"/>
        </w:rPr>
      </w:pPr>
    </w:p>
    <w:p w14:paraId="42804E4F" w14:textId="21E0140B" w:rsidR="00D6177A" w:rsidRPr="00B240BF" w:rsidRDefault="00D6177A" w:rsidP="000062AB">
      <w:pPr>
        <w:keepNext/>
        <w:rPr>
          <w:sz w:val="40"/>
          <w:szCs w:val="40"/>
        </w:rPr>
      </w:pPr>
      <w:r w:rsidRPr="00B240BF">
        <w:rPr>
          <w:sz w:val="40"/>
          <w:szCs w:val="40"/>
        </w:rPr>
        <w:t>Висновок</w:t>
      </w:r>
    </w:p>
    <w:p w14:paraId="4F48F8E7" w14:textId="182F7994" w:rsidR="00D6177A" w:rsidRPr="00B240BF" w:rsidRDefault="009F60AB" w:rsidP="009F60AB">
      <w:pPr>
        <w:spacing w:after="80" w:line="288" w:lineRule="auto"/>
      </w:pPr>
      <w:r w:rsidRPr="00B240BF">
        <w:t xml:space="preserve">На цій лабораторній роботі </w:t>
      </w:r>
      <w:r w:rsidR="0093330C">
        <w:t xml:space="preserve">продемонструвати реалізацію </w:t>
      </w:r>
      <w:r w:rsidR="003A014D">
        <w:t>поведінкових шаблонів проєктування</w:t>
      </w:r>
      <w:r w:rsidR="009B721B">
        <w:rPr>
          <w:lang w:val="en-US"/>
        </w:rPr>
        <w:t xml:space="preserve"> </w:t>
      </w:r>
      <w:r w:rsidR="0093330C">
        <w:t>в коді проєкту.</w:t>
      </w:r>
    </w:p>
    <w:sectPr w:rsidR="00D6177A" w:rsidRPr="00B240BF" w:rsidSect="00332F10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01571"/>
    <w:multiLevelType w:val="multilevel"/>
    <w:tmpl w:val="922E7EEC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" w15:restartNumberingAfterBreak="0">
    <w:nsid w:val="11C01B79"/>
    <w:multiLevelType w:val="multilevel"/>
    <w:tmpl w:val="742E9968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2" w15:restartNumberingAfterBreak="0">
    <w:nsid w:val="17DF6BA2"/>
    <w:multiLevelType w:val="hybridMultilevel"/>
    <w:tmpl w:val="C61212C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0C22BB"/>
    <w:multiLevelType w:val="multilevel"/>
    <w:tmpl w:val="57745518"/>
    <w:lvl w:ilvl="0">
      <w:start w:val="1"/>
      <w:numFmt w:val="decimal"/>
      <w:lvlText w:val="%1"/>
      <w:lvlJc w:val="left"/>
      <w:pPr>
        <w:ind w:left="900" w:hanging="90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900" w:hanging="900"/>
      </w:pPr>
      <w:rPr>
        <w:rFonts w:hint="default"/>
      </w:rPr>
    </w:lvl>
    <w:lvl w:ilvl="2">
      <w:start w:val="10"/>
      <w:numFmt w:val="decimal"/>
      <w:lvlText w:val="%1.%2.%3"/>
      <w:lvlJc w:val="left"/>
      <w:pPr>
        <w:ind w:left="900" w:hanging="90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1DC67925"/>
    <w:multiLevelType w:val="multilevel"/>
    <w:tmpl w:val="922E7EEC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5" w15:restartNumberingAfterBreak="0">
    <w:nsid w:val="25BC62A6"/>
    <w:multiLevelType w:val="hybridMultilevel"/>
    <w:tmpl w:val="A59E4B0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CC3CAE"/>
    <w:multiLevelType w:val="multilevel"/>
    <w:tmpl w:val="298E6084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  <w:sz w:val="36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sz w:val="3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36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sz w:val="36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sz w:val="36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sz w:val="36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sz w:val="36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sz w:val="36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sz w:val="36"/>
      </w:rPr>
    </w:lvl>
  </w:abstractNum>
  <w:abstractNum w:abstractNumId="7" w15:restartNumberingAfterBreak="0">
    <w:nsid w:val="266E040D"/>
    <w:multiLevelType w:val="hybridMultilevel"/>
    <w:tmpl w:val="B03C94BA"/>
    <w:lvl w:ilvl="0" w:tplc="04220011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98E6084"/>
    <w:multiLevelType w:val="multilevel"/>
    <w:tmpl w:val="298E6084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  <w:sz w:val="36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sz w:val="3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36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sz w:val="36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sz w:val="36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sz w:val="36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sz w:val="36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sz w:val="36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sz w:val="36"/>
      </w:rPr>
    </w:lvl>
  </w:abstractNum>
  <w:abstractNum w:abstractNumId="9" w15:restartNumberingAfterBreak="0">
    <w:nsid w:val="301130E8"/>
    <w:multiLevelType w:val="multilevel"/>
    <w:tmpl w:val="F8EE631E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31CE5F9F"/>
    <w:multiLevelType w:val="multilevel"/>
    <w:tmpl w:val="616844CC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1" w15:restartNumberingAfterBreak="0">
    <w:nsid w:val="325237D9"/>
    <w:multiLevelType w:val="multilevel"/>
    <w:tmpl w:val="325237D9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34931761"/>
    <w:multiLevelType w:val="hybridMultilevel"/>
    <w:tmpl w:val="00ECC328"/>
    <w:lvl w:ilvl="0" w:tplc="47F87B98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55" w:hanging="360"/>
      </w:pPr>
    </w:lvl>
    <w:lvl w:ilvl="2" w:tplc="0422001B" w:tentative="1">
      <w:start w:val="1"/>
      <w:numFmt w:val="lowerRoman"/>
      <w:lvlText w:val="%3."/>
      <w:lvlJc w:val="right"/>
      <w:pPr>
        <w:ind w:left="1875" w:hanging="180"/>
      </w:pPr>
    </w:lvl>
    <w:lvl w:ilvl="3" w:tplc="0422000F" w:tentative="1">
      <w:start w:val="1"/>
      <w:numFmt w:val="decimal"/>
      <w:lvlText w:val="%4."/>
      <w:lvlJc w:val="left"/>
      <w:pPr>
        <w:ind w:left="2595" w:hanging="360"/>
      </w:pPr>
    </w:lvl>
    <w:lvl w:ilvl="4" w:tplc="04220019" w:tentative="1">
      <w:start w:val="1"/>
      <w:numFmt w:val="lowerLetter"/>
      <w:lvlText w:val="%5."/>
      <w:lvlJc w:val="left"/>
      <w:pPr>
        <w:ind w:left="3315" w:hanging="360"/>
      </w:pPr>
    </w:lvl>
    <w:lvl w:ilvl="5" w:tplc="0422001B" w:tentative="1">
      <w:start w:val="1"/>
      <w:numFmt w:val="lowerRoman"/>
      <w:lvlText w:val="%6."/>
      <w:lvlJc w:val="right"/>
      <w:pPr>
        <w:ind w:left="4035" w:hanging="180"/>
      </w:pPr>
    </w:lvl>
    <w:lvl w:ilvl="6" w:tplc="0422000F" w:tentative="1">
      <w:start w:val="1"/>
      <w:numFmt w:val="decimal"/>
      <w:lvlText w:val="%7."/>
      <w:lvlJc w:val="left"/>
      <w:pPr>
        <w:ind w:left="4755" w:hanging="360"/>
      </w:pPr>
    </w:lvl>
    <w:lvl w:ilvl="7" w:tplc="04220019" w:tentative="1">
      <w:start w:val="1"/>
      <w:numFmt w:val="lowerLetter"/>
      <w:lvlText w:val="%8."/>
      <w:lvlJc w:val="left"/>
      <w:pPr>
        <w:ind w:left="5475" w:hanging="360"/>
      </w:pPr>
    </w:lvl>
    <w:lvl w:ilvl="8" w:tplc="0422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3" w15:restartNumberingAfterBreak="0">
    <w:nsid w:val="3FF26C6E"/>
    <w:multiLevelType w:val="multilevel"/>
    <w:tmpl w:val="3FF26C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0CA3604"/>
    <w:multiLevelType w:val="hybridMultilevel"/>
    <w:tmpl w:val="71DA5470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2BF511F"/>
    <w:multiLevelType w:val="multilevel"/>
    <w:tmpl w:val="42BF511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31605D"/>
    <w:multiLevelType w:val="multilevel"/>
    <w:tmpl w:val="DF6CC1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44540231"/>
    <w:multiLevelType w:val="multilevel"/>
    <w:tmpl w:val="60BC714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8" w15:restartNumberingAfterBreak="0">
    <w:nsid w:val="486C203E"/>
    <w:multiLevelType w:val="hybridMultilevel"/>
    <w:tmpl w:val="4860E94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D153FB"/>
    <w:multiLevelType w:val="hybridMultilevel"/>
    <w:tmpl w:val="1E086F3C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E70736D"/>
    <w:multiLevelType w:val="multilevel"/>
    <w:tmpl w:val="C960215C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4ED050DF"/>
    <w:multiLevelType w:val="multilevel"/>
    <w:tmpl w:val="57745518"/>
    <w:lvl w:ilvl="0">
      <w:start w:val="1"/>
      <w:numFmt w:val="decimal"/>
      <w:lvlText w:val="%1"/>
      <w:lvlJc w:val="left"/>
      <w:pPr>
        <w:ind w:left="900" w:hanging="90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900" w:hanging="900"/>
      </w:pPr>
      <w:rPr>
        <w:rFonts w:hint="default"/>
      </w:rPr>
    </w:lvl>
    <w:lvl w:ilvl="2">
      <w:start w:val="10"/>
      <w:numFmt w:val="decimal"/>
      <w:lvlText w:val="%1.%2.%3"/>
      <w:lvlJc w:val="left"/>
      <w:pPr>
        <w:ind w:left="900" w:hanging="90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2" w15:restartNumberingAfterBreak="0">
    <w:nsid w:val="52292DB2"/>
    <w:multiLevelType w:val="hybridMultilevel"/>
    <w:tmpl w:val="084451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220011">
      <w:start w:val="1"/>
      <w:numFmt w:val="decimal"/>
      <w:lvlText w:val="%2)"/>
      <w:lvlJc w:val="left"/>
      <w:pPr>
        <w:ind w:left="2912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202439"/>
    <w:multiLevelType w:val="hybridMultilevel"/>
    <w:tmpl w:val="BFC0CDB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1A7A73"/>
    <w:multiLevelType w:val="hybridMultilevel"/>
    <w:tmpl w:val="E5D23DD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9E1612"/>
    <w:multiLevelType w:val="multilevel"/>
    <w:tmpl w:val="F8EE631E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5F4243D3"/>
    <w:multiLevelType w:val="hybridMultilevel"/>
    <w:tmpl w:val="5770F85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9307A5"/>
    <w:multiLevelType w:val="hybridMultilevel"/>
    <w:tmpl w:val="EADC9A1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D47FBA"/>
    <w:multiLevelType w:val="multilevel"/>
    <w:tmpl w:val="F8EE631E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9" w15:restartNumberingAfterBreak="0">
    <w:nsid w:val="6EB4456E"/>
    <w:multiLevelType w:val="multilevel"/>
    <w:tmpl w:val="6EB4456E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0" w15:restartNumberingAfterBreak="0">
    <w:nsid w:val="6EDE0DF6"/>
    <w:multiLevelType w:val="multilevel"/>
    <w:tmpl w:val="6EDE0DF6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1" w15:restartNumberingAfterBreak="0">
    <w:nsid w:val="70721824"/>
    <w:multiLevelType w:val="multilevel"/>
    <w:tmpl w:val="AA9217B2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32" w15:restartNumberingAfterBreak="0">
    <w:nsid w:val="736A791E"/>
    <w:multiLevelType w:val="hybridMultilevel"/>
    <w:tmpl w:val="7FAA027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B778DA"/>
    <w:multiLevelType w:val="hybridMultilevel"/>
    <w:tmpl w:val="45BEE056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CAB0F2B"/>
    <w:multiLevelType w:val="multilevel"/>
    <w:tmpl w:val="40742B00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5" w15:restartNumberingAfterBreak="0">
    <w:nsid w:val="7E694F22"/>
    <w:multiLevelType w:val="multilevel"/>
    <w:tmpl w:val="438CC6B2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6" w15:restartNumberingAfterBreak="0">
    <w:nsid w:val="7EE32045"/>
    <w:multiLevelType w:val="multilevel"/>
    <w:tmpl w:val="D4D818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37" w15:restartNumberingAfterBreak="0">
    <w:nsid w:val="7FFC2CCB"/>
    <w:multiLevelType w:val="multilevel"/>
    <w:tmpl w:val="F8EE631E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892156033">
    <w:abstractNumId w:val="8"/>
  </w:num>
  <w:num w:numId="2" w16cid:durableId="2062509274">
    <w:abstractNumId w:val="15"/>
  </w:num>
  <w:num w:numId="3" w16cid:durableId="409736377">
    <w:abstractNumId w:val="29"/>
  </w:num>
  <w:num w:numId="4" w16cid:durableId="1567954296">
    <w:abstractNumId w:val="30"/>
  </w:num>
  <w:num w:numId="5" w16cid:durableId="2130198626">
    <w:abstractNumId w:val="11"/>
  </w:num>
  <w:num w:numId="6" w16cid:durableId="1685014166">
    <w:abstractNumId w:val="13"/>
  </w:num>
  <w:num w:numId="7" w16cid:durableId="700284404">
    <w:abstractNumId w:val="23"/>
  </w:num>
  <w:num w:numId="8" w16cid:durableId="2005161360">
    <w:abstractNumId w:val="14"/>
  </w:num>
  <w:num w:numId="9" w16cid:durableId="2118982495">
    <w:abstractNumId w:val="19"/>
  </w:num>
  <w:num w:numId="10" w16cid:durableId="2145535180">
    <w:abstractNumId w:val="34"/>
  </w:num>
  <w:num w:numId="11" w16cid:durableId="1756658850">
    <w:abstractNumId w:val="6"/>
  </w:num>
  <w:num w:numId="12" w16cid:durableId="1639190873">
    <w:abstractNumId w:val="17"/>
  </w:num>
  <w:num w:numId="13" w16cid:durableId="1277101444">
    <w:abstractNumId w:val="10"/>
  </w:num>
  <w:num w:numId="14" w16cid:durableId="409469118">
    <w:abstractNumId w:val="20"/>
  </w:num>
  <w:num w:numId="15" w16cid:durableId="1232815684">
    <w:abstractNumId w:val="0"/>
  </w:num>
  <w:num w:numId="16" w16cid:durableId="1725911309">
    <w:abstractNumId w:val="4"/>
  </w:num>
  <w:num w:numId="17" w16cid:durableId="61762048">
    <w:abstractNumId w:val="9"/>
  </w:num>
  <w:num w:numId="18" w16cid:durableId="633095258">
    <w:abstractNumId w:val="28"/>
  </w:num>
  <w:num w:numId="19" w16cid:durableId="1998340637">
    <w:abstractNumId w:val="25"/>
  </w:num>
  <w:num w:numId="20" w16cid:durableId="433669124">
    <w:abstractNumId w:val="37"/>
  </w:num>
  <w:num w:numId="21" w16cid:durableId="439570049">
    <w:abstractNumId w:val="35"/>
  </w:num>
  <w:num w:numId="22" w16cid:durableId="1720548793">
    <w:abstractNumId w:val="3"/>
  </w:num>
  <w:num w:numId="23" w16cid:durableId="179779599">
    <w:abstractNumId w:val="21"/>
  </w:num>
  <w:num w:numId="24" w16cid:durableId="511649314">
    <w:abstractNumId w:val="5"/>
  </w:num>
  <w:num w:numId="25" w16cid:durableId="1028798035">
    <w:abstractNumId w:val="26"/>
  </w:num>
  <w:num w:numId="26" w16cid:durableId="350495240">
    <w:abstractNumId w:val="18"/>
  </w:num>
  <w:num w:numId="27" w16cid:durableId="1347825763">
    <w:abstractNumId w:val="36"/>
  </w:num>
  <w:num w:numId="28" w16cid:durableId="862674928">
    <w:abstractNumId w:val="16"/>
  </w:num>
  <w:num w:numId="29" w16cid:durableId="1044212094">
    <w:abstractNumId w:val="24"/>
  </w:num>
  <w:num w:numId="30" w16cid:durableId="1156148781">
    <w:abstractNumId w:val="32"/>
  </w:num>
  <w:num w:numId="31" w16cid:durableId="594171084">
    <w:abstractNumId w:val="7"/>
  </w:num>
  <w:num w:numId="32" w16cid:durableId="1282034909">
    <w:abstractNumId w:val="22"/>
  </w:num>
  <w:num w:numId="33" w16cid:durableId="760487785">
    <w:abstractNumId w:val="31"/>
  </w:num>
  <w:num w:numId="34" w16cid:durableId="1108353640">
    <w:abstractNumId w:val="2"/>
  </w:num>
  <w:num w:numId="35" w16cid:durableId="1300572717">
    <w:abstractNumId w:val="1"/>
  </w:num>
  <w:num w:numId="36" w16cid:durableId="1139609881">
    <w:abstractNumId w:val="12"/>
  </w:num>
  <w:num w:numId="37" w16cid:durableId="412095678">
    <w:abstractNumId w:val="27"/>
  </w:num>
  <w:num w:numId="38" w16cid:durableId="29622337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1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E1E"/>
    <w:rsid w:val="000007D3"/>
    <w:rsid w:val="000062AB"/>
    <w:rsid w:val="0002701E"/>
    <w:rsid w:val="00072251"/>
    <w:rsid w:val="000873ED"/>
    <w:rsid w:val="000A26C6"/>
    <w:rsid w:val="000A387F"/>
    <w:rsid w:val="000C65B3"/>
    <w:rsid w:val="00135F76"/>
    <w:rsid w:val="00155C54"/>
    <w:rsid w:val="00173885"/>
    <w:rsid w:val="001B6788"/>
    <w:rsid w:val="00211AE3"/>
    <w:rsid w:val="002475BB"/>
    <w:rsid w:val="00247B3E"/>
    <w:rsid w:val="00251461"/>
    <w:rsid w:val="00264B04"/>
    <w:rsid w:val="002702E4"/>
    <w:rsid w:val="00271362"/>
    <w:rsid w:val="00332F10"/>
    <w:rsid w:val="00350644"/>
    <w:rsid w:val="00360140"/>
    <w:rsid w:val="00394D8F"/>
    <w:rsid w:val="003A014D"/>
    <w:rsid w:val="003D72E1"/>
    <w:rsid w:val="003E74C3"/>
    <w:rsid w:val="00417629"/>
    <w:rsid w:val="0042540C"/>
    <w:rsid w:val="00430424"/>
    <w:rsid w:val="00525F2C"/>
    <w:rsid w:val="005325FC"/>
    <w:rsid w:val="00534B56"/>
    <w:rsid w:val="0059345E"/>
    <w:rsid w:val="005C466E"/>
    <w:rsid w:val="005F3583"/>
    <w:rsid w:val="00606A35"/>
    <w:rsid w:val="006165D7"/>
    <w:rsid w:val="00635DC7"/>
    <w:rsid w:val="006943EF"/>
    <w:rsid w:val="006B3BF3"/>
    <w:rsid w:val="006C79ED"/>
    <w:rsid w:val="006E2A22"/>
    <w:rsid w:val="006F6B6C"/>
    <w:rsid w:val="0072666E"/>
    <w:rsid w:val="00730C84"/>
    <w:rsid w:val="00802A7E"/>
    <w:rsid w:val="00805E22"/>
    <w:rsid w:val="00811B97"/>
    <w:rsid w:val="0081254B"/>
    <w:rsid w:val="00845DAE"/>
    <w:rsid w:val="00852388"/>
    <w:rsid w:val="008C094B"/>
    <w:rsid w:val="008C232E"/>
    <w:rsid w:val="008C31CD"/>
    <w:rsid w:val="008D7057"/>
    <w:rsid w:val="008F793A"/>
    <w:rsid w:val="00903F93"/>
    <w:rsid w:val="00911E67"/>
    <w:rsid w:val="0093330C"/>
    <w:rsid w:val="0095554E"/>
    <w:rsid w:val="009862D4"/>
    <w:rsid w:val="009B721B"/>
    <w:rsid w:val="009E1862"/>
    <w:rsid w:val="009F4E1E"/>
    <w:rsid w:val="009F5747"/>
    <w:rsid w:val="009F5D02"/>
    <w:rsid w:val="009F60AB"/>
    <w:rsid w:val="00A20AFB"/>
    <w:rsid w:val="00A53056"/>
    <w:rsid w:val="00A66272"/>
    <w:rsid w:val="00A70211"/>
    <w:rsid w:val="00A72330"/>
    <w:rsid w:val="00AC5BC0"/>
    <w:rsid w:val="00AD53D0"/>
    <w:rsid w:val="00B00784"/>
    <w:rsid w:val="00B00F00"/>
    <w:rsid w:val="00B12389"/>
    <w:rsid w:val="00B12567"/>
    <w:rsid w:val="00B12959"/>
    <w:rsid w:val="00B240BF"/>
    <w:rsid w:val="00B33097"/>
    <w:rsid w:val="00B3717D"/>
    <w:rsid w:val="00B81E9C"/>
    <w:rsid w:val="00BE745C"/>
    <w:rsid w:val="00C0326C"/>
    <w:rsid w:val="00C74D1D"/>
    <w:rsid w:val="00CA7B5E"/>
    <w:rsid w:val="00CF5693"/>
    <w:rsid w:val="00D6177A"/>
    <w:rsid w:val="00D6570A"/>
    <w:rsid w:val="00D9254C"/>
    <w:rsid w:val="00DA2D7F"/>
    <w:rsid w:val="00DB26B6"/>
    <w:rsid w:val="00DF06EB"/>
    <w:rsid w:val="00DF5AAA"/>
    <w:rsid w:val="00DF7081"/>
    <w:rsid w:val="00E00C3F"/>
    <w:rsid w:val="00E13472"/>
    <w:rsid w:val="00E36EAA"/>
    <w:rsid w:val="00E43AA6"/>
    <w:rsid w:val="00E535EE"/>
    <w:rsid w:val="00E56E75"/>
    <w:rsid w:val="00E968AE"/>
    <w:rsid w:val="00EA7725"/>
    <w:rsid w:val="00EC0C25"/>
    <w:rsid w:val="00EC1B46"/>
    <w:rsid w:val="00ED4313"/>
    <w:rsid w:val="00EF7861"/>
    <w:rsid w:val="00F84F9D"/>
    <w:rsid w:val="00F9487B"/>
    <w:rsid w:val="00FC54C5"/>
    <w:rsid w:val="00FD5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32764"/>
  <w15:chartTrackingRefBased/>
  <w15:docId w15:val="{9563A8EE-3E07-444E-9F54-B6B1507E1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uk-UA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3AA6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EC0C25"/>
    <w:pPr>
      <w:keepNext/>
      <w:keepLines/>
      <w:spacing w:before="360" w:after="80"/>
      <w:outlineLvl w:val="0"/>
    </w:pPr>
    <w:rPr>
      <w:rFonts w:eastAsiaTheme="majorEastAsia" w:cstheme="majorBidi"/>
      <w:b/>
      <w:sz w:val="36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47B3E"/>
    <w:pPr>
      <w:keepNext/>
      <w:keepLines/>
      <w:spacing w:before="160" w:after="80"/>
      <w:outlineLvl w:val="1"/>
    </w:pPr>
    <w:rPr>
      <w:rFonts w:eastAsiaTheme="majorEastAsia" w:cstheme="majorBidi"/>
      <w:b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81E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"/>
    <w:next w:val="a"/>
    <w:link w:val="40"/>
    <w:uiPriority w:val="9"/>
    <w:unhideWhenUsed/>
    <w:qFormat/>
    <w:rsid w:val="00B81E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B81E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81E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81E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81E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81E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EC0C25"/>
    <w:rPr>
      <w:rFonts w:eastAsiaTheme="majorEastAsia" w:cstheme="majorBidi"/>
      <w:b/>
      <w:sz w:val="36"/>
      <w:szCs w:val="40"/>
    </w:rPr>
  </w:style>
  <w:style w:type="character" w:customStyle="1" w:styleId="20">
    <w:name w:val="Заголовок 2 Знак"/>
    <w:basedOn w:val="a0"/>
    <w:link w:val="2"/>
    <w:uiPriority w:val="9"/>
    <w:qFormat/>
    <w:rsid w:val="00247B3E"/>
    <w:rPr>
      <w:rFonts w:eastAsiaTheme="majorEastAsia" w:cstheme="majorBidi"/>
      <w:b/>
      <w:szCs w:val="32"/>
    </w:rPr>
  </w:style>
  <w:style w:type="character" w:customStyle="1" w:styleId="30">
    <w:name w:val="Заголовок 3 Знак"/>
    <w:basedOn w:val="a0"/>
    <w:link w:val="3"/>
    <w:uiPriority w:val="9"/>
    <w:qFormat/>
    <w:rsid w:val="00B81E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qFormat/>
    <w:rsid w:val="00B81E9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qFormat/>
    <w:rsid w:val="00B81E9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81E9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qFormat/>
    <w:rsid w:val="00B81E9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qFormat/>
    <w:rsid w:val="00B81E9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81E9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81E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qFormat/>
    <w:rsid w:val="00B81E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81E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6">
    <w:name w:val="Підзаголовок Знак"/>
    <w:basedOn w:val="a0"/>
    <w:link w:val="a5"/>
    <w:uiPriority w:val="11"/>
    <w:rsid w:val="00B81E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81E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qFormat/>
    <w:rsid w:val="00B81E9C"/>
    <w:rPr>
      <w:i/>
      <w:iCs/>
      <w:color w:val="404040" w:themeColor="text1" w:themeTint="BF"/>
    </w:rPr>
  </w:style>
  <w:style w:type="paragraph" w:styleId="a9">
    <w:name w:val="List Paragraph"/>
    <w:aliases w:val="Код"/>
    <w:basedOn w:val="a"/>
    <w:uiPriority w:val="34"/>
    <w:qFormat/>
    <w:rsid w:val="00D9254C"/>
    <w:pPr>
      <w:widowControl w:val="0"/>
      <w:spacing w:after="20" w:line="240" w:lineRule="auto"/>
    </w:pPr>
    <w:rPr>
      <w:rFonts w:ascii="Courier New" w:hAnsi="Courier New"/>
      <w:sz w:val="18"/>
    </w:rPr>
  </w:style>
  <w:style w:type="character" w:styleId="aa">
    <w:name w:val="Intense Emphasis"/>
    <w:basedOn w:val="a0"/>
    <w:uiPriority w:val="21"/>
    <w:qFormat/>
    <w:rsid w:val="00B81E9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81E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B81E9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81E9C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B81E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Revision"/>
    <w:hidden/>
    <w:uiPriority w:val="99"/>
    <w:semiHidden/>
    <w:rsid w:val="006943EF"/>
    <w:pPr>
      <w:spacing w:after="0" w:line="240" w:lineRule="auto"/>
    </w:pPr>
  </w:style>
  <w:style w:type="paragraph" w:styleId="af0">
    <w:name w:val="header"/>
    <w:basedOn w:val="a"/>
    <w:link w:val="af1"/>
    <w:uiPriority w:val="99"/>
    <w:unhideWhenUsed/>
    <w:rsid w:val="009F60A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1">
    <w:name w:val="Верхній колонтитул Знак"/>
    <w:basedOn w:val="a0"/>
    <w:link w:val="af0"/>
    <w:uiPriority w:val="99"/>
    <w:rsid w:val="009F60AB"/>
  </w:style>
  <w:style w:type="paragraph" w:styleId="af2">
    <w:name w:val="footer"/>
    <w:basedOn w:val="a"/>
    <w:link w:val="af3"/>
    <w:uiPriority w:val="99"/>
    <w:unhideWhenUsed/>
    <w:rsid w:val="009F60A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3">
    <w:name w:val="Нижній колонтитул Знак"/>
    <w:basedOn w:val="a0"/>
    <w:link w:val="af2"/>
    <w:uiPriority w:val="99"/>
    <w:rsid w:val="009F60AB"/>
  </w:style>
  <w:style w:type="paragraph" w:styleId="af4">
    <w:name w:val="No Spacing"/>
    <w:aliases w:val="Великий заголовок"/>
    <w:uiPriority w:val="1"/>
    <w:rsid w:val="009F60AB"/>
    <w:pPr>
      <w:keepNext/>
      <w:pageBreakBefore/>
      <w:spacing w:after="0" w:line="240" w:lineRule="auto"/>
      <w:jc w:val="both"/>
    </w:pPr>
    <w:rPr>
      <w:sz w:val="40"/>
    </w:rPr>
  </w:style>
  <w:style w:type="character" w:styleId="af5">
    <w:name w:val="Hyperlink"/>
    <w:basedOn w:val="a0"/>
    <w:uiPriority w:val="99"/>
    <w:unhideWhenUsed/>
    <w:qFormat/>
    <w:rsid w:val="009F60AB"/>
    <w:rPr>
      <w:color w:val="467886" w:themeColor="hyperlink"/>
      <w:u w:val="single"/>
    </w:rPr>
  </w:style>
  <w:style w:type="character" w:customStyle="1" w:styleId="11">
    <w:name w:val="Сильне виокремлення1"/>
    <w:basedOn w:val="a0"/>
    <w:uiPriority w:val="21"/>
    <w:qFormat/>
    <w:rsid w:val="009F60AB"/>
    <w:rPr>
      <w:i/>
      <w:iCs/>
      <w:color w:val="0F4761" w:themeColor="accent1" w:themeShade="BF"/>
    </w:rPr>
  </w:style>
  <w:style w:type="character" w:customStyle="1" w:styleId="12">
    <w:name w:val="Сильне посилання1"/>
    <w:basedOn w:val="a0"/>
    <w:uiPriority w:val="32"/>
    <w:qFormat/>
    <w:rsid w:val="009F60AB"/>
    <w:rPr>
      <w:b/>
      <w:bCs/>
      <w:smallCaps/>
      <w:color w:val="0F4761" w:themeColor="accent1" w:themeShade="BF"/>
      <w:spacing w:val="5"/>
    </w:rPr>
  </w:style>
  <w:style w:type="character" w:customStyle="1" w:styleId="13">
    <w:name w:val="Незакрита згадка1"/>
    <w:basedOn w:val="a0"/>
    <w:uiPriority w:val="99"/>
    <w:semiHidden/>
    <w:unhideWhenUsed/>
    <w:qFormat/>
    <w:rsid w:val="009F60AB"/>
    <w:rPr>
      <w:color w:val="605E5C"/>
      <w:shd w:val="clear" w:color="auto" w:fill="E1DFDD"/>
    </w:rPr>
  </w:style>
  <w:style w:type="character" w:styleId="af6">
    <w:name w:val="Unresolved Mention"/>
    <w:basedOn w:val="a0"/>
    <w:uiPriority w:val="99"/>
    <w:semiHidden/>
    <w:unhideWhenUsed/>
    <w:rsid w:val="009F60AB"/>
    <w:rPr>
      <w:color w:val="605E5C"/>
      <w:shd w:val="clear" w:color="auto" w:fill="E1DFDD"/>
    </w:rPr>
  </w:style>
  <w:style w:type="paragraph" w:styleId="14">
    <w:name w:val="toc 1"/>
    <w:basedOn w:val="a"/>
    <w:next w:val="a"/>
    <w:autoRedefine/>
    <w:uiPriority w:val="39"/>
    <w:unhideWhenUsed/>
    <w:rsid w:val="00B240BF"/>
    <w:pPr>
      <w:tabs>
        <w:tab w:val="right" w:leader="dot" w:pos="9344"/>
      </w:tabs>
      <w:spacing w:line="264" w:lineRule="auto"/>
    </w:pPr>
  </w:style>
  <w:style w:type="paragraph" w:styleId="21">
    <w:name w:val="toc 2"/>
    <w:basedOn w:val="a"/>
    <w:next w:val="a"/>
    <w:autoRedefine/>
    <w:uiPriority w:val="39"/>
    <w:unhideWhenUsed/>
    <w:rsid w:val="009F60AB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9F60AB"/>
    <w:pPr>
      <w:spacing w:after="100"/>
      <w:ind w:left="560"/>
    </w:pPr>
  </w:style>
  <w:style w:type="paragraph" w:styleId="41">
    <w:name w:val="toc 4"/>
    <w:basedOn w:val="a"/>
    <w:next w:val="a"/>
    <w:autoRedefine/>
    <w:uiPriority w:val="39"/>
    <w:unhideWhenUsed/>
    <w:rsid w:val="009F60AB"/>
    <w:pPr>
      <w:spacing w:after="100"/>
      <w:ind w:left="840"/>
    </w:pPr>
  </w:style>
  <w:style w:type="character" w:styleId="af7">
    <w:name w:val="Book Title"/>
    <w:basedOn w:val="a0"/>
    <w:uiPriority w:val="33"/>
    <w:qFormat/>
    <w:rsid w:val="0093330C"/>
    <w:rPr>
      <w:b/>
      <w:bCs/>
      <w:i/>
      <w:iCs/>
      <w:spacing w:val="5"/>
    </w:rPr>
  </w:style>
  <w:style w:type="character" w:styleId="af8">
    <w:name w:val="FollowedHyperlink"/>
    <w:basedOn w:val="a0"/>
    <w:uiPriority w:val="99"/>
    <w:semiHidden/>
    <w:unhideWhenUsed/>
    <w:rsid w:val="00C74D1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ys\OneDrive\&#1044;&#1086;&#1082;&#1091;&#1084;&#1077;&#1085;&#1090;&#1080;\&#1053;&#1072;&#1089;&#1090;&#1088;&#1086;&#1102;&#1074;&#1072;&#1085;&#1110;%20&#1096;&#1072;&#1073;&#1083;&#1086;&#1085;&#1080;%20Office\&#1051;&#1072;&#1073;&#1086;&#1088;&#1072;&#1090;&#1086;&#1088;&#1085;&#1072;.dotx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1A19D1-6FD8-4A5E-901C-A3B67702A3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Лабораторна.dotx</Template>
  <TotalTime>135</TotalTime>
  <Pages>14</Pages>
  <Words>11376</Words>
  <Characters>6485</Characters>
  <Application>Microsoft Office Word</Application>
  <DocSecurity>0</DocSecurity>
  <Lines>54</Lines>
  <Paragraphs>35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Denys Khimii</dc:creator>
  <cp:keywords/>
  <dc:description/>
  <cp:lastModifiedBy>Denys Khimii</cp:lastModifiedBy>
  <cp:revision>75</cp:revision>
  <dcterms:created xsi:type="dcterms:W3CDTF">2024-07-02T03:28:00Z</dcterms:created>
  <dcterms:modified xsi:type="dcterms:W3CDTF">2024-07-05T11:22:00Z</dcterms:modified>
</cp:coreProperties>
</file>