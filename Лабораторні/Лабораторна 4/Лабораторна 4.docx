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BE934" w14:textId="77777777" w:rsidR="00B81E9C" w:rsidRPr="00845DAE" w:rsidRDefault="00B81E9C" w:rsidP="00B81E9C">
      <w:pPr>
        <w:jc w:val="center"/>
      </w:pPr>
      <w:r w:rsidRPr="00845DAE">
        <w:t xml:space="preserve">Івано-Франківський національний технічний </w:t>
      </w:r>
    </w:p>
    <w:p w14:paraId="282E3F17" w14:textId="77777777" w:rsidR="00E13472" w:rsidRPr="00845DAE" w:rsidRDefault="00B81E9C" w:rsidP="00332F10">
      <w:pPr>
        <w:spacing w:after="80" w:line="288" w:lineRule="auto"/>
        <w:jc w:val="center"/>
      </w:pPr>
      <w:r w:rsidRPr="00845DAE">
        <w:t>університет нафти і газу</w:t>
      </w:r>
    </w:p>
    <w:p w14:paraId="11372EF9" w14:textId="77777777" w:rsidR="00B81E9C" w:rsidRPr="00845DAE" w:rsidRDefault="00B81E9C" w:rsidP="00332F10">
      <w:pPr>
        <w:spacing w:after="80" w:line="288" w:lineRule="auto"/>
        <w:jc w:val="center"/>
      </w:pPr>
    </w:p>
    <w:p w14:paraId="0D11C33A" w14:textId="77777777" w:rsidR="00B81E9C" w:rsidRPr="00845DAE" w:rsidRDefault="00B81E9C" w:rsidP="00332F10">
      <w:pPr>
        <w:spacing w:after="80" w:line="288" w:lineRule="auto"/>
        <w:jc w:val="center"/>
      </w:pPr>
    </w:p>
    <w:p w14:paraId="7D7B4775" w14:textId="77777777" w:rsidR="00B81E9C" w:rsidRPr="00845DAE" w:rsidRDefault="00B81E9C" w:rsidP="00332F10">
      <w:pPr>
        <w:spacing w:after="80" w:line="288" w:lineRule="auto"/>
        <w:jc w:val="center"/>
      </w:pPr>
    </w:p>
    <w:p w14:paraId="7D7146F7" w14:textId="77777777" w:rsidR="00B81E9C" w:rsidRPr="00845DAE" w:rsidRDefault="00B81E9C" w:rsidP="00332F10">
      <w:pPr>
        <w:spacing w:after="80" w:line="288" w:lineRule="auto"/>
        <w:jc w:val="right"/>
      </w:pPr>
      <w:r w:rsidRPr="00845DAE">
        <w:t>Кафедра</w:t>
      </w:r>
    </w:p>
    <w:p w14:paraId="7DBC6E7C" w14:textId="77777777" w:rsidR="00B81E9C" w:rsidRPr="00845DAE" w:rsidRDefault="00CF5693" w:rsidP="00332F10">
      <w:pPr>
        <w:spacing w:after="80" w:line="288" w:lineRule="auto"/>
        <w:jc w:val="right"/>
      </w:pPr>
      <w:r>
        <w:t>інженерії програмного забезпечення</w:t>
      </w:r>
    </w:p>
    <w:p w14:paraId="40E77585" w14:textId="77777777" w:rsidR="00B81E9C" w:rsidRPr="00845DAE" w:rsidRDefault="00B81E9C" w:rsidP="00332F10">
      <w:pPr>
        <w:spacing w:after="80" w:line="288" w:lineRule="auto"/>
        <w:jc w:val="right"/>
      </w:pPr>
    </w:p>
    <w:p w14:paraId="0A944D81" w14:textId="77777777" w:rsidR="00B81E9C" w:rsidRPr="00845DAE" w:rsidRDefault="00B81E9C" w:rsidP="00332F10">
      <w:pPr>
        <w:spacing w:after="80" w:line="288" w:lineRule="auto"/>
        <w:jc w:val="right"/>
      </w:pPr>
    </w:p>
    <w:p w14:paraId="766E0DB3" w14:textId="77777777" w:rsidR="00B81E9C" w:rsidRPr="00845DAE" w:rsidRDefault="00B81E9C" w:rsidP="00332F10">
      <w:pPr>
        <w:spacing w:after="80" w:line="288" w:lineRule="auto"/>
        <w:jc w:val="right"/>
      </w:pPr>
    </w:p>
    <w:p w14:paraId="771082EF" w14:textId="3AB7FF68" w:rsidR="00B81E9C" w:rsidRPr="0095554E" w:rsidRDefault="00CF5693" w:rsidP="00332F10">
      <w:pPr>
        <w:spacing w:after="80" w:line="288" w:lineRule="auto"/>
        <w:jc w:val="center"/>
        <w:rPr>
          <w:sz w:val="56"/>
          <w:szCs w:val="56"/>
          <w:lang w:val="en-US"/>
        </w:rPr>
      </w:pPr>
      <w:r>
        <w:rPr>
          <w:sz w:val="56"/>
          <w:szCs w:val="56"/>
        </w:rPr>
        <w:t xml:space="preserve">Лабораторна </w:t>
      </w:r>
      <w:r w:rsidR="005F3583" w:rsidRPr="00845DAE">
        <w:rPr>
          <w:sz w:val="56"/>
          <w:szCs w:val="56"/>
        </w:rPr>
        <w:t xml:space="preserve">робота </w:t>
      </w:r>
      <w:r w:rsidR="00B81E9C" w:rsidRPr="00845DAE">
        <w:rPr>
          <w:sz w:val="56"/>
          <w:szCs w:val="56"/>
        </w:rPr>
        <w:t>№</w:t>
      </w:r>
      <w:r w:rsidR="0095554E">
        <w:rPr>
          <w:sz w:val="56"/>
          <w:szCs w:val="56"/>
          <w:lang w:val="en-US"/>
        </w:rPr>
        <w:t>4</w:t>
      </w:r>
    </w:p>
    <w:p w14:paraId="4F7C1537" w14:textId="739A86E0" w:rsidR="00E00C3F" w:rsidRPr="00845DAE" w:rsidRDefault="00875159" w:rsidP="00845DAE">
      <w:pPr>
        <w:spacing w:after="0" w:line="288" w:lineRule="auto"/>
        <w:jc w:val="center"/>
        <w:rPr>
          <w:sz w:val="44"/>
          <w:szCs w:val="44"/>
        </w:rPr>
      </w:pPr>
      <w:r>
        <w:rPr>
          <w:sz w:val="44"/>
          <w:szCs w:val="44"/>
        </w:rPr>
        <w:t>Структурні</w:t>
      </w:r>
      <w:r w:rsidR="009E1862">
        <w:rPr>
          <w:sz w:val="44"/>
          <w:szCs w:val="44"/>
        </w:rPr>
        <w:t xml:space="preserve"> ш</w:t>
      </w:r>
      <w:r w:rsidR="009F4E1E">
        <w:rPr>
          <w:sz w:val="44"/>
          <w:szCs w:val="44"/>
        </w:rPr>
        <w:t>аблони</w:t>
      </w:r>
    </w:p>
    <w:p w14:paraId="6646CBB3" w14:textId="77777777" w:rsidR="00845DAE" w:rsidRPr="00845DAE" w:rsidRDefault="00845DAE" w:rsidP="00845DAE">
      <w:pPr>
        <w:spacing w:after="0" w:line="288" w:lineRule="auto"/>
        <w:jc w:val="center"/>
        <w:rPr>
          <w:sz w:val="44"/>
          <w:szCs w:val="44"/>
        </w:rPr>
      </w:pPr>
    </w:p>
    <w:p w14:paraId="4501815F" w14:textId="77777777" w:rsidR="00845DAE" w:rsidRPr="00845DAE" w:rsidRDefault="00845DAE" w:rsidP="00845DAE">
      <w:pPr>
        <w:spacing w:after="0" w:line="288" w:lineRule="auto"/>
        <w:rPr>
          <w:sz w:val="44"/>
          <w:szCs w:val="44"/>
        </w:rPr>
      </w:pPr>
    </w:p>
    <w:p w14:paraId="65CCF034" w14:textId="77777777" w:rsidR="00845DAE" w:rsidRPr="00845DAE" w:rsidRDefault="00845DAE" w:rsidP="00845DAE">
      <w:pPr>
        <w:spacing w:after="0" w:line="288" w:lineRule="auto"/>
        <w:rPr>
          <w:sz w:val="44"/>
          <w:szCs w:val="44"/>
        </w:rPr>
      </w:pPr>
    </w:p>
    <w:p w14:paraId="0227DACE" w14:textId="77777777" w:rsidR="00845DAE" w:rsidRPr="00845DAE" w:rsidRDefault="00845DAE" w:rsidP="00845DAE">
      <w:pPr>
        <w:spacing w:after="0" w:line="288" w:lineRule="auto"/>
        <w:rPr>
          <w:sz w:val="44"/>
          <w:szCs w:val="44"/>
        </w:rPr>
      </w:pPr>
    </w:p>
    <w:p w14:paraId="4E01B121" w14:textId="77777777" w:rsidR="00845DAE" w:rsidRPr="00845DAE" w:rsidRDefault="00845DAE" w:rsidP="00845DAE">
      <w:pPr>
        <w:spacing w:after="0" w:line="288" w:lineRule="auto"/>
      </w:pPr>
    </w:p>
    <w:p w14:paraId="31F523D8" w14:textId="77777777" w:rsidR="005F3583" w:rsidRPr="00845DAE" w:rsidRDefault="005F3583" w:rsidP="005F3583">
      <w:pPr>
        <w:spacing w:after="80" w:line="288" w:lineRule="auto"/>
        <w:ind w:left="7088"/>
      </w:pPr>
      <w:r w:rsidRPr="00845DAE">
        <w:t>Виконав</w:t>
      </w:r>
    </w:p>
    <w:p w14:paraId="246CF2AE" w14:textId="77777777" w:rsidR="005F3583" w:rsidRPr="00845DAE" w:rsidRDefault="005F3583" w:rsidP="005F3583">
      <w:pPr>
        <w:spacing w:after="80" w:line="288" w:lineRule="auto"/>
        <w:ind w:left="7088"/>
      </w:pPr>
      <w:r w:rsidRPr="00845DAE">
        <w:t>Ст. гр. ІП-22-1</w:t>
      </w:r>
    </w:p>
    <w:p w14:paraId="02A6D58E" w14:textId="77777777" w:rsidR="005F3583" w:rsidRPr="00845DAE" w:rsidRDefault="005F3583" w:rsidP="005F3583">
      <w:pPr>
        <w:spacing w:after="80" w:line="288" w:lineRule="auto"/>
        <w:ind w:left="7088"/>
      </w:pPr>
      <w:r w:rsidRPr="00845DAE">
        <w:t>Хімій Денис</w:t>
      </w:r>
    </w:p>
    <w:p w14:paraId="555B61FB" w14:textId="3273EEE7" w:rsidR="00B81E9C" w:rsidRPr="00845DAE" w:rsidRDefault="005F3583" w:rsidP="00845DAE">
      <w:pPr>
        <w:spacing w:after="80" w:line="288" w:lineRule="auto"/>
        <w:ind w:left="7088"/>
      </w:pPr>
      <w:r w:rsidRPr="00845DAE">
        <w:t>Перевіри</w:t>
      </w:r>
      <w:r w:rsidR="009F4E1E">
        <w:t>ла</w:t>
      </w:r>
    </w:p>
    <w:p w14:paraId="2DCAB945" w14:textId="03F3A534" w:rsidR="00845DAE" w:rsidRPr="00845DAE" w:rsidRDefault="009F4E1E" w:rsidP="00845DAE">
      <w:pPr>
        <w:spacing w:after="80" w:line="288" w:lineRule="auto"/>
        <w:ind w:left="7088"/>
      </w:pPr>
      <w:r>
        <w:t>Піх М.М.</w:t>
      </w:r>
    </w:p>
    <w:p w14:paraId="553269CD" w14:textId="77777777" w:rsidR="00B81E9C" w:rsidRPr="00845DAE" w:rsidRDefault="00B81E9C" w:rsidP="00845DAE">
      <w:pPr>
        <w:spacing w:after="80" w:line="288" w:lineRule="auto"/>
      </w:pPr>
    </w:p>
    <w:p w14:paraId="0A11C03B" w14:textId="77777777" w:rsidR="00845DAE" w:rsidRPr="00845DAE" w:rsidRDefault="00845DAE" w:rsidP="00845DAE">
      <w:pPr>
        <w:spacing w:after="80" w:line="288" w:lineRule="auto"/>
      </w:pPr>
    </w:p>
    <w:p w14:paraId="66085A58" w14:textId="77777777" w:rsidR="00845DAE" w:rsidRPr="00845DAE" w:rsidRDefault="00845DAE" w:rsidP="00845DAE">
      <w:pPr>
        <w:spacing w:after="80" w:line="288" w:lineRule="auto"/>
      </w:pPr>
    </w:p>
    <w:p w14:paraId="697EC3AC" w14:textId="77777777" w:rsidR="00845DAE" w:rsidRDefault="00845DAE" w:rsidP="00845DAE">
      <w:pPr>
        <w:spacing w:after="80" w:line="288" w:lineRule="auto"/>
      </w:pPr>
    </w:p>
    <w:p w14:paraId="3F25984B" w14:textId="77777777" w:rsidR="00845DAE" w:rsidRPr="00845DAE" w:rsidRDefault="00845DAE" w:rsidP="00845DAE">
      <w:pPr>
        <w:spacing w:after="80" w:line="288" w:lineRule="auto"/>
      </w:pPr>
    </w:p>
    <w:p w14:paraId="205043EC" w14:textId="77777777" w:rsidR="00B81E9C" w:rsidRPr="00845DAE" w:rsidRDefault="00B81E9C" w:rsidP="000A26C6">
      <w:pPr>
        <w:keepNext/>
        <w:spacing w:after="80" w:line="288" w:lineRule="auto"/>
        <w:jc w:val="center"/>
      </w:pPr>
      <w:r w:rsidRPr="00845DAE">
        <w:t>Івано-Франківськ</w:t>
      </w:r>
    </w:p>
    <w:p w14:paraId="424A83EF" w14:textId="35157E6E" w:rsidR="00B81E9C" w:rsidRPr="00845DAE" w:rsidRDefault="00B81E9C" w:rsidP="00332F10">
      <w:pPr>
        <w:spacing w:after="80" w:line="288" w:lineRule="auto"/>
        <w:jc w:val="center"/>
      </w:pPr>
      <w:r w:rsidRPr="00845DAE">
        <w:t>202</w:t>
      </w:r>
      <w:r w:rsidR="009F4E1E">
        <w:t>4</w:t>
      </w:r>
    </w:p>
    <w:p w14:paraId="013F48D2" w14:textId="3E6ED94D" w:rsidR="00D6177A" w:rsidRDefault="00D6177A" w:rsidP="000062AB">
      <w:r w:rsidRPr="008C31CD">
        <w:rPr>
          <w:b/>
          <w:bCs/>
        </w:rPr>
        <w:lastRenderedPageBreak/>
        <w:t>Мета</w:t>
      </w:r>
      <w:r>
        <w:t xml:space="preserve">: </w:t>
      </w:r>
      <w:r w:rsidR="00805E22">
        <w:t xml:space="preserve">продемонструвати реалізацію </w:t>
      </w:r>
      <w:r w:rsidR="00875159">
        <w:t>структурн</w:t>
      </w:r>
      <w:r w:rsidR="004F44EF">
        <w:t>их</w:t>
      </w:r>
      <w:r w:rsidR="00875159">
        <w:t xml:space="preserve"> </w:t>
      </w:r>
      <w:r w:rsidR="00805E22">
        <w:t>шаблонів проєктування в коді проєкту</w:t>
      </w:r>
    </w:p>
    <w:p w14:paraId="43FB3DCC" w14:textId="0190D664" w:rsidR="00B240BF" w:rsidRPr="00B240BF" w:rsidRDefault="00B240BF" w:rsidP="009F60AB">
      <w:pPr>
        <w:keepNext/>
        <w:rPr>
          <w:sz w:val="44"/>
          <w:szCs w:val="44"/>
          <w:lang w:val="en-US"/>
        </w:rPr>
      </w:pPr>
      <w:r w:rsidRPr="00B240BF">
        <w:rPr>
          <w:sz w:val="44"/>
          <w:szCs w:val="44"/>
        </w:rPr>
        <w:t>Хід виконання роботи</w:t>
      </w:r>
    </w:p>
    <w:p w14:paraId="32974262" w14:textId="77777777" w:rsidR="00E535EE" w:rsidRDefault="00E535EE" w:rsidP="00E535EE">
      <w:r>
        <w:rPr>
          <w:noProof/>
        </w:rPr>
        <w:drawing>
          <wp:inline distT="0" distB="0" distL="0" distR="0" wp14:anchorId="2B61C9B3" wp14:editId="6183AEDE">
            <wp:extent cx="5939790" cy="3994150"/>
            <wp:effectExtent l="0" t="0" r="3810" b="6350"/>
            <wp:docPr id="1932844529" name="Рисунок 31" descr="Зображення, що містить текст, схема, знімок екрана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44529" name="Рисунок 31" descr="Зображення, що містить текст, схема, знімок екрана, Пла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7906" w14:textId="77777777" w:rsidR="00E535EE" w:rsidRDefault="00E535EE" w:rsidP="00E535EE">
      <w:r>
        <w:t>Рис. 1 – Загальна діаграма класів проєкту</w:t>
      </w:r>
    </w:p>
    <w:p w14:paraId="63C04736" w14:textId="6C841FE1" w:rsidR="00E56E75" w:rsidRDefault="00E535EE" w:rsidP="00E535EE">
      <w:r>
        <w:t xml:space="preserve">Як випливає з рисунку 1 в роботі використано лише </w:t>
      </w:r>
      <w:r w:rsidR="00E56E75">
        <w:t xml:space="preserve">один </w:t>
      </w:r>
      <w:r w:rsidR="005C7C98">
        <w:t xml:space="preserve">структурний </w:t>
      </w:r>
      <w:r w:rsidR="00E56E75">
        <w:t xml:space="preserve">шаблон проєктування (позначено </w:t>
      </w:r>
      <w:r w:rsidR="005C7C98">
        <w:t>синім</w:t>
      </w:r>
      <w:r w:rsidR="00E56E75">
        <w:t>) –</w:t>
      </w:r>
      <w:r w:rsidR="005C7C98">
        <w:t xml:space="preserve"> Міст</w:t>
      </w:r>
      <w:r w:rsidR="00E56E75">
        <w:t>.</w:t>
      </w:r>
      <w:r w:rsidR="000007D3">
        <w:t xml:space="preserve"> Нижче наведено всі клас</w:t>
      </w:r>
      <w:r w:rsidR="00DA4707">
        <w:t>и</w:t>
      </w:r>
      <w:r w:rsidR="000007D3">
        <w:t>, які його реалізують</w:t>
      </w:r>
      <w:r w:rsidR="00DA4707">
        <w:t xml:space="preserve"> (всі вони стосуються розділення інтерфейсу та бізнес-логіки полів для вводу даних)</w:t>
      </w:r>
      <w:r w:rsidR="000007D3">
        <w:t>.</w:t>
      </w:r>
    </w:p>
    <w:p w14:paraId="07854E8E" w14:textId="7442BB51" w:rsidR="000007D3" w:rsidRDefault="003F5118" w:rsidP="00B12389">
      <w:pPr>
        <w:pStyle w:val="2"/>
        <w:rPr>
          <w:lang w:val="en-US"/>
        </w:rPr>
      </w:pPr>
      <w:r>
        <w:rPr>
          <w:lang w:val="en-US"/>
        </w:rPr>
        <w:lastRenderedPageBreak/>
        <w:t>IFieldUi</w:t>
      </w:r>
    </w:p>
    <w:p w14:paraId="65A7A6E4" w14:textId="77777777" w:rsidR="009B7F46" w:rsidRPr="009B7F46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>namespace CS.General.Form.Field.UI</w:t>
      </w:r>
    </w:p>
    <w:p w14:paraId="6BBA647F" w14:textId="77777777" w:rsidR="009B7F46" w:rsidRPr="009B7F46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>{</w:t>
      </w:r>
    </w:p>
    <w:p w14:paraId="68AE5D03" w14:textId="77777777" w:rsidR="009B7F46" w:rsidRPr="009B7F46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ab/>
        <w:t>public interface IFieldUi</w:t>
      </w:r>
    </w:p>
    <w:p w14:paraId="0433261E" w14:textId="77777777" w:rsidR="009B7F46" w:rsidRPr="009B7F46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ab/>
        <w:t>{</w:t>
      </w:r>
    </w:p>
    <w:p w14:paraId="394A0133" w14:textId="77777777" w:rsidR="009B7F46" w:rsidRPr="009B7F46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ab/>
      </w:r>
      <w:r w:rsidRPr="009B7F46">
        <w:rPr>
          <w:lang w:val="en-US"/>
        </w:rPr>
        <w:tab/>
        <w:t>public string Title { get; set; }</w:t>
      </w:r>
    </w:p>
    <w:p w14:paraId="671CD31F" w14:textId="77777777" w:rsidR="009B7F46" w:rsidRPr="009B7F46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ab/>
      </w:r>
      <w:r w:rsidRPr="009B7F46">
        <w:rPr>
          <w:lang w:val="en-US"/>
        </w:rPr>
        <w:tab/>
        <w:t>public bool IsEnabled { get; set; }</w:t>
      </w:r>
    </w:p>
    <w:p w14:paraId="57DC450C" w14:textId="77777777" w:rsidR="009B7F46" w:rsidRPr="009B7F46" w:rsidRDefault="009B7F46" w:rsidP="009B7F46">
      <w:pPr>
        <w:pStyle w:val="a9"/>
        <w:rPr>
          <w:lang w:val="en-US"/>
        </w:rPr>
      </w:pPr>
    </w:p>
    <w:p w14:paraId="3851AFB5" w14:textId="77777777" w:rsidR="009B7F46" w:rsidRPr="009B7F46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ab/>
      </w:r>
      <w:r w:rsidRPr="009B7F46">
        <w:rPr>
          <w:lang w:val="en-US"/>
        </w:rPr>
        <w:tab/>
        <w:t>public void ShowCorrectness(bool correct);</w:t>
      </w:r>
    </w:p>
    <w:p w14:paraId="30CE7E22" w14:textId="77777777" w:rsidR="009B7F46" w:rsidRPr="009B7F46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ab/>
        <w:t>}</w:t>
      </w:r>
    </w:p>
    <w:p w14:paraId="3DBCF685" w14:textId="7CC9ADD9" w:rsidR="00635DC7" w:rsidRPr="0095554E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>}</w:t>
      </w:r>
    </w:p>
    <w:p w14:paraId="10014CE6" w14:textId="7E11DF0D" w:rsidR="00D023BD" w:rsidRDefault="00D023BD" w:rsidP="00D023BD">
      <w:pPr>
        <w:pStyle w:val="2"/>
        <w:rPr>
          <w:lang w:val="en-US"/>
        </w:rPr>
      </w:pPr>
      <w:r>
        <w:rPr>
          <w:lang w:val="en-US"/>
        </w:rPr>
        <w:lastRenderedPageBreak/>
        <w:t>I</w:t>
      </w:r>
      <w:r>
        <w:rPr>
          <w:lang w:val="en-US"/>
        </w:rPr>
        <w:t>Text</w:t>
      </w:r>
      <w:r>
        <w:rPr>
          <w:lang w:val="en-US"/>
        </w:rPr>
        <w:t>FieldUi</w:t>
      </w:r>
    </w:p>
    <w:p w14:paraId="370A10AB" w14:textId="77777777" w:rsidR="009B7F46" w:rsidRPr="009B7F46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>namespace CS.General.Form.Field.UI</w:t>
      </w:r>
    </w:p>
    <w:p w14:paraId="182E3821" w14:textId="77777777" w:rsidR="009B7F46" w:rsidRPr="009B7F46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>{</w:t>
      </w:r>
    </w:p>
    <w:p w14:paraId="402C12D2" w14:textId="77777777" w:rsidR="009B7F46" w:rsidRPr="009B7F46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ab/>
        <w:t>public interface ITextFieldUi : IFieldUi</w:t>
      </w:r>
    </w:p>
    <w:p w14:paraId="75DACB0B" w14:textId="77777777" w:rsidR="009B7F46" w:rsidRPr="009B7F46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ab/>
        <w:t>{</w:t>
      </w:r>
    </w:p>
    <w:p w14:paraId="65AC4D25" w14:textId="77777777" w:rsidR="009B7F46" w:rsidRPr="009B7F46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ab/>
      </w:r>
      <w:r w:rsidRPr="009B7F46">
        <w:rPr>
          <w:lang w:val="en-US"/>
        </w:rPr>
        <w:tab/>
        <w:t>public string Text { get; set; }</w:t>
      </w:r>
    </w:p>
    <w:p w14:paraId="1E1870DD" w14:textId="77777777" w:rsidR="009B7F46" w:rsidRPr="009B7F46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ab/>
        <w:t>}</w:t>
      </w:r>
    </w:p>
    <w:p w14:paraId="087997E8" w14:textId="2AAEA1C2" w:rsidR="00635DC7" w:rsidRDefault="009B7F46" w:rsidP="009B7F46">
      <w:pPr>
        <w:pStyle w:val="a9"/>
        <w:rPr>
          <w:lang w:val="en-US"/>
        </w:rPr>
      </w:pPr>
      <w:r w:rsidRPr="009B7F46">
        <w:rPr>
          <w:lang w:val="en-US"/>
        </w:rPr>
        <w:t>}</w:t>
      </w:r>
    </w:p>
    <w:p w14:paraId="104EC2B2" w14:textId="7A99013B" w:rsidR="00D023BD" w:rsidRDefault="00494E82" w:rsidP="00D023BD">
      <w:pPr>
        <w:pStyle w:val="2"/>
        <w:rPr>
          <w:lang w:val="en-US"/>
        </w:rPr>
      </w:pPr>
      <w:r>
        <w:rPr>
          <w:lang w:val="en-US"/>
        </w:rPr>
        <w:lastRenderedPageBreak/>
        <w:t>DataField</w:t>
      </w:r>
    </w:p>
    <w:p w14:paraId="46D7B1E0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>using CS.General.Form.Field.UI;</w:t>
      </w:r>
    </w:p>
    <w:p w14:paraId="5BCFB6DD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>using System.Windows.Controls;</w:t>
      </w:r>
    </w:p>
    <w:p w14:paraId="4AA729FB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>using System.Windows.Controls.Primitives;</w:t>
      </w:r>
    </w:p>
    <w:p w14:paraId="0A025907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>using System.Windows.Media;</w:t>
      </w:r>
    </w:p>
    <w:p w14:paraId="171E2907" w14:textId="77777777" w:rsidR="00DE5071" w:rsidRPr="00DE5071" w:rsidRDefault="00DE5071" w:rsidP="00DE5071">
      <w:pPr>
        <w:pStyle w:val="a9"/>
        <w:rPr>
          <w:lang w:val="en-US"/>
        </w:rPr>
      </w:pPr>
    </w:p>
    <w:p w14:paraId="7B18AFF4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>namespace CS.General.Form.Field</w:t>
      </w:r>
    </w:p>
    <w:p w14:paraId="7D232F9A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>{</w:t>
      </w:r>
    </w:p>
    <w:p w14:paraId="49E632D6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  <w:t>public partial class DateField : UserControl, ITextFieldUi</w:t>
      </w:r>
    </w:p>
    <w:p w14:paraId="1F391A61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  <w:t>{</w:t>
      </w:r>
    </w:p>
    <w:p w14:paraId="6CB5BE86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public string Title</w:t>
      </w:r>
    </w:p>
    <w:p w14:paraId="135AF8DE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{</w:t>
      </w:r>
    </w:p>
    <w:p w14:paraId="240A1C90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get =&gt; Header.Text;</w:t>
      </w:r>
    </w:p>
    <w:p w14:paraId="32F697D4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set =&gt; Header.Text = value;</w:t>
      </w:r>
    </w:p>
    <w:p w14:paraId="392B7FDA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}</w:t>
      </w:r>
    </w:p>
    <w:p w14:paraId="54D48DE2" w14:textId="77777777" w:rsidR="00DE5071" w:rsidRPr="00DE5071" w:rsidRDefault="00DE5071" w:rsidP="00DE5071">
      <w:pPr>
        <w:pStyle w:val="a9"/>
        <w:rPr>
          <w:lang w:val="en-US"/>
        </w:rPr>
      </w:pPr>
    </w:p>
    <w:p w14:paraId="79540013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public string Text</w:t>
      </w:r>
    </w:p>
    <w:p w14:paraId="2693C51A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{</w:t>
      </w:r>
    </w:p>
    <w:p w14:paraId="0DFD3504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get =&gt; Field.SelectedDate.HasValue ? Field.SelectedDate.Value.ToString("yyyy-MM-dd") : string.Empty;</w:t>
      </w:r>
    </w:p>
    <w:p w14:paraId="45E78144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set =&gt; Field.SelectedDate = DateTime.ParseExact(value, "yyyy-MM-dd", null);</w:t>
      </w:r>
    </w:p>
    <w:p w14:paraId="5D56EAFD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}</w:t>
      </w:r>
    </w:p>
    <w:p w14:paraId="6A81CB37" w14:textId="77777777" w:rsidR="00DE5071" w:rsidRPr="00DE5071" w:rsidRDefault="00DE5071" w:rsidP="00DE5071">
      <w:pPr>
        <w:pStyle w:val="a9"/>
        <w:rPr>
          <w:lang w:val="en-US"/>
        </w:rPr>
      </w:pPr>
    </w:p>
    <w:p w14:paraId="105DFEFC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public DateField()</w:t>
      </w:r>
    </w:p>
    <w:p w14:paraId="010BC2A5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{</w:t>
      </w:r>
    </w:p>
    <w:p w14:paraId="3B36F727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InitializeComponent();</w:t>
      </w:r>
    </w:p>
    <w:p w14:paraId="46B46A63" w14:textId="77777777" w:rsidR="00DE5071" w:rsidRPr="00DE5071" w:rsidRDefault="00DE5071" w:rsidP="00DE5071">
      <w:pPr>
        <w:pStyle w:val="a9"/>
        <w:rPr>
          <w:lang w:val="en-US"/>
        </w:rPr>
      </w:pPr>
    </w:p>
    <w:p w14:paraId="12622764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Field.Loaded += (s, e) =&gt;</w:t>
      </w:r>
    </w:p>
    <w:p w14:paraId="5A8DEF7C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{</w:t>
      </w:r>
    </w:p>
    <w:p w14:paraId="12293ED1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if (Field.Template.FindName("PART_TextBox", Field) is DatePickerTextBox datePickerTextBox)</w:t>
      </w:r>
    </w:p>
    <w:p w14:paraId="535B9870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{</w:t>
      </w:r>
    </w:p>
    <w:p w14:paraId="7BF3E995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var watermarkProperty = typeof(DatePickerTextBox).GetProperty("Watermark", System.Reflection.BindingFlags.NonPublic | System.Reflection.BindingFlags.Instance);</w:t>
      </w:r>
    </w:p>
    <w:p w14:paraId="575504B8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watermarkProperty?.SetValue(datePickerTextBox, "Оберіть дату");</w:t>
      </w:r>
    </w:p>
    <w:p w14:paraId="73A2EFF7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}</w:t>
      </w:r>
    </w:p>
    <w:p w14:paraId="4CDCD0DD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};</w:t>
      </w:r>
    </w:p>
    <w:p w14:paraId="4E458B1F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}</w:t>
      </w:r>
    </w:p>
    <w:p w14:paraId="5CF7001F" w14:textId="77777777" w:rsidR="00DE5071" w:rsidRPr="00DE5071" w:rsidRDefault="00DE5071" w:rsidP="00DE5071">
      <w:pPr>
        <w:pStyle w:val="a9"/>
        <w:rPr>
          <w:lang w:val="en-US"/>
        </w:rPr>
      </w:pPr>
    </w:p>
    <w:p w14:paraId="0ACC99A1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public void ShowCorrectness(bool correct)</w:t>
      </w:r>
    </w:p>
    <w:p w14:paraId="662E6C55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{</w:t>
      </w:r>
    </w:p>
    <w:p w14:paraId="1DFEF796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Header.Foreground = correct ? Brushes.Black : Brushes.Red;</w:t>
      </w:r>
    </w:p>
    <w:p w14:paraId="596CEEE3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}</w:t>
      </w:r>
    </w:p>
    <w:p w14:paraId="4315598D" w14:textId="77777777" w:rsidR="00DE5071" w:rsidRPr="00DE5071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ab/>
        <w:t>}</w:t>
      </w:r>
    </w:p>
    <w:p w14:paraId="33F670B6" w14:textId="25193CF5" w:rsidR="00D023BD" w:rsidRDefault="00DE5071" w:rsidP="00DE5071">
      <w:pPr>
        <w:pStyle w:val="a9"/>
        <w:rPr>
          <w:lang w:val="en-US"/>
        </w:rPr>
      </w:pPr>
      <w:r w:rsidRPr="00DE5071">
        <w:rPr>
          <w:lang w:val="en-US"/>
        </w:rPr>
        <w:t>}</w:t>
      </w:r>
    </w:p>
    <w:p w14:paraId="530268CE" w14:textId="67FEFAD4" w:rsidR="00494E82" w:rsidRDefault="00494E82" w:rsidP="00494E82">
      <w:pPr>
        <w:pStyle w:val="2"/>
        <w:rPr>
          <w:lang w:val="en-US"/>
        </w:rPr>
      </w:pPr>
      <w:r>
        <w:rPr>
          <w:lang w:val="en-US"/>
        </w:rPr>
        <w:lastRenderedPageBreak/>
        <w:t>List</w:t>
      </w:r>
      <w:r>
        <w:rPr>
          <w:lang w:val="en-US"/>
        </w:rPr>
        <w:t>Field</w:t>
      </w:r>
    </w:p>
    <w:p w14:paraId="7F46AB31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>using CS.General.Form.Field.UI;</w:t>
      </w:r>
    </w:p>
    <w:p w14:paraId="55228191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>using System.Windows.Controls;</w:t>
      </w:r>
    </w:p>
    <w:p w14:paraId="27D180CD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>using System.Windows.Media;</w:t>
      </w:r>
    </w:p>
    <w:p w14:paraId="2B470C3E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</w:p>
    <w:p w14:paraId="5FAD8335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>namespace CS.General.Form.Field</w:t>
      </w:r>
    </w:p>
    <w:p w14:paraId="1E8F7C8C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>{</w:t>
      </w:r>
    </w:p>
    <w:p w14:paraId="01A9B6BE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  <w:t>public partial class ListField : UserControl, IFieldUi</w:t>
      </w:r>
    </w:p>
    <w:p w14:paraId="66D44D1F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  <w:t>{</w:t>
      </w:r>
    </w:p>
    <w:p w14:paraId="799F7DA5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public int Selected</w:t>
      </w:r>
    </w:p>
    <w:p w14:paraId="76A41102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{</w:t>
      </w:r>
    </w:p>
    <w:p w14:paraId="0F2D737D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get =&gt; Combo.SelectedIndex;</w:t>
      </w:r>
    </w:p>
    <w:p w14:paraId="5DB43C54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set =&gt; Combo.SelectedIndex = value;</w:t>
      </w:r>
    </w:p>
    <w:p w14:paraId="667B4C03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}</w:t>
      </w:r>
    </w:p>
    <w:p w14:paraId="232005B4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</w:p>
    <w:p w14:paraId="1E879279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public string Title</w:t>
      </w:r>
    </w:p>
    <w:p w14:paraId="520AFBC1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{</w:t>
      </w:r>
    </w:p>
    <w:p w14:paraId="0A69061D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get =&gt; Header.Text;</w:t>
      </w:r>
    </w:p>
    <w:p w14:paraId="7A1C48B2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set =&gt; Header.Text = value;</w:t>
      </w:r>
    </w:p>
    <w:p w14:paraId="2A1DBD6A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}</w:t>
      </w:r>
    </w:p>
    <w:p w14:paraId="51F862F3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</w:p>
    <w:p w14:paraId="40F8DD24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private int _previousSelected = -1;</w:t>
      </w:r>
    </w:p>
    <w:p w14:paraId="26489841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</w:p>
    <w:p w14:paraId="4A05B7D9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public ComboList List { set =&gt; Combo.ItemsSource = Database.ComboLists[value]; }</w:t>
      </w:r>
    </w:p>
    <w:p w14:paraId="586AEF8D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</w:p>
    <w:p w14:paraId="1974C765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public void SetEvent(Action&lt;int&gt; action)</w:t>
      </w:r>
    </w:p>
    <w:p w14:paraId="301238FF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{</w:t>
      </w:r>
    </w:p>
    <w:p w14:paraId="4621572B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Combo.SelectionChanged += (s, e) =&gt; action(Selected);</w:t>
      </w:r>
    </w:p>
    <w:p w14:paraId="0819DFDF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}</w:t>
      </w:r>
    </w:p>
    <w:p w14:paraId="63AE19EB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</w:p>
    <w:p w14:paraId="29253725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public ListField()</w:t>
      </w:r>
    </w:p>
    <w:p w14:paraId="13C15A10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{</w:t>
      </w:r>
    </w:p>
    <w:p w14:paraId="7BA8E68F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InitializeComponent();</w:t>
      </w:r>
    </w:p>
    <w:p w14:paraId="19A1F87C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}</w:t>
      </w:r>
    </w:p>
    <w:p w14:paraId="75C65C53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</w:p>
    <w:p w14:paraId="55D0CD98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public void ShowCorrectness(bool correct)</w:t>
      </w:r>
    </w:p>
    <w:p w14:paraId="466C1A5B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{</w:t>
      </w:r>
    </w:p>
    <w:p w14:paraId="3C3C029B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Header.Foreground = correct ? Brushes.Black : Brushes.Red;</w:t>
      </w:r>
    </w:p>
    <w:p w14:paraId="653CBD36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}</w:t>
      </w:r>
    </w:p>
    <w:p w14:paraId="6633B6B4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</w:p>
    <w:p w14:paraId="68F4FB6B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private void Combo_DropDownClosed(object sender, EventArgs e)</w:t>
      </w:r>
    </w:p>
    <w:p w14:paraId="195E2485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{</w:t>
      </w:r>
    </w:p>
    <w:p w14:paraId="4BABC454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if (_previousSelected == Selected)</w:t>
      </w:r>
    </w:p>
    <w:p w14:paraId="1797A555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{</w:t>
      </w:r>
    </w:p>
    <w:p w14:paraId="2FAE670D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Selected = -1;</w:t>
      </w:r>
    </w:p>
    <w:p w14:paraId="50B427E7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_previousSelected = -1;</w:t>
      </w:r>
    </w:p>
    <w:p w14:paraId="2A6B9C04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}</w:t>
      </w:r>
    </w:p>
    <w:p w14:paraId="7D4D09C9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</w:r>
      <w:r w:rsidRPr="00DE5071">
        <w:rPr>
          <w:lang w:val="en-US"/>
        </w:rPr>
        <w:tab/>
        <w:t>else _previousSelected = Selected;</w:t>
      </w:r>
    </w:p>
    <w:p w14:paraId="0F7D570A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</w:r>
      <w:r w:rsidRPr="00DE5071">
        <w:rPr>
          <w:lang w:val="en-US"/>
        </w:rPr>
        <w:tab/>
        <w:t>}</w:t>
      </w:r>
    </w:p>
    <w:p w14:paraId="5680C737" w14:textId="77777777" w:rsidR="00DE5071" w:rsidRPr="00DE5071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ab/>
        <w:t>}</w:t>
      </w:r>
    </w:p>
    <w:p w14:paraId="6C1DEC62" w14:textId="256765BE" w:rsidR="00494E82" w:rsidRDefault="00DE5071" w:rsidP="00DE5071">
      <w:pPr>
        <w:pStyle w:val="a9"/>
        <w:spacing w:before="60" w:after="60" w:line="240" w:lineRule="auto"/>
        <w:rPr>
          <w:lang w:val="en-US"/>
        </w:rPr>
      </w:pPr>
      <w:r w:rsidRPr="00DE5071">
        <w:rPr>
          <w:lang w:val="en-US"/>
        </w:rPr>
        <w:t>}</w:t>
      </w:r>
    </w:p>
    <w:p w14:paraId="2FF50AE8" w14:textId="7477E4F6" w:rsidR="00494E82" w:rsidRDefault="00494E82" w:rsidP="00494E82">
      <w:pPr>
        <w:pStyle w:val="2"/>
        <w:rPr>
          <w:lang w:val="en-US"/>
        </w:rPr>
      </w:pPr>
      <w:r>
        <w:rPr>
          <w:lang w:val="en-US"/>
        </w:rPr>
        <w:lastRenderedPageBreak/>
        <w:t>Text</w:t>
      </w:r>
      <w:r>
        <w:rPr>
          <w:lang w:val="en-US"/>
        </w:rPr>
        <w:t>Field</w:t>
      </w:r>
    </w:p>
    <w:p w14:paraId="0CA9A662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>using CS.General.Form.Field.UI;</w:t>
      </w:r>
    </w:p>
    <w:p w14:paraId="6360B38C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>using System.Windows.Controls;</w:t>
      </w:r>
    </w:p>
    <w:p w14:paraId="0FD4F9AC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>using System.Windows.Media;</w:t>
      </w:r>
    </w:p>
    <w:p w14:paraId="787AFFF7" w14:textId="77777777" w:rsidR="00711C30" w:rsidRPr="00711C30" w:rsidRDefault="00711C30" w:rsidP="00711C30">
      <w:pPr>
        <w:pStyle w:val="a9"/>
        <w:rPr>
          <w:lang w:val="en-US"/>
        </w:rPr>
      </w:pPr>
    </w:p>
    <w:p w14:paraId="21BAA7AF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>namespace CS.General.Form.Field</w:t>
      </w:r>
    </w:p>
    <w:p w14:paraId="10BFAF48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>{</w:t>
      </w:r>
    </w:p>
    <w:p w14:paraId="24B4144E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  <w:t>public partial class TextField : UserControl, ITextFieldUi</w:t>
      </w:r>
    </w:p>
    <w:p w14:paraId="2B7BC230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  <w:t>{</w:t>
      </w:r>
    </w:p>
    <w:p w14:paraId="45D57AB6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  <w:t>public string Title</w:t>
      </w:r>
    </w:p>
    <w:p w14:paraId="29D178B4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  <w:t>{</w:t>
      </w:r>
    </w:p>
    <w:p w14:paraId="64104A09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</w:r>
      <w:r w:rsidRPr="00711C30">
        <w:rPr>
          <w:lang w:val="en-US"/>
        </w:rPr>
        <w:tab/>
        <w:t>get =&gt; Header.Text;</w:t>
      </w:r>
    </w:p>
    <w:p w14:paraId="5FF52165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</w:r>
      <w:r w:rsidRPr="00711C30">
        <w:rPr>
          <w:lang w:val="en-US"/>
        </w:rPr>
        <w:tab/>
        <w:t>set =&gt; Header.Text = value;</w:t>
      </w:r>
    </w:p>
    <w:p w14:paraId="5A0F0FA2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  <w:t>}</w:t>
      </w:r>
    </w:p>
    <w:p w14:paraId="0ED7A1EE" w14:textId="77777777" w:rsidR="00711C30" w:rsidRPr="00711C30" w:rsidRDefault="00711C30" w:rsidP="00711C30">
      <w:pPr>
        <w:pStyle w:val="a9"/>
        <w:rPr>
          <w:lang w:val="en-US"/>
        </w:rPr>
      </w:pPr>
    </w:p>
    <w:p w14:paraId="016BE668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  <w:t>public string Text</w:t>
      </w:r>
    </w:p>
    <w:p w14:paraId="2372C713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  <w:t>{</w:t>
      </w:r>
    </w:p>
    <w:p w14:paraId="054BEC96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</w:r>
      <w:r w:rsidRPr="00711C30">
        <w:rPr>
          <w:lang w:val="en-US"/>
        </w:rPr>
        <w:tab/>
        <w:t>get =&gt; Field.Text;</w:t>
      </w:r>
    </w:p>
    <w:p w14:paraId="4CBFFCD0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</w:r>
      <w:r w:rsidRPr="00711C30">
        <w:rPr>
          <w:lang w:val="en-US"/>
        </w:rPr>
        <w:tab/>
        <w:t>set =&gt; Field.Text = value;</w:t>
      </w:r>
    </w:p>
    <w:p w14:paraId="7C52903D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  <w:t>}</w:t>
      </w:r>
    </w:p>
    <w:p w14:paraId="06746010" w14:textId="77777777" w:rsidR="00711C30" w:rsidRPr="00711C30" w:rsidRDefault="00711C30" w:rsidP="00711C30">
      <w:pPr>
        <w:pStyle w:val="a9"/>
        <w:rPr>
          <w:lang w:val="en-US"/>
        </w:rPr>
      </w:pPr>
    </w:p>
    <w:p w14:paraId="3995E881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  <w:t>public void ShowCorrectness(bool correct)</w:t>
      </w:r>
    </w:p>
    <w:p w14:paraId="47057A86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  <w:t>{</w:t>
      </w:r>
    </w:p>
    <w:p w14:paraId="383A4278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</w:r>
      <w:r w:rsidRPr="00711C30">
        <w:rPr>
          <w:lang w:val="en-US"/>
        </w:rPr>
        <w:tab/>
        <w:t>Header.Foreground = correct ? Brushes.Black : Brushes.Red;</w:t>
      </w:r>
    </w:p>
    <w:p w14:paraId="2E14BCA1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  <w:t>}</w:t>
      </w:r>
    </w:p>
    <w:p w14:paraId="6C952774" w14:textId="77777777" w:rsidR="00711C30" w:rsidRPr="00711C30" w:rsidRDefault="00711C30" w:rsidP="00711C30">
      <w:pPr>
        <w:pStyle w:val="a9"/>
        <w:rPr>
          <w:lang w:val="en-US"/>
        </w:rPr>
      </w:pPr>
    </w:p>
    <w:p w14:paraId="31178B79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  <w:t>public TextField()</w:t>
      </w:r>
    </w:p>
    <w:p w14:paraId="6F4E5E05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  <w:t>{</w:t>
      </w:r>
    </w:p>
    <w:p w14:paraId="2C79E772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</w:r>
      <w:r w:rsidRPr="00711C30">
        <w:rPr>
          <w:lang w:val="en-US"/>
        </w:rPr>
        <w:tab/>
        <w:t>InitializeComponent();</w:t>
      </w:r>
    </w:p>
    <w:p w14:paraId="5BB0BD2E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</w:r>
      <w:r w:rsidRPr="00711C30">
        <w:rPr>
          <w:lang w:val="en-US"/>
        </w:rPr>
        <w:tab/>
        <w:t>}</w:t>
      </w:r>
    </w:p>
    <w:p w14:paraId="26567377" w14:textId="77777777" w:rsidR="00711C30" w:rsidRPr="00711C30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ab/>
        <w:t>}</w:t>
      </w:r>
    </w:p>
    <w:p w14:paraId="0B0A94A4" w14:textId="5D986955" w:rsidR="00494E82" w:rsidRDefault="00711C30" w:rsidP="00711C30">
      <w:pPr>
        <w:pStyle w:val="a9"/>
        <w:rPr>
          <w:lang w:val="en-US"/>
        </w:rPr>
      </w:pPr>
      <w:r w:rsidRPr="00711C30">
        <w:rPr>
          <w:lang w:val="en-US"/>
        </w:rPr>
        <w:t>}</w:t>
      </w:r>
    </w:p>
    <w:p w14:paraId="06F8A262" w14:textId="7ECD825D" w:rsidR="00494E82" w:rsidRDefault="00073EA3" w:rsidP="00494E82">
      <w:pPr>
        <w:pStyle w:val="2"/>
        <w:rPr>
          <w:lang w:val="en-US"/>
        </w:rPr>
      </w:pPr>
      <w:r>
        <w:rPr>
          <w:lang w:val="en-US"/>
        </w:rPr>
        <w:lastRenderedPageBreak/>
        <w:t>EnumField</w:t>
      </w:r>
    </w:p>
    <w:p w14:paraId="41EAA472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using CS.General.Form.Field.UI;</w:t>
      </w:r>
    </w:p>
    <w:p w14:paraId="61B37517" w14:textId="77777777" w:rsidR="00B42E84" w:rsidRPr="00B42E84" w:rsidRDefault="00B42E84" w:rsidP="00B42E84">
      <w:pPr>
        <w:pStyle w:val="a9"/>
        <w:rPr>
          <w:lang w:val="en-US"/>
        </w:rPr>
      </w:pPr>
    </w:p>
    <w:p w14:paraId="3C9FED1D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namespace CS.General.Form.Field.Logic</w:t>
      </w:r>
    </w:p>
    <w:p w14:paraId="5E5851BE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{</w:t>
      </w:r>
    </w:p>
    <w:p w14:paraId="7D44C88D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  <w:t>internal class EnumField : Field</w:t>
      </w:r>
    </w:p>
    <w:p w14:paraId="52CEC3F4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  <w:t>{</w:t>
      </w:r>
    </w:p>
    <w:p w14:paraId="614055DC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public override bool IsEnabled</w:t>
      </w:r>
    </w:p>
    <w:p w14:paraId="7C2ABA2D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{</w:t>
      </w:r>
    </w:p>
    <w:p w14:paraId="0E3547B6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get =&gt; Ui.IsEnabled;</w:t>
      </w:r>
    </w:p>
    <w:p w14:paraId="2D0CD23B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set</w:t>
      </w:r>
    </w:p>
    <w:p w14:paraId="5FE9F55A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{</w:t>
      </w:r>
    </w:p>
    <w:p w14:paraId="2D766852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if (!value) Ui.Selected = -1;</w:t>
      </w:r>
    </w:p>
    <w:p w14:paraId="328CD779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Ui.IsEnabled = value;</w:t>
      </w:r>
    </w:p>
    <w:p w14:paraId="603313F2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}</w:t>
      </w:r>
    </w:p>
    <w:p w14:paraId="229126B3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}</w:t>
      </w:r>
    </w:p>
    <w:p w14:paraId="35865734" w14:textId="77777777" w:rsidR="00B42E84" w:rsidRPr="00B42E84" w:rsidRDefault="00B42E84" w:rsidP="00B42E84">
      <w:pPr>
        <w:pStyle w:val="a9"/>
        <w:rPr>
          <w:lang w:val="en-US"/>
        </w:rPr>
      </w:pPr>
    </w:p>
    <w:p w14:paraId="7DCC25E0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protected ListField Ui { get; private set; }</w:t>
      </w:r>
    </w:p>
    <w:p w14:paraId="1BD6073A" w14:textId="77777777" w:rsidR="00B42E84" w:rsidRPr="00B42E84" w:rsidRDefault="00B42E84" w:rsidP="00B42E84">
      <w:pPr>
        <w:pStyle w:val="a9"/>
        <w:rPr>
          <w:lang w:val="en-US"/>
        </w:rPr>
      </w:pPr>
    </w:p>
    <w:p w14:paraId="7CDFF17E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public EnumField(ListField ui, ComboList type, Tag tag) : base(tag)</w:t>
      </w:r>
    </w:p>
    <w:p w14:paraId="36405C2B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{</w:t>
      </w:r>
    </w:p>
    <w:p w14:paraId="5E1CBEF4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Ui = ui;</w:t>
      </w:r>
    </w:p>
    <w:p w14:paraId="0FD66E9C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Ui.List = type;</w:t>
      </w:r>
    </w:p>
    <w:p w14:paraId="305E1397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}</w:t>
      </w:r>
    </w:p>
    <w:p w14:paraId="2422552F" w14:textId="77777777" w:rsidR="00B42E84" w:rsidRPr="00B42E84" w:rsidRDefault="00B42E84" w:rsidP="00B42E84">
      <w:pPr>
        <w:pStyle w:val="a9"/>
        <w:rPr>
          <w:lang w:val="en-US"/>
        </w:rPr>
      </w:pPr>
    </w:p>
    <w:p w14:paraId="542AB0EF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protected virtual bool Check() =&gt; Ui.Selected &gt; -1;</w:t>
      </w:r>
    </w:p>
    <w:p w14:paraId="04D297E5" w14:textId="77777777" w:rsidR="00B42E84" w:rsidRPr="00B42E84" w:rsidRDefault="00B42E84" w:rsidP="00B42E84">
      <w:pPr>
        <w:pStyle w:val="a9"/>
        <w:rPr>
          <w:lang w:val="en-US"/>
        </w:rPr>
      </w:pPr>
    </w:p>
    <w:p w14:paraId="1E19E238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public override bool TryRead(out object value)</w:t>
      </w:r>
    </w:p>
    <w:p w14:paraId="62083065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{</w:t>
      </w:r>
    </w:p>
    <w:p w14:paraId="6F35796A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value = Ui.Selected;</w:t>
      </w:r>
    </w:p>
    <w:p w14:paraId="717FD8D5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bool result = Check();</w:t>
      </w:r>
    </w:p>
    <w:p w14:paraId="50AE5100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ShowCorrectness(result);</w:t>
      </w:r>
    </w:p>
    <w:p w14:paraId="4A663CF3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return result;</w:t>
      </w:r>
    </w:p>
    <w:p w14:paraId="4F3D08D9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}</w:t>
      </w:r>
    </w:p>
    <w:p w14:paraId="73894D1D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</w:t>
      </w:r>
    </w:p>
    <w:p w14:paraId="75603B08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public override void Write(object value)</w:t>
      </w:r>
    </w:p>
    <w:p w14:paraId="07C59886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{</w:t>
      </w:r>
    </w:p>
    <w:p w14:paraId="4278EE79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Ui.Selected = (int)value;</w:t>
      </w:r>
    </w:p>
    <w:p w14:paraId="34616EBA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ShowCorrectness(false);</w:t>
      </w:r>
    </w:p>
    <w:p w14:paraId="18E19616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}</w:t>
      </w:r>
    </w:p>
    <w:p w14:paraId="21478C88" w14:textId="77777777" w:rsidR="00B42E84" w:rsidRPr="00B42E84" w:rsidRDefault="00B42E84" w:rsidP="00B42E84">
      <w:pPr>
        <w:pStyle w:val="a9"/>
        <w:rPr>
          <w:lang w:val="en-US"/>
        </w:rPr>
      </w:pPr>
    </w:p>
    <w:p w14:paraId="50E6FC45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protected override void ShowCorrectness(bool correct)</w:t>
      </w:r>
    </w:p>
    <w:p w14:paraId="4868CC1E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{</w:t>
      </w:r>
    </w:p>
    <w:p w14:paraId="776B67B2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Ui.ShowCorrectness(correct);</w:t>
      </w:r>
    </w:p>
    <w:p w14:paraId="6E761ED5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}</w:t>
      </w:r>
    </w:p>
    <w:p w14:paraId="4489C54B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  <w:t>}</w:t>
      </w:r>
    </w:p>
    <w:p w14:paraId="7483FFC8" w14:textId="7462A815" w:rsidR="00494E82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}</w:t>
      </w:r>
    </w:p>
    <w:p w14:paraId="79FE81A2" w14:textId="09638767" w:rsidR="00073EA3" w:rsidRDefault="00073EA3" w:rsidP="00073EA3">
      <w:pPr>
        <w:pStyle w:val="2"/>
        <w:rPr>
          <w:lang w:val="en-US"/>
        </w:rPr>
      </w:pPr>
      <w:r>
        <w:rPr>
          <w:lang w:val="en-US"/>
        </w:rPr>
        <w:lastRenderedPageBreak/>
        <w:t>Field</w:t>
      </w:r>
    </w:p>
    <w:p w14:paraId="35908A07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using CS.General.Form.Field.UI;</w:t>
      </w:r>
    </w:p>
    <w:p w14:paraId="050BFFFE" w14:textId="77777777" w:rsidR="00B42E84" w:rsidRPr="00B42E84" w:rsidRDefault="00B42E84" w:rsidP="00B42E84">
      <w:pPr>
        <w:pStyle w:val="a9"/>
        <w:rPr>
          <w:lang w:val="en-US"/>
        </w:rPr>
      </w:pPr>
    </w:p>
    <w:p w14:paraId="386877C2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namespace CS.General.Form.Field.Logic</w:t>
      </w:r>
    </w:p>
    <w:p w14:paraId="1AC72811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{</w:t>
      </w:r>
    </w:p>
    <w:p w14:paraId="6558DECD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public abstract class Field(Tag tag)</w:t>
      </w:r>
    </w:p>
    <w:p w14:paraId="1D685B61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{</w:t>
      </w:r>
    </w:p>
    <w:p w14:paraId="47866A36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public Tag Tag =&gt; tag;</w:t>
      </w:r>
    </w:p>
    <w:p w14:paraId="0AA56885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public abstract bool IsEnabled { get; set; }</w:t>
      </w:r>
    </w:p>
    <w:p w14:paraId="06A77410" w14:textId="77777777" w:rsidR="00B42E84" w:rsidRPr="00B42E84" w:rsidRDefault="00B42E84" w:rsidP="00B42E84">
      <w:pPr>
        <w:pStyle w:val="a9"/>
        <w:rPr>
          <w:lang w:val="en-US"/>
        </w:rPr>
      </w:pPr>
    </w:p>
    <w:p w14:paraId="611C30B3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public abstract bool TryRead(out object value);</w:t>
      </w:r>
    </w:p>
    <w:p w14:paraId="11852749" w14:textId="77777777" w:rsidR="00B42E84" w:rsidRPr="00B42E84" w:rsidRDefault="00B42E84" w:rsidP="00B42E84">
      <w:pPr>
        <w:pStyle w:val="a9"/>
        <w:rPr>
          <w:lang w:val="en-US"/>
        </w:rPr>
      </w:pPr>
    </w:p>
    <w:p w14:paraId="3C40D058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public abstract void Write(object value);</w:t>
      </w:r>
    </w:p>
    <w:p w14:paraId="1D859BFC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</w:t>
      </w:r>
    </w:p>
    <w:p w14:paraId="29BDC81F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protected abstract void ShowCorrectness(bool correct);</w:t>
      </w:r>
    </w:p>
    <w:p w14:paraId="70B3223A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  <w:t>}</w:t>
      </w:r>
    </w:p>
    <w:p w14:paraId="23350A87" w14:textId="77777777" w:rsidR="00B42E84" w:rsidRPr="00B42E84" w:rsidRDefault="00B42E84" w:rsidP="00B42E84">
      <w:pPr>
        <w:pStyle w:val="a9"/>
        <w:rPr>
          <w:lang w:val="en-US"/>
        </w:rPr>
      </w:pPr>
    </w:p>
    <w:p w14:paraId="44E18F78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public enum Tag</w:t>
      </w:r>
    </w:p>
    <w:p w14:paraId="1C49D1CD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{</w:t>
      </w:r>
    </w:p>
    <w:p w14:paraId="57026BD4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Default, Host, Port, Database, Name, Password, Type,</w:t>
      </w:r>
    </w:p>
    <w:p w14:paraId="12EF935D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Unit, ProductCategory, Product, Workshop, Site,</w:t>
      </w:r>
    </w:p>
    <w:p w14:paraId="0BF5071E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FirstDate, LastDate,</w:t>
      </w:r>
    </w:p>
    <w:p w14:paraId="521EC371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 xml:space="preserve">EmployeeCategory, Engineer, Laborer, </w:t>
      </w:r>
    </w:p>
    <w:p w14:paraId="013CB313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Laboratory, ProductsPart</w:t>
      </w:r>
    </w:p>
    <w:p w14:paraId="10AE9E65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  <w:t>}</w:t>
      </w:r>
    </w:p>
    <w:p w14:paraId="43D26877" w14:textId="15FF4EE7" w:rsidR="00073EA3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}</w:t>
      </w:r>
    </w:p>
    <w:p w14:paraId="2F9420D9" w14:textId="5D758162" w:rsidR="00073EA3" w:rsidRDefault="00073EA3" w:rsidP="00073EA3">
      <w:pPr>
        <w:pStyle w:val="2"/>
        <w:rPr>
          <w:lang w:val="en-US"/>
        </w:rPr>
      </w:pPr>
      <w:r>
        <w:rPr>
          <w:lang w:val="en-US"/>
        </w:rPr>
        <w:lastRenderedPageBreak/>
        <w:t>IntegerField</w:t>
      </w:r>
    </w:p>
    <w:p w14:paraId="7E75CCCB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namespace CS.General.Form.Field.Logic</w:t>
      </w:r>
    </w:p>
    <w:p w14:paraId="083E76B8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{</w:t>
      </w:r>
    </w:p>
    <w:p w14:paraId="5F5D24C4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internal class IntegerField(TextField ui, Tag tag) : StringField(ui, tag)</w:t>
      </w:r>
    </w:p>
    <w:p w14:paraId="13586EB0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{</w:t>
      </w:r>
    </w:p>
    <w:p w14:paraId="429B169A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public override bool TryRead(out object value)</w:t>
      </w:r>
    </w:p>
    <w:p w14:paraId="52BEE26B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{</w:t>
      </w:r>
    </w:p>
    <w:p w14:paraId="0000FFDD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    bool result = base.TryRead(out value) &amp; int.TryParse(value.ToString(), out int number);</w:t>
      </w:r>
    </w:p>
    <w:p w14:paraId="41645E5C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    value = number;</w:t>
      </w:r>
    </w:p>
    <w:p w14:paraId="4284B52F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    ShowCorrectness(result);</w:t>
      </w:r>
    </w:p>
    <w:p w14:paraId="78279188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return result;</w:t>
      </w:r>
    </w:p>
    <w:p w14:paraId="2106F6DC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}</w:t>
      </w:r>
    </w:p>
    <w:p w14:paraId="2339117E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}</w:t>
      </w:r>
    </w:p>
    <w:p w14:paraId="34A81756" w14:textId="5F60D1C2" w:rsidR="00073EA3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}</w:t>
      </w:r>
    </w:p>
    <w:p w14:paraId="37AAA763" w14:textId="08A456CA" w:rsidR="00073EA3" w:rsidRDefault="00073EA3" w:rsidP="00073EA3">
      <w:pPr>
        <w:pStyle w:val="2"/>
        <w:rPr>
          <w:lang w:val="en-US"/>
        </w:rPr>
      </w:pPr>
      <w:r>
        <w:rPr>
          <w:lang w:val="en-US"/>
        </w:rPr>
        <w:lastRenderedPageBreak/>
        <w:t>OptionalEnumField</w:t>
      </w:r>
    </w:p>
    <w:p w14:paraId="410FAE94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namespace CS.General.Form.Field.Logic</w:t>
      </w:r>
    </w:p>
    <w:p w14:paraId="11A9313F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{</w:t>
      </w:r>
    </w:p>
    <w:p w14:paraId="22D2EA52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  <w:t>internal class OptionalEnumField : EnumField</w:t>
      </w:r>
    </w:p>
    <w:p w14:paraId="10741A9E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  <w:t>{</w:t>
      </w:r>
    </w:p>
    <w:p w14:paraId="512DD62C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public OptionalEnumField(ListField ui, ComboList type, Tag tag) : base(ui, type, tag)</w:t>
      </w:r>
    </w:p>
    <w:p w14:paraId="667E275B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{</w:t>
      </w:r>
    </w:p>
    <w:p w14:paraId="10B8B1F1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ui.Title += " *";</w:t>
      </w:r>
    </w:p>
    <w:p w14:paraId="188F22E6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}</w:t>
      </w:r>
    </w:p>
    <w:p w14:paraId="463A9BCF" w14:textId="77777777" w:rsidR="00B42E84" w:rsidRPr="00B42E84" w:rsidRDefault="00B42E84" w:rsidP="00B42E84">
      <w:pPr>
        <w:pStyle w:val="a9"/>
        <w:rPr>
          <w:lang w:val="en-US"/>
        </w:rPr>
      </w:pPr>
    </w:p>
    <w:p w14:paraId="51782E43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protected override bool Check() =&gt; true;</w:t>
      </w:r>
    </w:p>
    <w:p w14:paraId="0A93A6EC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  <w:t>}</w:t>
      </w:r>
    </w:p>
    <w:p w14:paraId="6D2175A2" w14:textId="5D775265" w:rsidR="00073EA3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}</w:t>
      </w:r>
    </w:p>
    <w:p w14:paraId="100DB907" w14:textId="024A607A" w:rsidR="00073EA3" w:rsidRDefault="00073EA3" w:rsidP="00073EA3">
      <w:pPr>
        <w:pStyle w:val="2"/>
        <w:rPr>
          <w:lang w:val="en-US"/>
        </w:rPr>
      </w:pPr>
      <w:r>
        <w:rPr>
          <w:lang w:val="en-US"/>
        </w:rPr>
        <w:lastRenderedPageBreak/>
        <w:t>String</w:t>
      </w:r>
      <w:r>
        <w:rPr>
          <w:lang w:val="en-US"/>
        </w:rPr>
        <w:t>Field</w:t>
      </w:r>
    </w:p>
    <w:p w14:paraId="40D764CA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using CS.General.Form.Field.UI;</w:t>
      </w:r>
    </w:p>
    <w:p w14:paraId="22427F5D" w14:textId="77777777" w:rsidR="00B42E84" w:rsidRPr="00B42E84" w:rsidRDefault="00B42E84" w:rsidP="00B42E84">
      <w:pPr>
        <w:pStyle w:val="a9"/>
        <w:rPr>
          <w:lang w:val="en-US"/>
        </w:rPr>
      </w:pPr>
    </w:p>
    <w:p w14:paraId="6C1CCE6D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namespace CS.General.Form.Field.Logic</w:t>
      </w:r>
    </w:p>
    <w:p w14:paraId="28281BEB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{</w:t>
      </w:r>
    </w:p>
    <w:p w14:paraId="25C3C4A3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  <w:t>public class StringField(ITextFieldUi ui, Tag tag) : Field(tag)</w:t>
      </w:r>
    </w:p>
    <w:p w14:paraId="625B78E1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{</w:t>
      </w:r>
    </w:p>
    <w:p w14:paraId="6A393D82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public override bool IsEnabled</w:t>
      </w:r>
    </w:p>
    <w:p w14:paraId="30F9820A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{</w:t>
      </w:r>
    </w:p>
    <w:p w14:paraId="6EFE7CFE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get =&gt; Ui.IsEnabled;</w:t>
      </w:r>
    </w:p>
    <w:p w14:paraId="340E016D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set</w:t>
      </w:r>
    </w:p>
    <w:p w14:paraId="185994D5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{</w:t>
      </w:r>
    </w:p>
    <w:p w14:paraId="3FAF67E0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if (!value) Ui.Text = string.Empty;</w:t>
      </w:r>
    </w:p>
    <w:p w14:paraId="4730D491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Ui.IsEnabled = value;</w:t>
      </w:r>
    </w:p>
    <w:p w14:paraId="37579080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}</w:t>
      </w:r>
    </w:p>
    <w:p w14:paraId="354F3F77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}</w:t>
      </w:r>
    </w:p>
    <w:p w14:paraId="3C427E37" w14:textId="77777777" w:rsidR="00B42E84" w:rsidRPr="00B42E84" w:rsidRDefault="00B42E84" w:rsidP="00B42E84">
      <w:pPr>
        <w:pStyle w:val="a9"/>
        <w:rPr>
          <w:lang w:val="en-US"/>
        </w:rPr>
      </w:pPr>
    </w:p>
    <w:p w14:paraId="5DF0D07B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protected ITextFieldUi Ui { get; private set; } = ui;</w:t>
      </w:r>
    </w:p>
    <w:p w14:paraId="7A7AE9FA" w14:textId="77777777" w:rsidR="00B42E84" w:rsidRPr="00B42E84" w:rsidRDefault="00B42E84" w:rsidP="00B42E84">
      <w:pPr>
        <w:pStyle w:val="a9"/>
        <w:rPr>
          <w:lang w:val="en-US"/>
        </w:rPr>
      </w:pPr>
    </w:p>
    <w:p w14:paraId="586F2038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public override bool TryRead(out object value)</w:t>
      </w:r>
    </w:p>
    <w:p w14:paraId="3A33DCAF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{</w:t>
      </w:r>
    </w:p>
    <w:p w14:paraId="72A60554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    value = Ui.Text;</w:t>
      </w:r>
    </w:p>
    <w:p w14:paraId="66276CF6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bool result = Ui.Text.Length &gt; 0;</w:t>
      </w:r>
    </w:p>
    <w:p w14:paraId="118C068A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ShowCorrectness(result);</w:t>
      </w:r>
    </w:p>
    <w:p w14:paraId="43E3A88F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return result;</w:t>
      </w:r>
    </w:p>
    <w:p w14:paraId="0FC65A48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 xml:space="preserve">        }</w:t>
      </w:r>
    </w:p>
    <w:p w14:paraId="478237F3" w14:textId="77777777" w:rsidR="00B42E84" w:rsidRPr="00B42E84" w:rsidRDefault="00B42E84" w:rsidP="00B42E84">
      <w:pPr>
        <w:pStyle w:val="a9"/>
        <w:rPr>
          <w:lang w:val="en-US"/>
        </w:rPr>
      </w:pPr>
    </w:p>
    <w:p w14:paraId="69A93D2A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public override void Write(object value)</w:t>
      </w:r>
    </w:p>
    <w:p w14:paraId="1C9C76EF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{</w:t>
      </w:r>
    </w:p>
    <w:p w14:paraId="398B8046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Ui.Text = value.ToString();</w:t>
      </w:r>
    </w:p>
    <w:p w14:paraId="37C4C1EA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ShowCorrectness(false);</w:t>
      </w:r>
    </w:p>
    <w:p w14:paraId="12500899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}</w:t>
      </w:r>
    </w:p>
    <w:p w14:paraId="2366A036" w14:textId="77777777" w:rsidR="00B42E84" w:rsidRPr="00B42E84" w:rsidRDefault="00B42E84" w:rsidP="00B42E84">
      <w:pPr>
        <w:pStyle w:val="a9"/>
        <w:rPr>
          <w:lang w:val="en-US"/>
        </w:rPr>
      </w:pPr>
    </w:p>
    <w:p w14:paraId="331D0E29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protected override void ShowCorrectness(bool correct)</w:t>
      </w:r>
    </w:p>
    <w:p w14:paraId="7CB50CDD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{</w:t>
      </w:r>
    </w:p>
    <w:p w14:paraId="48BB6F8C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</w:r>
      <w:r w:rsidRPr="00B42E84">
        <w:rPr>
          <w:lang w:val="en-US"/>
        </w:rPr>
        <w:tab/>
        <w:t>Ui.ShowCorrectness(correct);</w:t>
      </w:r>
    </w:p>
    <w:p w14:paraId="59B3320A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</w:r>
      <w:r w:rsidRPr="00B42E84">
        <w:rPr>
          <w:lang w:val="en-US"/>
        </w:rPr>
        <w:tab/>
        <w:t>}</w:t>
      </w:r>
    </w:p>
    <w:p w14:paraId="4A937DDA" w14:textId="77777777" w:rsidR="00B42E84" w:rsidRPr="00B42E84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ab/>
        <w:t>}</w:t>
      </w:r>
    </w:p>
    <w:p w14:paraId="1F8A19D5" w14:textId="174FF455" w:rsidR="00073EA3" w:rsidRDefault="00B42E84" w:rsidP="00B42E84">
      <w:pPr>
        <w:pStyle w:val="a9"/>
        <w:rPr>
          <w:lang w:val="en-US"/>
        </w:rPr>
      </w:pPr>
      <w:r w:rsidRPr="00B42E84">
        <w:rPr>
          <w:lang w:val="en-US"/>
        </w:rPr>
        <w:t>}</w:t>
      </w:r>
    </w:p>
    <w:p w14:paraId="0DC1558C" w14:textId="77777777" w:rsidR="00B42E84" w:rsidRPr="00D023BD" w:rsidRDefault="00B42E84" w:rsidP="00B42E84">
      <w:pPr>
        <w:pStyle w:val="a9"/>
        <w:rPr>
          <w:lang w:val="en-US"/>
        </w:rPr>
      </w:pPr>
    </w:p>
    <w:p w14:paraId="42804E4F" w14:textId="1DCB037E" w:rsidR="00D6177A" w:rsidRPr="00B240BF" w:rsidRDefault="00D6177A" w:rsidP="000062AB">
      <w:pPr>
        <w:keepNext/>
        <w:rPr>
          <w:sz w:val="40"/>
          <w:szCs w:val="40"/>
        </w:rPr>
      </w:pPr>
      <w:r w:rsidRPr="00B240BF">
        <w:rPr>
          <w:sz w:val="40"/>
          <w:szCs w:val="40"/>
        </w:rPr>
        <w:t>Висновок</w:t>
      </w:r>
    </w:p>
    <w:p w14:paraId="4F48F8E7" w14:textId="184E2FB1" w:rsidR="00D6177A" w:rsidRPr="00B240BF" w:rsidRDefault="009F60AB" w:rsidP="009F60AB">
      <w:pPr>
        <w:spacing w:after="80" w:line="288" w:lineRule="auto"/>
      </w:pPr>
      <w:r w:rsidRPr="00B240BF">
        <w:t xml:space="preserve">На цій лабораторній роботі </w:t>
      </w:r>
      <w:r w:rsidR="0093330C">
        <w:t xml:space="preserve">продемонструвати реалізацію </w:t>
      </w:r>
      <w:r w:rsidR="00C14E64">
        <w:t xml:space="preserve">структурного </w:t>
      </w:r>
      <w:r w:rsidR="0093330C">
        <w:t xml:space="preserve">шаблону проєктування </w:t>
      </w:r>
      <w:r w:rsidR="00C14E64">
        <w:t xml:space="preserve">Міст </w:t>
      </w:r>
      <w:r w:rsidR="0093330C">
        <w:t>в коді проєкту.</w:t>
      </w:r>
    </w:p>
    <w:sectPr w:rsidR="00D6177A" w:rsidRPr="00B240BF" w:rsidSect="00332F1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1571"/>
    <w:multiLevelType w:val="multilevel"/>
    <w:tmpl w:val="922E7E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1C01B79"/>
    <w:multiLevelType w:val="multilevel"/>
    <w:tmpl w:val="742E996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7DF6BA2"/>
    <w:multiLevelType w:val="hybridMultilevel"/>
    <w:tmpl w:val="C61212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C22BB"/>
    <w:multiLevelType w:val="multilevel"/>
    <w:tmpl w:val="57745518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C67925"/>
    <w:multiLevelType w:val="multilevel"/>
    <w:tmpl w:val="922E7E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5BC62A6"/>
    <w:multiLevelType w:val="hybridMultilevel"/>
    <w:tmpl w:val="A59E4B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C3CAE"/>
    <w:multiLevelType w:val="multilevel"/>
    <w:tmpl w:val="298E608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36"/>
      </w:rPr>
    </w:lvl>
  </w:abstractNum>
  <w:abstractNum w:abstractNumId="7" w15:restartNumberingAfterBreak="0">
    <w:nsid w:val="266E040D"/>
    <w:multiLevelType w:val="hybridMultilevel"/>
    <w:tmpl w:val="B03C94B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8E6084"/>
    <w:multiLevelType w:val="multilevel"/>
    <w:tmpl w:val="298E608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36"/>
      </w:rPr>
    </w:lvl>
  </w:abstractNum>
  <w:abstractNum w:abstractNumId="9" w15:restartNumberingAfterBreak="0">
    <w:nsid w:val="301130E8"/>
    <w:multiLevelType w:val="multilevel"/>
    <w:tmpl w:val="F8EE6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1CE5F9F"/>
    <w:multiLevelType w:val="multilevel"/>
    <w:tmpl w:val="616844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25237D9"/>
    <w:multiLevelType w:val="multilevel"/>
    <w:tmpl w:val="325237D9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4931761"/>
    <w:multiLevelType w:val="hybridMultilevel"/>
    <w:tmpl w:val="00ECC328"/>
    <w:lvl w:ilvl="0" w:tplc="47F87B9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3FF26C6E"/>
    <w:multiLevelType w:val="multilevel"/>
    <w:tmpl w:val="3FF26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CA3604"/>
    <w:multiLevelType w:val="hybridMultilevel"/>
    <w:tmpl w:val="71DA547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BF511F"/>
    <w:multiLevelType w:val="multilevel"/>
    <w:tmpl w:val="42BF51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1605D"/>
    <w:multiLevelType w:val="multilevel"/>
    <w:tmpl w:val="DF6CC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4540231"/>
    <w:multiLevelType w:val="multilevel"/>
    <w:tmpl w:val="60BC71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486C203E"/>
    <w:multiLevelType w:val="hybridMultilevel"/>
    <w:tmpl w:val="4860E9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153FB"/>
    <w:multiLevelType w:val="hybridMultilevel"/>
    <w:tmpl w:val="1E086F3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70736D"/>
    <w:multiLevelType w:val="multilevel"/>
    <w:tmpl w:val="C960215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ED050DF"/>
    <w:multiLevelType w:val="multilevel"/>
    <w:tmpl w:val="57745518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52292DB2"/>
    <w:multiLevelType w:val="hybridMultilevel"/>
    <w:tmpl w:val="084451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20011">
      <w:start w:val="1"/>
      <w:numFmt w:val="decimal"/>
      <w:lvlText w:val="%2)"/>
      <w:lvlJc w:val="left"/>
      <w:pPr>
        <w:ind w:left="2912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202439"/>
    <w:multiLevelType w:val="hybridMultilevel"/>
    <w:tmpl w:val="BFC0C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A7A73"/>
    <w:multiLevelType w:val="hybridMultilevel"/>
    <w:tmpl w:val="E5D23D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E1612"/>
    <w:multiLevelType w:val="multilevel"/>
    <w:tmpl w:val="F8EE6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F4243D3"/>
    <w:multiLevelType w:val="hybridMultilevel"/>
    <w:tmpl w:val="5770F8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307A5"/>
    <w:multiLevelType w:val="hybridMultilevel"/>
    <w:tmpl w:val="EADC9A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47FBA"/>
    <w:multiLevelType w:val="multilevel"/>
    <w:tmpl w:val="F8EE6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EB4456E"/>
    <w:multiLevelType w:val="multilevel"/>
    <w:tmpl w:val="6EB445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EDE0DF6"/>
    <w:multiLevelType w:val="multilevel"/>
    <w:tmpl w:val="6EDE0DF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0721824"/>
    <w:multiLevelType w:val="multilevel"/>
    <w:tmpl w:val="AA9217B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2" w15:restartNumberingAfterBreak="0">
    <w:nsid w:val="736A791E"/>
    <w:multiLevelType w:val="hybridMultilevel"/>
    <w:tmpl w:val="7FAA02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778DA"/>
    <w:multiLevelType w:val="hybridMultilevel"/>
    <w:tmpl w:val="45BEE05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AB0F2B"/>
    <w:multiLevelType w:val="multilevel"/>
    <w:tmpl w:val="40742B0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E694F22"/>
    <w:multiLevelType w:val="multilevel"/>
    <w:tmpl w:val="438CC6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EE32045"/>
    <w:multiLevelType w:val="multilevel"/>
    <w:tmpl w:val="D4D81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7" w15:restartNumberingAfterBreak="0">
    <w:nsid w:val="7FFC2CCB"/>
    <w:multiLevelType w:val="multilevel"/>
    <w:tmpl w:val="F8EE6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92156033">
    <w:abstractNumId w:val="8"/>
  </w:num>
  <w:num w:numId="2" w16cid:durableId="2062509274">
    <w:abstractNumId w:val="15"/>
  </w:num>
  <w:num w:numId="3" w16cid:durableId="409736377">
    <w:abstractNumId w:val="29"/>
  </w:num>
  <w:num w:numId="4" w16cid:durableId="1567954296">
    <w:abstractNumId w:val="30"/>
  </w:num>
  <w:num w:numId="5" w16cid:durableId="2130198626">
    <w:abstractNumId w:val="11"/>
  </w:num>
  <w:num w:numId="6" w16cid:durableId="1685014166">
    <w:abstractNumId w:val="13"/>
  </w:num>
  <w:num w:numId="7" w16cid:durableId="700284404">
    <w:abstractNumId w:val="23"/>
  </w:num>
  <w:num w:numId="8" w16cid:durableId="2005161360">
    <w:abstractNumId w:val="14"/>
  </w:num>
  <w:num w:numId="9" w16cid:durableId="2118982495">
    <w:abstractNumId w:val="19"/>
  </w:num>
  <w:num w:numId="10" w16cid:durableId="2145535180">
    <w:abstractNumId w:val="34"/>
  </w:num>
  <w:num w:numId="11" w16cid:durableId="1756658850">
    <w:abstractNumId w:val="6"/>
  </w:num>
  <w:num w:numId="12" w16cid:durableId="1639190873">
    <w:abstractNumId w:val="17"/>
  </w:num>
  <w:num w:numId="13" w16cid:durableId="1277101444">
    <w:abstractNumId w:val="10"/>
  </w:num>
  <w:num w:numId="14" w16cid:durableId="409469118">
    <w:abstractNumId w:val="20"/>
  </w:num>
  <w:num w:numId="15" w16cid:durableId="1232815684">
    <w:abstractNumId w:val="0"/>
  </w:num>
  <w:num w:numId="16" w16cid:durableId="1725911309">
    <w:abstractNumId w:val="4"/>
  </w:num>
  <w:num w:numId="17" w16cid:durableId="61762048">
    <w:abstractNumId w:val="9"/>
  </w:num>
  <w:num w:numId="18" w16cid:durableId="633095258">
    <w:abstractNumId w:val="28"/>
  </w:num>
  <w:num w:numId="19" w16cid:durableId="1998340637">
    <w:abstractNumId w:val="25"/>
  </w:num>
  <w:num w:numId="20" w16cid:durableId="433669124">
    <w:abstractNumId w:val="37"/>
  </w:num>
  <w:num w:numId="21" w16cid:durableId="439570049">
    <w:abstractNumId w:val="35"/>
  </w:num>
  <w:num w:numId="22" w16cid:durableId="1720548793">
    <w:abstractNumId w:val="3"/>
  </w:num>
  <w:num w:numId="23" w16cid:durableId="179779599">
    <w:abstractNumId w:val="21"/>
  </w:num>
  <w:num w:numId="24" w16cid:durableId="511649314">
    <w:abstractNumId w:val="5"/>
  </w:num>
  <w:num w:numId="25" w16cid:durableId="1028798035">
    <w:abstractNumId w:val="26"/>
  </w:num>
  <w:num w:numId="26" w16cid:durableId="350495240">
    <w:abstractNumId w:val="18"/>
  </w:num>
  <w:num w:numId="27" w16cid:durableId="1347825763">
    <w:abstractNumId w:val="36"/>
  </w:num>
  <w:num w:numId="28" w16cid:durableId="862674928">
    <w:abstractNumId w:val="16"/>
  </w:num>
  <w:num w:numId="29" w16cid:durableId="1044212094">
    <w:abstractNumId w:val="24"/>
  </w:num>
  <w:num w:numId="30" w16cid:durableId="1156148781">
    <w:abstractNumId w:val="32"/>
  </w:num>
  <w:num w:numId="31" w16cid:durableId="594171084">
    <w:abstractNumId w:val="7"/>
  </w:num>
  <w:num w:numId="32" w16cid:durableId="1282034909">
    <w:abstractNumId w:val="22"/>
  </w:num>
  <w:num w:numId="33" w16cid:durableId="760487785">
    <w:abstractNumId w:val="31"/>
  </w:num>
  <w:num w:numId="34" w16cid:durableId="1108353640">
    <w:abstractNumId w:val="2"/>
  </w:num>
  <w:num w:numId="35" w16cid:durableId="1300572717">
    <w:abstractNumId w:val="1"/>
  </w:num>
  <w:num w:numId="36" w16cid:durableId="1139609881">
    <w:abstractNumId w:val="12"/>
  </w:num>
  <w:num w:numId="37" w16cid:durableId="412095678">
    <w:abstractNumId w:val="27"/>
  </w:num>
  <w:num w:numId="38" w16cid:durableId="29622337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1E"/>
    <w:rsid w:val="000007D3"/>
    <w:rsid w:val="000062AB"/>
    <w:rsid w:val="0002701E"/>
    <w:rsid w:val="00072251"/>
    <w:rsid w:val="00073EA3"/>
    <w:rsid w:val="000A26C6"/>
    <w:rsid w:val="000A387F"/>
    <w:rsid w:val="001327ED"/>
    <w:rsid w:val="00155C54"/>
    <w:rsid w:val="00211AE3"/>
    <w:rsid w:val="002475BB"/>
    <w:rsid w:val="00251461"/>
    <w:rsid w:val="00264B04"/>
    <w:rsid w:val="00332F10"/>
    <w:rsid w:val="00360140"/>
    <w:rsid w:val="00394D8F"/>
    <w:rsid w:val="003F5118"/>
    <w:rsid w:val="00417629"/>
    <w:rsid w:val="0042540C"/>
    <w:rsid w:val="00494E82"/>
    <w:rsid w:val="004F44EF"/>
    <w:rsid w:val="00525F2C"/>
    <w:rsid w:val="005C466E"/>
    <w:rsid w:val="005C7C98"/>
    <w:rsid w:val="005F3583"/>
    <w:rsid w:val="00635DC7"/>
    <w:rsid w:val="006943EF"/>
    <w:rsid w:val="00711C30"/>
    <w:rsid w:val="0072666E"/>
    <w:rsid w:val="00802A7E"/>
    <w:rsid w:val="00805E22"/>
    <w:rsid w:val="00845DAE"/>
    <w:rsid w:val="00875159"/>
    <w:rsid w:val="008C094B"/>
    <w:rsid w:val="008C31CD"/>
    <w:rsid w:val="00903F93"/>
    <w:rsid w:val="00911E67"/>
    <w:rsid w:val="0093330C"/>
    <w:rsid w:val="0095554E"/>
    <w:rsid w:val="009862D4"/>
    <w:rsid w:val="009B7F46"/>
    <w:rsid w:val="009E1862"/>
    <w:rsid w:val="009F4E1E"/>
    <w:rsid w:val="009F60AB"/>
    <w:rsid w:val="00A3550B"/>
    <w:rsid w:val="00A66272"/>
    <w:rsid w:val="00A70211"/>
    <w:rsid w:val="00B00F00"/>
    <w:rsid w:val="00B12389"/>
    <w:rsid w:val="00B240BF"/>
    <w:rsid w:val="00B42E84"/>
    <w:rsid w:val="00B81E9C"/>
    <w:rsid w:val="00C14E64"/>
    <w:rsid w:val="00CF5693"/>
    <w:rsid w:val="00D023BD"/>
    <w:rsid w:val="00D6177A"/>
    <w:rsid w:val="00DA2D7F"/>
    <w:rsid w:val="00DA4707"/>
    <w:rsid w:val="00DB26B6"/>
    <w:rsid w:val="00DE5071"/>
    <w:rsid w:val="00E00C3F"/>
    <w:rsid w:val="00E13472"/>
    <w:rsid w:val="00E36EAA"/>
    <w:rsid w:val="00E535EE"/>
    <w:rsid w:val="00E56E75"/>
    <w:rsid w:val="00EA7725"/>
    <w:rsid w:val="00ED4313"/>
    <w:rsid w:val="00F9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32764"/>
  <w15:chartTrackingRefBased/>
  <w15:docId w15:val="{9563A8EE-3E07-444E-9F54-B6B1507E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21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B240BF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2389"/>
    <w:pPr>
      <w:keepNext/>
      <w:keepLines/>
      <w:pageBreakBefore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rsid w:val="00B8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8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240BF"/>
    <w:rPr>
      <w:rFonts w:eastAsiaTheme="majorEastAsia" w:cstheme="majorBidi"/>
      <w:b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B12389"/>
    <w:rPr>
      <w:rFonts w:eastAsiaTheme="majorEastAsia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B8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qFormat/>
    <w:rsid w:val="00B81E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qFormat/>
    <w:rsid w:val="00B81E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1E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81E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81E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1E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qFormat/>
    <w:rsid w:val="00B8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B8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qFormat/>
    <w:rsid w:val="00B81E9C"/>
    <w:rPr>
      <w:i/>
      <w:iCs/>
      <w:color w:val="404040" w:themeColor="text1" w:themeTint="BF"/>
    </w:rPr>
  </w:style>
  <w:style w:type="paragraph" w:styleId="a9">
    <w:name w:val="List Paragraph"/>
    <w:aliases w:val="Код"/>
    <w:basedOn w:val="a"/>
    <w:uiPriority w:val="34"/>
    <w:qFormat/>
    <w:rsid w:val="00417629"/>
    <w:pPr>
      <w:widowControl w:val="0"/>
      <w:spacing w:before="80" w:after="80" w:line="264" w:lineRule="auto"/>
    </w:pPr>
    <w:rPr>
      <w:rFonts w:ascii="Courier New" w:hAnsi="Courier New"/>
      <w:sz w:val="18"/>
    </w:rPr>
  </w:style>
  <w:style w:type="character" w:styleId="aa">
    <w:name w:val="Intense Emphasis"/>
    <w:basedOn w:val="a0"/>
    <w:uiPriority w:val="21"/>
    <w:qFormat/>
    <w:rsid w:val="00B81E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81E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1E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6943EF"/>
    <w:pPr>
      <w:spacing w:after="0" w:line="240" w:lineRule="auto"/>
    </w:pPr>
  </w:style>
  <w:style w:type="paragraph" w:styleId="af0">
    <w:name w:val="header"/>
    <w:basedOn w:val="a"/>
    <w:link w:val="af1"/>
    <w:uiPriority w:val="99"/>
    <w:unhideWhenUsed/>
    <w:rsid w:val="009F60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9F60AB"/>
  </w:style>
  <w:style w:type="paragraph" w:styleId="af2">
    <w:name w:val="footer"/>
    <w:basedOn w:val="a"/>
    <w:link w:val="af3"/>
    <w:uiPriority w:val="99"/>
    <w:unhideWhenUsed/>
    <w:rsid w:val="009F60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9F60AB"/>
  </w:style>
  <w:style w:type="paragraph" w:styleId="af4">
    <w:name w:val="No Spacing"/>
    <w:aliases w:val="Великий заголовок"/>
    <w:uiPriority w:val="1"/>
    <w:rsid w:val="009F60AB"/>
    <w:pPr>
      <w:keepNext/>
      <w:pageBreakBefore/>
      <w:spacing w:after="0" w:line="240" w:lineRule="auto"/>
      <w:jc w:val="both"/>
    </w:pPr>
    <w:rPr>
      <w:sz w:val="40"/>
    </w:rPr>
  </w:style>
  <w:style w:type="character" w:styleId="af5">
    <w:name w:val="Hyperlink"/>
    <w:basedOn w:val="a0"/>
    <w:uiPriority w:val="99"/>
    <w:unhideWhenUsed/>
    <w:qFormat/>
    <w:rsid w:val="009F60AB"/>
    <w:rPr>
      <w:color w:val="467886" w:themeColor="hyperlink"/>
      <w:u w:val="single"/>
    </w:rPr>
  </w:style>
  <w:style w:type="character" w:customStyle="1" w:styleId="11">
    <w:name w:val="Сильне виокремлення1"/>
    <w:basedOn w:val="a0"/>
    <w:uiPriority w:val="21"/>
    <w:qFormat/>
    <w:rsid w:val="009F60AB"/>
    <w:rPr>
      <w:i/>
      <w:iCs/>
      <w:color w:val="0F4761" w:themeColor="accent1" w:themeShade="BF"/>
    </w:rPr>
  </w:style>
  <w:style w:type="character" w:customStyle="1" w:styleId="12">
    <w:name w:val="Сильне посилання1"/>
    <w:basedOn w:val="a0"/>
    <w:uiPriority w:val="32"/>
    <w:qFormat/>
    <w:rsid w:val="009F60AB"/>
    <w:rPr>
      <w:b/>
      <w:bCs/>
      <w:smallCaps/>
      <w:color w:val="0F4761" w:themeColor="accent1" w:themeShade="BF"/>
      <w:spacing w:val="5"/>
    </w:rPr>
  </w:style>
  <w:style w:type="character" w:customStyle="1" w:styleId="13">
    <w:name w:val="Незакрита згадка1"/>
    <w:basedOn w:val="a0"/>
    <w:uiPriority w:val="99"/>
    <w:semiHidden/>
    <w:unhideWhenUsed/>
    <w:qFormat/>
    <w:rsid w:val="009F60AB"/>
    <w:rPr>
      <w:color w:val="605E5C"/>
      <w:shd w:val="clear" w:color="auto" w:fill="E1DFDD"/>
    </w:rPr>
  </w:style>
  <w:style w:type="character" w:styleId="af6">
    <w:name w:val="Unresolved Mention"/>
    <w:basedOn w:val="a0"/>
    <w:uiPriority w:val="99"/>
    <w:semiHidden/>
    <w:unhideWhenUsed/>
    <w:rsid w:val="009F60AB"/>
    <w:rPr>
      <w:color w:val="605E5C"/>
      <w:shd w:val="clear" w:color="auto" w:fill="E1DFDD"/>
    </w:rPr>
  </w:style>
  <w:style w:type="paragraph" w:styleId="14">
    <w:name w:val="toc 1"/>
    <w:basedOn w:val="a"/>
    <w:next w:val="a"/>
    <w:autoRedefine/>
    <w:uiPriority w:val="39"/>
    <w:unhideWhenUsed/>
    <w:rsid w:val="00B240BF"/>
    <w:pPr>
      <w:tabs>
        <w:tab w:val="right" w:leader="dot" w:pos="9344"/>
      </w:tabs>
      <w:spacing w:line="264" w:lineRule="auto"/>
    </w:pPr>
  </w:style>
  <w:style w:type="paragraph" w:styleId="21">
    <w:name w:val="toc 2"/>
    <w:basedOn w:val="a"/>
    <w:next w:val="a"/>
    <w:autoRedefine/>
    <w:uiPriority w:val="39"/>
    <w:unhideWhenUsed/>
    <w:rsid w:val="009F60A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F60AB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9F60AB"/>
    <w:pPr>
      <w:spacing w:after="100"/>
      <w:ind w:left="840"/>
    </w:pPr>
  </w:style>
  <w:style w:type="character" w:styleId="af7">
    <w:name w:val="Book Title"/>
    <w:basedOn w:val="a0"/>
    <w:uiPriority w:val="33"/>
    <w:qFormat/>
    <w:rsid w:val="0093330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ys\OneDrive\&#1044;&#1086;&#1082;&#1091;&#1084;&#1077;&#1085;&#1090;&#1080;\&#1053;&#1072;&#1089;&#1090;&#1088;&#1086;&#1102;&#1074;&#1072;&#1085;&#1110;%20&#1096;&#1072;&#1073;&#1083;&#1086;&#1085;&#1080;%20Office\&#1051;&#1072;&#1073;&#1086;&#1088;&#1072;&#1090;&#1086;&#1088;&#1085;&#1072;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A19D1-6FD8-4A5E-901C-A3B67702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Лабораторна.dotx</Template>
  <TotalTime>72</TotalTime>
  <Pages>12</Pages>
  <Words>4217</Words>
  <Characters>2405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Khimii</dc:creator>
  <cp:keywords/>
  <dc:description/>
  <cp:lastModifiedBy>Denys Khimii</cp:lastModifiedBy>
  <cp:revision>34</cp:revision>
  <cp:lastPrinted>2024-07-02T10:05:00Z</cp:lastPrinted>
  <dcterms:created xsi:type="dcterms:W3CDTF">2024-07-02T03:28:00Z</dcterms:created>
  <dcterms:modified xsi:type="dcterms:W3CDTF">2024-07-02T10:07:00Z</dcterms:modified>
</cp:coreProperties>
</file>